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GB"/>
        </w:rPr>
        <w:id w:val="-8770008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D5A27" w:rsidRDefault="005D5A2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E85D00D5DA44E388934769FEC9A07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D5A27" w:rsidRDefault="005D5A2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Flow charts and diagrams for project 2: the game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2154CB93D874BB5A382417FD981408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D5A27" w:rsidRDefault="005D5A2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Dushan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Waran</w:t>
              </w:r>
              <w:proofErr w:type="spellEnd"/>
            </w:p>
          </w:sdtContent>
        </w:sdt>
        <w:p w:rsidR="005D5A27" w:rsidRDefault="005D5A2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6426200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D5A27" w:rsidRDefault="005D5A2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5D5A27" w:rsidRDefault="00BA675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5A27">
                                      <w:rPr>
                                        <w:caps/>
                                        <w:color w:val="5B9BD5" w:themeColor="accent1"/>
                                        <w:lang w:val="en-GB"/>
                                      </w:rPr>
                                      <w:t>Coventry University</w:t>
                                    </w:r>
                                  </w:sdtContent>
                                </w:sdt>
                              </w:p>
                              <w:p w:rsidR="005D5A27" w:rsidRDefault="00BA675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5A27">
                                      <w:rPr>
                                        <w:color w:val="5B9BD5" w:themeColor="accent1"/>
                                      </w:rPr>
                                      <w:t>Project for Semester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312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D5A27" w:rsidRDefault="005D5A2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5D5A27" w:rsidRDefault="001F54E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5A27">
                                <w:rPr>
                                  <w:caps/>
                                  <w:color w:val="5B9BD5" w:themeColor="accent1"/>
                                  <w:lang w:val="en-GB"/>
                                </w:rPr>
                                <w:t>Coventry University</w:t>
                              </w:r>
                            </w:sdtContent>
                          </w:sdt>
                        </w:p>
                        <w:p w:rsidR="005D5A27" w:rsidRDefault="001F54E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D5A27">
                                <w:rPr>
                                  <w:color w:val="5B9BD5" w:themeColor="accent1"/>
                                </w:rPr>
                                <w:t>Project for Semester 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D5A27" w:rsidRDefault="005D5A27">
          <w:r>
            <w:br w:type="page"/>
          </w:r>
        </w:p>
      </w:sdtContent>
    </w:sdt>
    <w:p w:rsidR="00AC2F13" w:rsidRDefault="005D5A27">
      <w:r>
        <w:lastRenderedPageBreak/>
        <w:t>Flow charts:</w:t>
      </w:r>
    </w:p>
    <w:p w:rsidR="005D5A27" w:rsidRDefault="005D5A27" w:rsidP="005D5A27">
      <w:pPr>
        <w:pStyle w:val="ListParagraph"/>
        <w:numPr>
          <w:ilvl w:val="0"/>
          <w:numId w:val="1"/>
        </w:numPr>
      </w:pPr>
      <w:r>
        <w:t>Save Functions</w:t>
      </w:r>
    </w:p>
    <w:p w:rsidR="005D5A27" w:rsidRDefault="005D5A27" w:rsidP="005D5A27">
      <w:pPr>
        <w:pStyle w:val="ListParagraph"/>
        <w:numPr>
          <w:ilvl w:val="0"/>
          <w:numId w:val="1"/>
        </w:numPr>
      </w:pPr>
      <w:r>
        <w:t>Weapon purchases</w:t>
      </w:r>
    </w:p>
    <w:p w:rsidR="005D5A27" w:rsidRDefault="005D5A27" w:rsidP="005D5A27">
      <w:pPr>
        <w:pStyle w:val="ListParagraph"/>
        <w:numPr>
          <w:ilvl w:val="0"/>
          <w:numId w:val="1"/>
        </w:numPr>
      </w:pPr>
      <w:r>
        <w:t>Upgrading weapons</w:t>
      </w:r>
    </w:p>
    <w:p w:rsidR="00145610" w:rsidRDefault="00145610" w:rsidP="005D5A27">
      <w:pPr>
        <w:pStyle w:val="ListParagraph"/>
        <w:numPr>
          <w:ilvl w:val="0"/>
          <w:numId w:val="1"/>
        </w:numPr>
      </w:pPr>
      <w:r>
        <w:t>Name creation</w:t>
      </w:r>
    </w:p>
    <w:p w:rsidR="00145610" w:rsidRDefault="00145610" w:rsidP="005D5A27">
      <w:pPr>
        <w:pStyle w:val="ListParagraph"/>
        <w:numPr>
          <w:ilvl w:val="0"/>
          <w:numId w:val="1"/>
        </w:numPr>
      </w:pPr>
      <w:r>
        <w:t>Populate weapon</w:t>
      </w:r>
    </w:p>
    <w:p w:rsidR="005D5A27" w:rsidRDefault="005D5A27" w:rsidP="005D5A27"/>
    <w:p w:rsidR="005D5A27" w:rsidRDefault="005D5A27">
      <w:r>
        <w:br w:type="page"/>
      </w:r>
    </w:p>
    <w:p w:rsidR="005D5A27" w:rsidRPr="00682961" w:rsidRDefault="005D5A27" w:rsidP="005D5A27">
      <w:pPr>
        <w:rPr>
          <w:b/>
          <w:u w:val="single"/>
        </w:rPr>
      </w:pPr>
      <w:r w:rsidRPr="00682961">
        <w:rPr>
          <w:b/>
          <w:u w:val="single"/>
        </w:rPr>
        <w:lastRenderedPageBreak/>
        <w:t>SAVE FUNCTION:</w:t>
      </w:r>
      <w:r w:rsidR="00D55F5B" w:rsidRPr="00682961">
        <w:rPr>
          <w:b/>
          <w:u w:val="single"/>
        </w:rPr>
        <w:t xml:space="preserve"> </w:t>
      </w:r>
    </w:p>
    <w:p w:rsidR="003D0203" w:rsidRDefault="003D0203" w:rsidP="005D5A27"/>
    <w:p w:rsidR="00682961" w:rsidRDefault="00712B3D" w:rsidP="005D5A27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295275</wp:posOffset>
                </wp:positionV>
                <wp:extent cx="7353300" cy="4191000"/>
                <wp:effectExtent l="0" t="0" r="1905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4191000"/>
                          <a:chOff x="0" y="0"/>
                          <a:chExt cx="7353300" cy="4191000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5391150" y="3648075"/>
                            <a:ext cx="36195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95250" cy="104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/>
                        <wps:spPr>
                          <a:xfrm>
                            <a:off x="66675" y="57150"/>
                            <a:ext cx="676275" cy="5524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742950" y="295275"/>
                            <a:ext cx="127635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961" w:rsidRDefault="00682961" w:rsidP="00682961">
                              <w:pPr>
                                <w:jc w:val="center"/>
                              </w:pPr>
                              <w:r>
                                <w:t>Connect to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1323975" y="942975"/>
                            <a:ext cx="952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Diamond 5"/>
                        <wps:cNvSpPr/>
                        <wps:spPr>
                          <a:xfrm>
                            <a:off x="514350" y="1419225"/>
                            <a:ext cx="1638300" cy="10001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961" w:rsidRPr="00682961" w:rsidRDefault="00682961" w:rsidP="0068296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82961">
                                <w:rPr>
                                  <w:sz w:val="20"/>
                                  <w:szCs w:val="20"/>
                                </w:rPr>
                                <w:t>Connection Successful?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162175" y="1924050"/>
                            <a:ext cx="9429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0" y="1495425"/>
                            <a:ext cx="80962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2961" w:rsidRDefault="00682961">
                              <w:r>
                                <w:t>Successful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1323975" y="2409825"/>
                            <a:ext cx="952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" y="2400300"/>
                            <a:ext cx="809625" cy="4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2961" w:rsidRDefault="00682961" w:rsidP="00682961">
                              <w:r>
                                <w:t>Not Successful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0" y="2905125"/>
                            <a:ext cx="135255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2961" w:rsidRDefault="00682961" w:rsidP="00682961">
                              <w:pPr>
                                <w:jc w:val="center"/>
                              </w:pPr>
                              <w:r>
                                <w:t>Connection Error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1304925" y="3314700"/>
                            <a:ext cx="952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3800475"/>
                            <a:ext cx="135255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202D" w:rsidRDefault="0054202D" w:rsidP="0054202D">
                              <w:pPr>
                                <w:jc w:val="center"/>
                              </w:pPr>
                              <w:r>
                                <w:t>Print Error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5625" y="1638300"/>
                            <a:ext cx="1028700" cy="581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202D" w:rsidRDefault="0054202D" w:rsidP="0054202D">
                              <w:pPr>
                                <w:jc w:val="center"/>
                              </w:pPr>
                              <w:r>
                                <w:br/>
                                <w:t>Get variables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4124325" y="1981200"/>
                            <a:ext cx="9429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76825" y="1695450"/>
                            <a:ext cx="1028700" cy="581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202D" w:rsidRDefault="0054202D" w:rsidP="0054202D">
                              <w:pPr>
                                <w:jc w:val="center"/>
                              </w:pPr>
                              <w:r>
                                <w:t>Prepare SQL Statements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5572125" y="2266950"/>
                            <a:ext cx="952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95850" y="2762250"/>
                            <a:ext cx="135255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202D" w:rsidRDefault="0054202D" w:rsidP="0054202D">
                              <w:pPr>
                                <w:jc w:val="center"/>
                              </w:pPr>
                              <w:r>
                                <w:t>Execute Statement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5562600" y="3162300"/>
                            <a:ext cx="952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5505450" y="3771900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886450" y="3705225"/>
                            <a:ext cx="14668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202D" w:rsidRDefault="0054202D" w:rsidP="0054202D">
                              <w:pPr>
                                <w:jc w:val="center"/>
                              </w:pPr>
                              <w:r>
                                <w:t>END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V="1">
                            <a:off x="1990725" y="3943350"/>
                            <a:ext cx="340995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7" style="position:absolute;margin-left:-.75pt;margin-top:23.25pt;width:579pt;height:330pt;z-index:251687936" coordsize="73533,4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">
                <v:oval id="Oval 19" o:spid="_x0000_s1028" style="position:absolute;left:53911;top:36480;width:3620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4uIsAA&#10;AADbAAAADwAAAGRycy9kb3ducmV2LnhtbERPTWvCQBC9F/oflin0UupueyiaugkiCl6NQultzI7Z&#10;kOxsyG5j2l/vFgRv83ifsywm14mRhtB41vA2UyCIK28arjUcD9vXOYgQkQ12nknDLwUo8seHJWbG&#10;X3hPYxlrkUI4ZKjBxthnUobKksMw8z1x4s5+cBgTHGppBrykcNfJd6U+pMOGU4PFntaWqrb8cRpK&#10;1ZYkX/DveyRlD6d+w1+y1fr5aVp9gog0xbv45t6ZNH8B/7+kA2R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4uIsAAAADbAAAADwAAAAAAAAAAAAAAAACYAgAAZHJzL2Rvd25y&#10;ZXYueG1sUEsFBgAAAAAEAAQA9QAAAIUDAAAAAA==&#10;" fillcolor="white [3201]" strokecolor="black [3200]" strokeweight="1pt">
                  <v:stroke joinstyle="miter"/>
                </v:oval>
                <v:oval id="Oval 1" o:spid="_x0000_s1029" style="position:absolute;width:952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47cIA&#10;AADaAAAADwAAAGRycy9kb3ducmV2LnhtbERPTWvCQBC9F/oflin01mwaqpXoGoogVPCi9tDehuyY&#10;jc3OhuzGRH+9KxR6Gh7vcxbFaBtxps7XjhW8JikI4tLpmisFX4f1ywyED8gaG8ek4EIeiuXjwwJz&#10;7Qbe0XkfKhFD2OeowITQ5lL60pBFn7iWOHJH11kMEXaV1B0OMdw2MkvTqbRYc2ww2NLKUPm7762C&#10;q33b7jZ+mq5PP9+TenjvTbbqlXp+Gj/mIAKN4V/85/7UcT7cX7lf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XjtwgAAANoAAAAPAAAAAAAAAAAAAAAAAJgCAABkcnMvZG93&#10;bnJldi54bWxQSwUGAAAAAAQABAD1AAAAhwMAAAAA&#10;" fillcolor="black [3200]" strokecolor="black [1600]" strokeweight="1pt">
                  <v:stroke joinstyle="miter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" o:spid="_x0000_s1030" type="#_x0000_t34" style="position:absolute;left:666;top:571;width:6763;height:55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QIFr4AAADaAAAADwAAAGRycy9kb3ducmV2LnhtbESP3YrCMBSE7xd8h3AE79ZUL0SqUYog&#10;iKDizwMcmmNTbE5qErW+vVlY8HKYmW+Y+bKzjXiSD7VjBaNhBoK4dLrmSsHlvP6dgggRWWPjmBS8&#10;KcBy0fuZY67di4/0PMVKJAiHHBWYGNtcylAashiGriVO3tV5izFJX0nt8ZXgtpHjLJtIizWnBYMt&#10;rQyVt9PDJkqns0Iap/37bqsDb+Ok2O+UGvS7YgYiUhe/4f/2RisYw9+VdAPk4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BAgWvgAAANoAAAAPAAAAAAAAAAAAAAAAAKEC&#10;AABkcnMvZG93bnJldi54bWxQSwUGAAAAAAQABAD5AAAAjAMAAAAA&#10;" strokecolor="black [3200]" strokeweight=".5pt"/>
                <v:roundrect id="Rounded Rectangle 3" o:spid="_x0000_s1031" style="position:absolute;left:7429;top:2952;width:12764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t3y8MA&#10;AADaAAAADwAAAGRycy9kb3ducmV2LnhtbESPQWvCQBSE70L/w/IKvenGFopEN0FailUQMa09P7Kv&#10;2dTs25BdTfrvXUHwOMzMN8wiH2wjztT52rGC6SQBQVw6XXOl4PvrYzwD4QOyxsYxKfgnD3n2MFpg&#10;ql3PezoXoRIRwj5FBSaENpXSl4Ys+olriaP36zqLIcqukrrDPsJtI5+T5FVarDkuGGzpzVB5LE5W&#10;wc/SrXbytNkejqYI5m/N/ft0pdTT47Ccgwg0hHv41v7UCl7geiXeAJl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t3y8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682961" w:rsidRDefault="00682961" w:rsidP="00682961">
                        <w:pPr>
                          <w:jc w:val="center"/>
                        </w:pPr>
                        <w:r>
                          <w:t>Connect to database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2" type="#_x0000_t32" style="position:absolute;left:13239;top:9429;width:96;height:4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nZZcMAAADaAAAADwAAAGRycy9kb3ducmV2LnhtbESPQWvCQBSE74L/YXmCF6mbmtCW6CpS&#10;Ke3VtJT29pp9JsHs25C31fTfdwXB4zAz3zCrzeBadaJeGs8G7ucJKOLS24YrAx/vL3dPoCQgW2w9&#10;k4E/Etisx6MV5tafeU+nIlQqQlhyNFCH0OVaS1mTQ5n7jjh6B987DFH2lbY9niPctXqRJA/aYcNx&#10;ocaOnmsqj8WvM5CGTBb77OtRiu/qZ2Z3aSqfr8ZMJ8N2CSrQEG7ha/vNGsjgciXeAL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52WXDAAAA2gAAAA8AAAAAAAAAAAAA&#10;AAAAoQIAAGRycy9kb3ducmV2LnhtbFBLBQYAAAAABAAEAPkAAACRAwAAAAA=&#10;" strokecolor="black [3200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" o:spid="_x0000_s1033" type="#_x0000_t4" style="position:absolute;left:5143;top:14192;width:16383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PHtcMA&#10;AADaAAAADwAAAGRycy9kb3ducmV2LnhtbESPQWvCQBSE7wX/w/IEb3WjaJXoKkEo6LGpB709s89s&#10;MPs2ZLdJ7K/vFgo9DjPzDbPdD7YWHbW+cqxgNk1AEBdOV1wqOH++v65B+ICssXZMCp7kYb8bvWwx&#10;1a7nD+ryUIoIYZ+iAhNCk0rpC0MW/dQ1xNG7u9ZiiLItpW6xj3Bby3mSvEmLFccFgw0dDBWP/Msq&#10;+L4sV0l+7fpscTzMKrfObuaUKTUZD9kGRKAh/If/2ketYAm/V+IN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PHtcMAAADaAAAADwAAAAAAAAAAAAAAAACYAgAAZHJzL2Rv&#10;d25yZXYueG1sUEsFBgAAAAAEAAQA9QAAAIgDAAAAAA==&#10;" fillcolor="white [3201]" strokecolor="black [3200]" strokeweight="1pt">
                  <v:textbox>
                    <w:txbxContent>
                      <w:p w:rsidR="00682961" w:rsidRPr="00682961" w:rsidRDefault="00682961" w:rsidP="0068296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82961">
                          <w:rPr>
                            <w:sz w:val="20"/>
                            <w:szCs w:val="20"/>
                          </w:rPr>
                          <w:t>Connection Successful?</w:t>
                        </w:r>
                      </w:p>
                    </w:txbxContent>
                  </v:textbox>
                </v:shape>
                <v:shape id="Straight Arrow Connector 6" o:spid="_x0000_s1034" type="#_x0000_t32" style="position:absolute;left:21621;top:19240;width:9430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BE8AAAADaAAAADwAAAGRycy9kb3ducmV2LnhtbESPzarCMBSE9xd8h3AEd9dUwaLVKOpF&#10;UHf+4PrQHNtic1KbXFvf3giCy2FmvmFmi9aU4kG1KywrGPQjEMSp1QVnCs6nze8YhPPIGkvLpOBJ&#10;Dhbzzs8ME20bPtDj6DMRIOwSVJB7XyVSujQng65vK+LgXW1t0AdZZ1LX2AS4KeUwimJpsOCwkGNF&#10;65zS2/HfKGjQXyarZXZfr/5223ZU3uPTea9Ur9supyA8tf4b/rS3WkEM7yvhBs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2gRPAAAAA2gAAAA8AAAAAAAAAAAAAAAAA&#10;oQIAAGRycy9kb3ducmV2LnhtbFBLBQYAAAAABAAEAPkAAACOAwAAAAA=&#10;" strokecolor="black [3200]" strokeweight=".5pt">
                  <v:stroke endarrow="block" joinstyle="miter"/>
                </v:shape>
                <v:shape id="_x0000_s1035" type="#_x0000_t202" style="position:absolute;left:22098;top:14954;width:809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682961" w:rsidRDefault="00682961">
                        <w:r>
                          <w:t>Successful</w:t>
                        </w:r>
                      </w:p>
                    </w:txbxContent>
                  </v:textbox>
                </v:shape>
                <v:shape id="Straight Arrow Connector 7" o:spid="_x0000_s1036" type="#_x0000_t32" style="position:absolute;left:13239;top:24098;width:96;height:4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tHEs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T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RxLDAAAA2gAAAA8AAAAAAAAAAAAA&#10;AAAAoQIAAGRycy9kb3ducmV2LnhtbFBLBQYAAAAABAAEAPkAAACRAwAAAAA=&#10;" strokecolor="black [3200]" strokeweight=".5pt">
                  <v:stroke endarrow="block" joinstyle="miter"/>
                </v:shape>
                <v:shape id="_x0000_s1037" type="#_x0000_t202" style="position:absolute;left:3333;top:24003;width:8097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682961" w:rsidRDefault="00682961" w:rsidP="00682961">
                        <w:r>
                          <w:t>Not Successful</w:t>
                        </w:r>
                      </w:p>
                    </w:txbxContent>
                  </v:textbox>
                </v:shape>
                <v:shape id="_x0000_s1038" type="#_x0000_t202" style="position:absolute;left:6667;top:29051;width:1352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682961" w:rsidRDefault="00682961" w:rsidP="00682961">
                        <w:pPr>
                          <w:jc w:val="center"/>
                        </w:pPr>
                        <w:r>
                          <w:t>Connection Error</w:t>
                        </w:r>
                      </w:p>
                    </w:txbxContent>
                  </v:textbox>
                </v:shape>
                <v:shape id="Straight Arrow Connector 10" o:spid="_x0000_s1039" type="#_x0000_t32" style="position:absolute;left:13049;top:33147;width:95;height:48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rPFM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Sq+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Ss8UxAAAANsAAAAPAAAAAAAAAAAA&#10;AAAAAKECAABkcnMvZG93bnJldi54bWxQSwUGAAAAAAQABAD5AAAAkgMAAAAA&#10;" strokecolor="black [3200]" strokeweight=".5pt">
                  <v:stroke endarrow="block" joinstyle="miter"/>
                </v:shape>
                <v:shape id="_x0000_s1040" type="#_x0000_t202" style="position:absolute;left:6286;top:38004;width:13526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54202D" w:rsidRDefault="0054202D" w:rsidP="0054202D">
                        <w:pPr>
                          <w:jc w:val="center"/>
                        </w:pPr>
                        <w:r>
                          <w:t>Print Error</w:t>
                        </w:r>
                      </w:p>
                    </w:txbxContent>
                  </v:textbox>
                </v:shape>
                <v:shape id="_x0000_s1041" type="#_x0000_t202" style="position:absolute;left:30956;top:16383;width:10287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54202D" w:rsidRDefault="0054202D" w:rsidP="0054202D">
                        <w:pPr>
                          <w:jc w:val="center"/>
                        </w:pPr>
                        <w:r>
                          <w:br/>
                          <w:t>Get variables</w:t>
                        </w:r>
                      </w:p>
                    </w:txbxContent>
                  </v:textbox>
                </v:shape>
                <v:shape id="Straight Arrow Connector 13" o:spid="_x0000_s1042" type="#_x0000_t32" style="position:absolute;left:41243;top:19812;width:9430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shape id="_x0000_s1043" type="#_x0000_t202" style="position:absolute;left:50768;top:16954;width:10287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54202D" w:rsidRDefault="0054202D" w:rsidP="0054202D">
                        <w:pPr>
                          <w:jc w:val="center"/>
                        </w:pPr>
                        <w:r>
                          <w:t>Prepare SQL Statements</w:t>
                        </w:r>
                      </w:p>
                    </w:txbxContent>
                  </v:textbox>
                </v:shape>
                <v:shape id="Straight Arrow Connector 15" o:spid="_x0000_s1044" type="#_x0000_t32" style="position:absolute;left:55721;top:22669;width:95;height:4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1sjMIAAADbAAAADwAAAGRycy9kb3ducmV2LnhtbERPS2vCQBC+F/oflil4Kbqp8UXqKkUp&#10;7dUoordpdpqEZmdDZtX033cLhd7m43vOct27Rl2pk9qzgadRAoq48Lbm0sBh/zpcgJKAbLHxTAa+&#10;SWC9ur9bYmb9jXd0zUOpYghLhgaqENpMaykqcigj3xJH7tN3DkOEXalth7cY7ho9TpKZdlhzbKiw&#10;pU1FxVd+cQbSMJHxbnKaS34uPx7tNk3l+GbM4KF/eQYVqA//4j/3u43zp/D7SzxAr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1sjMIAAADbAAAADwAAAAAAAAAAAAAA&#10;AAChAgAAZHJzL2Rvd25yZXYueG1sUEsFBgAAAAAEAAQA+QAAAJADAAAAAA==&#10;" strokecolor="black [3200]" strokeweight=".5pt">
                  <v:stroke endarrow="block" joinstyle="miter"/>
                </v:shape>
                <v:shape id="_x0000_s1045" type="#_x0000_t202" style="position:absolute;left:48958;top:27622;width:1352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54202D" w:rsidRDefault="0054202D" w:rsidP="0054202D">
                        <w:pPr>
                          <w:jc w:val="center"/>
                        </w:pPr>
                        <w:r>
                          <w:t>Execute Statement</w:t>
                        </w:r>
                      </w:p>
                    </w:txbxContent>
                  </v:textbox>
                </v:shape>
                <v:shape id="Straight Arrow Connector 17" o:spid="_x0000_s1046" type="#_x0000_t32" style="position:absolute;left:55626;top:31623;width:95;height:48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NXYM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D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o1dgwQAAANsAAAAPAAAAAAAAAAAAAAAA&#10;AKECAABkcnMvZG93bnJldi54bWxQSwUGAAAAAAQABAD5AAAAjwMAAAAA&#10;" strokecolor="black [3200]" strokeweight=".5pt">
                  <v:stroke endarrow="block" joinstyle="miter"/>
                </v:shape>
                <v:oval id="Oval 18" o:spid="_x0000_s1047" style="position:absolute;left:55054;top:37719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Kw9MYA&#10;AADbAAAADwAAAGRycy9kb3ducmV2LnhtbESPT2vCQBDF7wW/wzKCt7qpWJXoKkUQKvTin0N7G7LT&#10;bNrsbMhuTOyn7xwKvc3w3rz3m81u8LW6URurwAaephko4iLYiksD18vhcQUqJmSLdWAycKcIu+3o&#10;YYO5DT2f6HZOpZIQjjkacCk1udaxcOQxTkNDLNpnaD0mWdtS2xZ7Cfe1nmXZQnusWBocNrR3VHyf&#10;O2/gx8/fTse4yA5fH+/PVb/s3GzfGTMZDy9rUImG9G/+u361gi+w8os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Kw9MYAAADbAAAADwAAAAAAAAAAAAAAAACYAgAAZHJz&#10;L2Rvd25yZXYueG1sUEsFBgAAAAAEAAQA9QAAAIsDAAAAAA==&#10;" fillcolor="black [3200]" strokecolor="black [1600]" strokeweight="1pt">
                  <v:stroke joinstyle="miter"/>
                </v:oval>
                <v:rect id="Rectangle 20" o:spid="_x0000_s1048" style="position:absolute;left:58864;top:37052;width:1466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5Yc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e+WHBAAAA2wAAAA8AAAAAAAAAAAAAAAAAmAIAAGRycy9kb3du&#10;cmV2LnhtbFBLBQYAAAAABAAEAPUAAACGAwAAAAA=&#10;" fillcolor="white [3201]" strokecolor="black [3200]" strokeweight="1pt">
                  <v:textbox>
                    <w:txbxContent>
                      <w:p w:rsidR="0054202D" w:rsidRDefault="0054202D" w:rsidP="0054202D">
                        <w:pPr>
                          <w:jc w:val="center"/>
                        </w:pPr>
                        <w:r>
                          <w:t>END FUNCTION</w:t>
                        </w:r>
                      </w:p>
                    </w:txbxContent>
                  </v:textbox>
                </v:rect>
                <v:shape id="Straight Arrow Connector 21" o:spid="_x0000_s1049" type="#_x0000_t32" style="position:absolute;left:19907;top:39433;width:34099;height: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qgMsQAAADbAAAADwAAAGRycy9kb3ducmV2LnhtbESPQWvCQBSE7wX/w/KEXkrdmIiV6Cql&#10;pbRXUyn19sw+k2D2bcjbavrvu4LQ4zAz3zCrzeBadaZeGs8GppMEFHHpbcOVgd3n2+MClARki61n&#10;MvBLApv16G6FufUX3tK5CJWKEJYcDdQhdLnWUtbkUCa+I47e0fcOQ5R9pW2Plwh3rU6TZK4dNhwX&#10;auzopabyVPw4A1mYSbqdfT9Jsa8OD/Y1y+Tr3Zj78fC8BBVoCP/hW/vDGkincP0Sf4B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qAyxAAAANsAAAAPAAAAAAAAAAAA&#10;AAAAAKECAABkcnMvZG93bnJldi54bWxQSwUGAAAAAAQABAD5AAAAkgM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5003E9" w:rsidRDefault="005003E9" w:rsidP="005D5A27"/>
    <w:p w:rsidR="005003E9" w:rsidRPr="005003E9" w:rsidRDefault="005003E9" w:rsidP="005003E9"/>
    <w:p w:rsidR="005003E9" w:rsidRPr="005003E9" w:rsidRDefault="005003E9" w:rsidP="005003E9"/>
    <w:p w:rsidR="005003E9" w:rsidRPr="005003E9" w:rsidRDefault="005003E9" w:rsidP="005003E9"/>
    <w:p w:rsidR="005003E9" w:rsidRPr="005003E9" w:rsidRDefault="005003E9" w:rsidP="005003E9"/>
    <w:p w:rsidR="005003E9" w:rsidRPr="005003E9" w:rsidRDefault="005003E9" w:rsidP="005003E9"/>
    <w:p w:rsidR="005003E9" w:rsidRPr="005003E9" w:rsidRDefault="005003E9" w:rsidP="005003E9"/>
    <w:p w:rsidR="005003E9" w:rsidRPr="005003E9" w:rsidRDefault="005003E9" w:rsidP="005003E9"/>
    <w:p w:rsidR="005003E9" w:rsidRPr="005003E9" w:rsidRDefault="005003E9" w:rsidP="005003E9"/>
    <w:p w:rsidR="005003E9" w:rsidRPr="005003E9" w:rsidRDefault="005003E9" w:rsidP="005003E9"/>
    <w:p w:rsidR="005003E9" w:rsidRPr="005003E9" w:rsidRDefault="005003E9" w:rsidP="005003E9"/>
    <w:p w:rsidR="005003E9" w:rsidRPr="005003E9" w:rsidRDefault="005003E9" w:rsidP="005003E9"/>
    <w:p w:rsidR="005003E9" w:rsidRPr="005003E9" w:rsidRDefault="005003E9" w:rsidP="005003E9"/>
    <w:p w:rsidR="005003E9" w:rsidRPr="005003E9" w:rsidRDefault="005003E9" w:rsidP="005003E9"/>
    <w:p w:rsidR="005003E9" w:rsidRPr="005003E9" w:rsidRDefault="005003E9" w:rsidP="005003E9"/>
    <w:p w:rsidR="005003E9" w:rsidRDefault="005003E9" w:rsidP="005003E9"/>
    <w:p w:rsidR="005003E9" w:rsidRDefault="005003E9" w:rsidP="005003E9">
      <w:pPr>
        <w:tabs>
          <w:tab w:val="left" w:pos="5115"/>
        </w:tabs>
      </w:pPr>
      <w:r>
        <w:lastRenderedPageBreak/>
        <w:tab/>
      </w:r>
    </w:p>
    <w:p w:rsidR="005003E9" w:rsidRDefault="005003E9">
      <w:pPr>
        <w:rPr>
          <w:b/>
          <w:u w:val="single"/>
        </w:rPr>
      </w:pPr>
      <w:r w:rsidRPr="005003E9">
        <w:rPr>
          <w:b/>
          <w:u w:val="single"/>
        </w:rPr>
        <w:t>UPGRADE WEAPON:</w:t>
      </w:r>
    </w:p>
    <w:p w:rsidR="005003E9" w:rsidRDefault="00902B50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45625B9" wp14:editId="77F1D0C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239250" cy="4600575"/>
                <wp:effectExtent l="0" t="0" r="19050" b="285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0" cy="4600575"/>
                          <a:chOff x="0" y="0"/>
                          <a:chExt cx="9239250" cy="4600575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7210425" y="4067175"/>
                            <a:ext cx="4381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95250" cy="104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bow Connector 30"/>
                        <wps:cNvCnPr/>
                        <wps:spPr>
                          <a:xfrm>
                            <a:off x="66675" y="57150"/>
                            <a:ext cx="676275" cy="5524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742950" y="295275"/>
                            <a:ext cx="1381125" cy="7334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B50" w:rsidRPr="008773E5" w:rsidRDefault="00902B50" w:rsidP="00902B50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8773E5">
                                <w:rPr>
                                  <w:sz w:val="18"/>
                                </w:rPr>
                                <w:t xml:space="preserve">Check if character has enough </w:t>
                              </w:r>
                              <w:r w:rsidR="008773E5" w:rsidRPr="008773E5">
                                <w:rPr>
                                  <w:sz w:val="18"/>
                                </w:rPr>
                                <w:t>enhancements stones</w:t>
                              </w:r>
                              <w:r w:rsidRPr="008773E5">
                                <w:rPr>
                                  <w:sz w:val="18"/>
                                </w:rPr>
                                <w:t xml:space="preserve"> to upgrade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2124075" y="647700"/>
                            <a:ext cx="5334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Rounded Rectangle 228"/>
                        <wps:cNvSpPr/>
                        <wps:spPr>
                          <a:xfrm>
                            <a:off x="2676525" y="333375"/>
                            <a:ext cx="1381125" cy="7334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B50" w:rsidRDefault="00902B50" w:rsidP="00902B50">
                              <w:pPr>
                                <w:jc w:val="center"/>
                              </w:pPr>
                              <w:r>
                                <w:t>Gets weapon ID by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2171700" y="333375"/>
                            <a:ext cx="4476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B50" w:rsidRDefault="00902B50" w:rsidP="00902B50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Straight Arrow Connector 230"/>
                        <wps:cNvCnPr/>
                        <wps:spPr>
                          <a:xfrm>
                            <a:off x="1419225" y="1019175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923925" y="1095375"/>
                            <a:ext cx="4476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B50" w:rsidRDefault="00902B50" w:rsidP="00902B50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ounded Rectangle 232"/>
                        <wps:cNvSpPr/>
                        <wps:spPr>
                          <a:xfrm>
                            <a:off x="752475" y="1504950"/>
                            <a:ext cx="1381125" cy="7334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B50" w:rsidRDefault="00902B50" w:rsidP="00902B50">
                              <w:pPr>
                                <w:jc w:val="center"/>
                              </w:pPr>
                              <w:r>
                                <w:t xml:space="preserve">Print “Not enough </w:t>
                              </w:r>
                              <w:r w:rsidR="008773E5">
                                <w:t>enhancements stones</w:t>
                              </w:r>
                              <w: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Straight Arrow Connector 233"/>
                        <wps:cNvCnPr/>
                        <wps:spPr>
                          <a:xfrm>
                            <a:off x="4048125" y="685800"/>
                            <a:ext cx="5334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Diamond 234"/>
                        <wps:cNvSpPr/>
                        <wps:spPr>
                          <a:xfrm>
                            <a:off x="4572000" y="238125"/>
                            <a:ext cx="1628775" cy="933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B50" w:rsidRPr="00FB36C5" w:rsidRDefault="00902B50" w:rsidP="00902B5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B36C5">
                                <w:rPr>
                                  <w:sz w:val="20"/>
                                </w:rPr>
                                <w:t>Connection successful?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Straight Arrow Connector 235"/>
                        <wps:cNvCnPr/>
                        <wps:spPr>
                          <a:xfrm>
                            <a:off x="5400675" y="1171575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Arrow Connector 236"/>
                        <wps:cNvCnPr/>
                        <wps:spPr>
                          <a:xfrm>
                            <a:off x="6181725" y="695325"/>
                            <a:ext cx="5334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Text Box 237"/>
                        <wps:cNvSpPr txBox="1"/>
                        <wps:spPr>
                          <a:xfrm>
                            <a:off x="6181725" y="342900"/>
                            <a:ext cx="4476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B50" w:rsidRDefault="00902B50" w:rsidP="00902B50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4857750" y="1209675"/>
                            <a:ext cx="4476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B50" w:rsidRDefault="00902B50" w:rsidP="00902B50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Rounded Rectangle 239"/>
                        <wps:cNvSpPr/>
                        <wps:spPr>
                          <a:xfrm>
                            <a:off x="4733925" y="1666875"/>
                            <a:ext cx="138112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B50" w:rsidRDefault="00902B50" w:rsidP="00902B50">
                              <w:pPr>
                                <w:jc w:val="center"/>
                              </w:pPr>
                              <w:r>
                                <w:t>Print “ERROR”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ounded Rectangle 240"/>
                        <wps:cNvSpPr/>
                        <wps:spPr>
                          <a:xfrm>
                            <a:off x="6715125" y="342900"/>
                            <a:ext cx="1381125" cy="7334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B50" w:rsidRDefault="00902B50" w:rsidP="00902B50">
                              <w:pPr>
                                <w:jc w:val="center"/>
                              </w:pPr>
                              <w:r>
                                <w:t>Gets weapon from the characters inventory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>
                            <a:off x="7391400" y="1076325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Rounded Rectangle 242"/>
                        <wps:cNvSpPr/>
                        <wps:spPr>
                          <a:xfrm>
                            <a:off x="6715125" y="1571625"/>
                            <a:ext cx="1381125" cy="962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B50" w:rsidRDefault="008773E5" w:rsidP="00902B50">
                              <w:pPr>
                                <w:jc w:val="center"/>
                              </w:pPr>
                              <w:r>
                                <w:t>Upgrades the weapon with new stats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Straight Arrow Connector 243"/>
                        <wps:cNvCnPr/>
                        <wps:spPr>
                          <a:xfrm>
                            <a:off x="7448550" y="2533650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Rounded Rectangle 244"/>
                        <wps:cNvSpPr/>
                        <wps:spPr>
                          <a:xfrm>
                            <a:off x="6762750" y="3000375"/>
                            <a:ext cx="1381125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B50" w:rsidRDefault="00902B50" w:rsidP="00902B50">
                              <w:pPr>
                                <w:jc w:val="center"/>
                              </w:pPr>
                              <w:r>
                                <w:t>Call the save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Oval 245"/>
                        <wps:cNvSpPr/>
                        <wps:spPr>
                          <a:xfrm>
                            <a:off x="7334250" y="4210050"/>
                            <a:ext cx="219075" cy="219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Elbow Connector 246"/>
                        <wps:cNvCnPr/>
                        <wps:spPr>
                          <a:xfrm>
                            <a:off x="1495425" y="2247900"/>
                            <a:ext cx="5743575" cy="2171700"/>
                          </a:xfrm>
                          <a:prstGeom prst="bentConnector3">
                            <a:avLst>
                              <a:gd name="adj1" fmla="val 1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7772400" y="4114800"/>
                            <a:ext cx="14668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2B50" w:rsidRDefault="00902B50" w:rsidP="00902B50">
                              <w:pPr>
                                <w:jc w:val="center"/>
                              </w:pPr>
                              <w:r>
                                <w:t>END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Straight Connector 248"/>
                        <wps:cNvCnPr/>
                        <wps:spPr>
                          <a:xfrm>
                            <a:off x="5410200" y="2143125"/>
                            <a:ext cx="47625" cy="2266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>
                            <a:off x="7410450" y="3514725"/>
                            <a:ext cx="19050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625B9" id="Group 24" o:spid="_x0000_s1050" style="position:absolute;margin-left:0;margin-top:-.05pt;width:727.5pt;height:362.25pt;z-index:251739136" coordsize="92392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">
                <v:oval id="Oval 28" o:spid="_x0000_s1051" style="position:absolute;left:72104;top:40671;width:438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5BBL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s0N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uQQS+AAAA2wAAAA8AAAAAAAAAAAAAAAAAmAIAAGRycy9kb3ducmV2&#10;LnhtbFBLBQYAAAAABAAEAPUAAACDAwAAAAA=&#10;" fillcolor="white [3201]" strokecolor="black [3200]" strokeweight="1pt">
                  <v:stroke joinstyle="miter"/>
                </v:oval>
                <v:oval id="Oval 29" o:spid="_x0000_s1052" style="position:absolute;width:952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Lf0sUA&#10;AADbAAAADwAAAGRycy9kb3ducmV2LnhtbESPS2vDMBCE74X+B7GF3hq5Jk83SgiBQAu55HFIbou1&#10;sdxaK2PJsZtfHxUKOQ4z8w0zX/a2EldqfOlYwfsgAUGcO11yoeB42LxNQfiArLFyTAp+ycNy8fw0&#10;x0y7jnd03YdCRAj7DBWYEOpMSp8bsugHriaO3sU1FkOUTSF1g12E20qmSTKWFkuOCwZrWhvKf/at&#10;VXCzw+3uy4+Tzff5NCq7SWvSdavU60u/+gARqA+P8H/7UytIZ/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Qt/SxQAAANsAAAAPAAAAAAAAAAAAAAAAAJgCAABkcnMv&#10;ZG93bnJldi54bWxQSwUGAAAAAAQABAD1AAAAigMAAAAA&#10;" fillcolor="black [3200]" strokecolor="black [1600]" strokeweight="1pt">
                  <v:stroke joinstyle="miter"/>
                </v:oval>
                <v:shape id="Elbow Connector 30" o:spid="_x0000_s1053" type="#_x0000_t34" style="position:absolute;left:666;top:571;width:6763;height:55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Rq9MEAAADbAAAADwAAAGRycy9kb3ducmV2LnhtbESP3WoCMRBG74W+Q5hC7zRrCyKrURZB&#10;KIUq/jzAsJlulm4ma5Lq+vadC8HL4ZvvzJzlevCdulJMbWAD00kBirgOtuXGwPm0Hc9BpYxssQtM&#10;Bu6UYL16GS2xtOHGB7oec6MEwqlEAy7nvtQ61Y48pknoiSX7CdFjljE22ka8Cdx3+r0oZtpjy3LB&#10;YU8bR/Xv8c8LZbBFpV2w8X7xzZ6/8qzafRvz9jpUC1CZhvxcfrQ/rYEP+V5cx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dGr0wQAAANsAAAAPAAAAAAAAAAAAAAAA&#10;AKECAABkcnMvZG93bnJldi54bWxQSwUGAAAAAAQABAD5AAAAjwMAAAAA&#10;" strokecolor="black [3200]" strokeweight=".5pt"/>
                <v:roundrect id="Rounded Rectangle 31" o:spid="_x0000_s1054" style="position:absolute;left:7429;top:2952;width:13811;height:73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6EssQA&#10;AADbAAAADwAAAGRycy9kb3ducmV2LnhtbESPQWvCQBSE70L/w/IKvZlNWpASXUVaim1BxLR6fmSf&#10;2dTs25BdTfz3rlDwOMzMN8xsMdhGnKnztWMFWZKCIC6drrlS8PvzMX4F4QOyxsYxKbiQh8X8YTTD&#10;XLuet3QuQiUihH2OCkwIbS6lLw1Z9IlriaN3cJ3FEGVXSd1hH+G2kc9pOpEWa44LBlt6M1Qei5NV&#10;sF+61Uaevte7oymC+fvi/j1bKfX0OCynIAIN4R7+b39qBS8Z3L7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ehLL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902B50" w:rsidRPr="008773E5" w:rsidRDefault="00902B50" w:rsidP="00902B50">
                        <w:pPr>
                          <w:jc w:val="center"/>
                          <w:rPr>
                            <w:sz w:val="18"/>
                          </w:rPr>
                        </w:pPr>
                        <w:r w:rsidRPr="008773E5">
                          <w:rPr>
                            <w:sz w:val="18"/>
                          </w:rPr>
                          <w:t xml:space="preserve">Check if character has enough </w:t>
                        </w:r>
                        <w:r w:rsidR="008773E5" w:rsidRPr="008773E5">
                          <w:rPr>
                            <w:sz w:val="18"/>
                          </w:rPr>
                          <w:t>enhancements stones</w:t>
                        </w:r>
                        <w:r w:rsidRPr="008773E5">
                          <w:rPr>
                            <w:sz w:val="18"/>
                          </w:rPr>
                          <w:t xml:space="preserve"> to upgrade</w:t>
                        </w:r>
                      </w:p>
                    </w:txbxContent>
                  </v:textbox>
                </v:roundrect>
                <v:shape id="Straight Arrow Connector 225" o:spid="_x0000_s1055" type="#_x0000_t32" style="position:absolute;left:21240;top:6477;width:5334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cQzsIAAADcAAAADwAAAGRycy9kb3ducmV2LnhtbESPzarCMBSE9xd8h3AEd9fUgnKtRvEH&#10;Qd1dFdeH5tgWm5PaRFvf3giCy2FmvmGm89aU4kG1KywrGPQjEMSp1QVnCk7Hze8fCOeRNZaWScGT&#10;HMxnnZ8pJto2/E+Pg89EgLBLUEHufZVI6dKcDLq+rYiDd7G1QR9knUldYxPgppRxFI2kwYLDQo4V&#10;rXJKr4e7UdCgP4+Xi+y2Wq5323ZY3kbH016pXrddTEB4av03/GlvtYI4HsL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6cQzsIAAADcAAAADwAAAAAAAAAAAAAA&#10;AAChAgAAZHJzL2Rvd25yZXYueG1sUEsFBgAAAAAEAAQA+QAAAJADAAAAAA==&#10;" strokecolor="black [3200]" strokeweight=".5pt">
                  <v:stroke endarrow="block" joinstyle="miter"/>
                </v:shape>
                <v:roundrect id="Rounded Rectangle 228" o:spid="_x0000_s1056" style="position:absolute;left:26765;top:3333;width:13811;height:73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ohZcEA&#10;AADcAAAADwAAAGRycy9kb3ducmV2LnhtbERPz2vCMBS+D/wfwhO8zdQeRKpRRBlOQWTV7fxo3prO&#10;5qU00db/3hyEHT++34tVb2txp9ZXjhVMxgkI4sLpiksFl/PH+wyED8gaa8ek4EEeVsvB2wIz7Tr+&#10;onseShFD2GeowITQZFL6wpBFP3YNceR+XWsxRNiWUrfYxXBbyzRJptJixbHBYEMbQ8U1v1kFP2u3&#10;O8nb4fh9NXkwf3vutpOdUqNhv56DCNSHf/HL/akVpGlcG8/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6IWX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902B50" w:rsidRDefault="00902B50" w:rsidP="00902B50">
                        <w:pPr>
                          <w:jc w:val="center"/>
                        </w:pPr>
                        <w:r>
                          <w:t>Gets weapon ID by user</w:t>
                        </w:r>
                      </w:p>
                    </w:txbxContent>
                  </v:textbox>
                </v:roundrect>
                <v:shape id="Text Box 229" o:spid="_x0000_s1057" type="#_x0000_t202" style="position:absolute;left:21717;top:3333;width:4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0b0MIA&#10;AADcAAAADwAAAGRycy9kb3ducmV2LnhtbESPQUsDMRSE74L/ITzBm826B9lum5YqVYSeWqXnx+Y1&#10;Cd28LEncrv/eCIUeh5n5hlmuJ9+LkWJygRU8zyoQxF3Qjo2C76/3pwZEysga+8Ck4JcSrFf3d0ts&#10;dbjwnsZDNqJAOLWowOY8tFKmzpLHNAsDcfFOIXrMRUYjdcRLgfte1lX1Ij06LgsWB3qz1J0PP17B&#10;9tXMTddgtNtGOzdOx9POfCj1+DBtFiAyTfkWvrY/tYK6nsP/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RvQwgAAANwAAAAPAAAAAAAAAAAAAAAAAJgCAABkcnMvZG93&#10;bnJldi54bWxQSwUGAAAAAAQABAD1AAAAhwMAAAAA&#10;" fillcolor="white [3201]" strokeweight=".5pt">
                  <v:textbox>
                    <w:txbxContent>
                      <w:p w:rsidR="00902B50" w:rsidRDefault="00902B50" w:rsidP="00902B50">
                        <w:r>
                          <w:t>YES</w:t>
                        </w:r>
                      </w:p>
                    </w:txbxContent>
                  </v:textbox>
                </v:shape>
                <v:shape id="Straight Arrow Connector 230" o:spid="_x0000_s1058" type="#_x0000_t32" style="position:absolute;left:14192;top:10191;width:0;height:4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kli8IAAADcAAAADwAAAGRycy9kb3ducmV2LnhtbERPTW+CQBC9m/gfNmPSmy61qWnRhYCm&#10;CfVWNT1P2BFI2VlkV6D/vnto4vHlfe/SybRioN41lhU8ryIQxKXVDVcKLueP5RsI55E1tpZJwS85&#10;SJP5bIextiN/0XDylQgh7GJUUHvfxVK6siaDbmU74sBdbW/QB9hXUvc4hnDTynUUbaTBhkNDjR3t&#10;ayp/TnejYET//Z5n1W2fHz6L6bW9bc6Xo1JPiynbgvA0+Yf4311oBeuXMD+cCUdAJ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gkli8IAAADcAAAADwAAAAAAAAAAAAAA&#10;AAChAgAAZHJzL2Rvd25yZXYueG1sUEsFBgAAAAAEAAQA+QAAAJADAAAAAA==&#10;" strokecolor="black [3200]" strokeweight=".5pt">
                  <v:stroke endarrow="block" joinstyle="miter"/>
                </v:shape>
                <v:shape id="Text Box 231" o:spid="_x0000_s1059" type="#_x0000_t202" style="position:absolute;left:9239;top:10953;width:447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BC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KBC8MAAADcAAAADwAAAAAAAAAAAAAAAACYAgAAZHJzL2Rv&#10;d25yZXYueG1sUEsFBgAAAAAEAAQA9QAAAIgDAAAAAA==&#10;" fillcolor="white [3201]" strokeweight=".5pt">
                  <v:textbox>
                    <w:txbxContent>
                      <w:p w:rsidR="00902B50" w:rsidRDefault="00902B50" w:rsidP="00902B50">
                        <w:r>
                          <w:t>NO</w:t>
                        </w:r>
                      </w:p>
                    </w:txbxContent>
                  </v:textbox>
                </v:shape>
                <v:roundrect id="Rounded Rectangle 232" o:spid="_x0000_s1060" style="position:absolute;left:7524;top:15049;width:13812;height:7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uAUsUA&#10;AADcAAAADwAAAGRycy9kb3ducmV2LnhtbESPQWvCQBSE74L/YXmF3szGFEpJXUUqoi0UMVbPj+xr&#10;NjX7NmRXk/77rlDwOMzMN8xsMdhGXKnztWMF0yQFQVw6XXOl4OuwnryA8AFZY+OYFPySh8V8PJph&#10;rl3Pe7oWoRIRwj5HBSaENpfSl4Ys+sS1xNH7dp3FEGVXSd1hH+G2kVmaPkuLNccFgy29GSrPxcUq&#10;OC3dZicvH5/HsymC+XnnfjXdKPX4MCxfQQQawj38395qBdlTBrc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y4BSxQAAANwAAAAPAAAAAAAAAAAAAAAAAJgCAABkcnMv&#10;ZG93bnJldi54bWxQSwUGAAAAAAQABAD1AAAAigMAAAAA&#10;" fillcolor="white [3201]" strokecolor="black [3200]" strokeweight="1pt">
                  <v:stroke joinstyle="miter"/>
                  <v:textbox>
                    <w:txbxContent>
                      <w:p w:rsidR="00902B50" w:rsidRDefault="00902B50" w:rsidP="00902B50">
                        <w:pPr>
                          <w:jc w:val="center"/>
                        </w:pPr>
                        <w:r>
                          <w:t xml:space="preserve">Print “Not enough </w:t>
                        </w:r>
                        <w:r w:rsidR="008773E5">
                          <w:t>enhancements stones</w:t>
                        </w:r>
                        <w:r>
                          <w:t>”</w:t>
                        </w:r>
                      </w:p>
                    </w:txbxContent>
                  </v:textbox>
                </v:roundrect>
                <v:shape id="Straight Arrow Connector 233" o:spid="_x0000_s1061" type="#_x0000_t32" style="position:absolute;left:40481;top:6858;width:5334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u7/MQAAADcAAAADwAAAGRycy9kb3ducmV2LnhtbESPQWvCQBSE7wX/w/IEb3WjoVJTV9GI&#10;YHuriudH9jUJZt8m2TVJ/31XEHocZuYbZrUZTCU6al1pWcFsGoEgzqwuOVdwOR9e30E4j6yxskwK&#10;fsnBZj16WWGibc/f1J18LgKEXYIKCu/rREqXFWTQTW1NHLwf2xr0Qba51C32AW4qOY+ihTRYclgo&#10;sKa0oOx2uhsFPfrrcrfNm3S3/zwOb1WzOF++lJqMh+0HCE+D/w8/20etYB7H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27v8xAAAANwAAAAPAAAAAAAAAAAA&#10;AAAAAKECAABkcnMvZG93bnJldi54bWxQSwUGAAAAAAQABAD5AAAAkgMAAAAA&#10;" strokecolor="black [3200]" strokeweight=".5pt">
                  <v:stroke endarrow="block" joinstyle="miter"/>
                </v:shape>
                <v:shape id="Diamond 234" o:spid="_x0000_s1062" type="#_x0000_t4" style="position:absolute;left:45720;top:2381;width:16287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FONcUA&#10;AADcAAAADwAAAGRycy9kb3ducmV2LnhtbESPQWvCQBSE74X+h+UJvdWN1qpEVwlCwR6NHtrbM/vM&#10;BrNvQ3abpP31riD0OMzMN8x6O9hadNT6yrGCyTgBQVw4XXGp4HT8eF2C8AFZY+2YFPySh+3m+WmN&#10;qXY9H6jLQykihH2KCkwITSqlLwxZ9GPXEEfv4lqLIcq2lLrFPsJtLadJMpcWK44LBhvaGSqu+Y9V&#10;8Pf1vkjy767PZvvdpHLL7Gw+M6VeRkO2AhFoCP/hR3uvFUzfZnA/E4+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U41xQAAANwAAAAPAAAAAAAAAAAAAAAAAJgCAABkcnMv&#10;ZG93bnJldi54bWxQSwUGAAAAAAQABAD1AAAAigMAAAAA&#10;" fillcolor="white [3201]" strokecolor="black [3200]" strokeweight="1pt">
                  <v:textbox>
                    <w:txbxContent>
                      <w:p w:rsidR="00902B50" w:rsidRPr="00FB36C5" w:rsidRDefault="00902B50" w:rsidP="00902B50">
                        <w:pPr>
                          <w:jc w:val="center"/>
                          <w:rPr>
                            <w:sz w:val="20"/>
                          </w:rPr>
                        </w:pPr>
                        <w:r w:rsidRPr="00FB36C5">
                          <w:rPr>
                            <w:sz w:val="20"/>
                          </w:rPr>
                          <w:t>Connection successful?</w:t>
                        </w:r>
                      </w:p>
                    </w:txbxContent>
                  </v:textbox>
                </v:shape>
                <v:shape id="Straight Arrow Connector 235" o:spid="_x0000_s1063" type="#_x0000_t32" style="position:absolute;left:54006;top:11715;width:0;height:4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6GE8QAAADcAAAADwAAAGRycy9kb3ducmV2LnhtbESPQWvCQBSE7wX/w/KE3upGi1JTV9GI&#10;YHtrIp4f2dckmH0bs2sS/31XEHocZuYbZrUZTC06al1lWcF0EoEgzq2uuFBwyg5vHyCcR9ZYWyYF&#10;d3KwWY9eVhhr2/MPdakvRICwi1FB6X0TS+nykgy6iW2Ig/drW4M+yLaQusU+wE0tZ1G0kAYrDgsl&#10;NpSUlF/Sm1HQoz8vd9vimuz2X8dhXl8X2elbqdfxsP0E4Wnw/+Fn+6gVzN7n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foYT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36" o:spid="_x0000_s1064" type="#_x0000_t32" style="position:absolute;left:61817;top:6953;width:5334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wYZMMAAADcAAAADwAAAGRycy9kb3ducmV2LnhtbESPS4vCQBCE7wv7H4YWvOlExbAbHcUH&#10;gnrzgecm0ybBTE/MzJr47x1B2GNRVV9R03lrSvGg2hWWFQz6EQji1OqCMwXn06b3A8J5ZI2lZVLw&#10;JAfz2ffXFBNtGz7Q4+gzESDsElSQe18lUro0J4Oubyvi4F1tbdAHWWdS19gEuCnlMIpiabDgsJBj&#10;Rauc0tvxzyho0F9+l4vsvlqud9t2XN7j03mvVLfTLiYgPLX+P/xpb7WC4SiG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sGGTDAAAA3AAAAA8AAAAAAAAAAAAA&#10;AAAAoQIAAGRycy9kb3ducmV2LnhtbFBLBQYAAAAABAAEAPkAAACRAwAAAAA=&#10;" strokecolor="black [3200]" strokeweight=".5pt">
                  <v:stroke endarrow="block" joinstyle="miter"/>
                </v:shape>
                <v:shape id="Text Box 237" o:spid="_x0000_s1065" type="#_x0000_t202" style="position:absolute;left:61817;top:3429;width:4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85M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e85MMAAADcAAAADwAAAAAAAAAAAAAAAACYAgAAZHJzL2Rv&#10;d25yZXYueG1sUEsFBgAAAAAEAAQA9QAAAIgDAAAAAA==&#10;" fillcolor="white [3201]" strokeweight=".5pt">
                  <v:textbox>
                    <w:txbxContent>
                      <w:p w:rsidR="00902B50" w:rsidRDefault="00902B50" w:rsidP="00902B50">
                        <w:r>
                          <w:t>YES</w:t>
                        </w:r>
                      </w:p>
                    </w:txbxContent>
                  </v:textbox>
                </v:shape>
                <v:shape id="Text Box 238" o:spid="_x0000_s1066" type="#_x0000_t202" style="position:absolute;left:48577;top:12096;width:447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gols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golsAAAADcAAAADwAAAAAAAAAAAAAAAACYAgAAZHJzL2Rvd25y&#10;ZXYueG1sUEsFBgAAAAAEAAQA9QAAAIUDAAAAAA==&#10;" fillcolor="white [3201]" strokeweight=".5pt">
                  <v:textbox>
                    <w:txbxContent>
                      <w:p w:rsidR="00902B50" w:rsidRDefault="00902B50" w:rsidP="00902B50">
                        <w:r>
                          <w:t>NO</w:t>
                        </w:r>
                      </w:p>
                    </w:txbxContent>
                  </v:textbox>
                </v:shape>
                <v:roundrect id="Rounded Rectangle 239" o:spid="_x0000_s1067" style="position:absolute;left:47339;top:16668;width:13811;height:4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8SI8UA&#10;AADcAAAADwAAAGRycy9kb3ducmV2LnhtbESP3WrCQBSE7wt9h+UUvNONCtJGV5EW8QekNFWvD9nT&#10;bGr2bMiuJr69WxB6OczMN8xs0dlKXKnxpWMFw0ECgjh3uuRCweF71X8F4QOyxsoxKbiRh8X8+WmG&#10;qXYtf9E1C4WIEPYpKjAh1KmUPjdk0Q9cTRy9H9dYDFE2hdQNthFuKzlKkom0WHJcMFjTu6H8nF2s&#10;gtPSrT/lZbc/nk0WzO+W24/hWqneS7ecggjUhf/wo73RCkbjN/g7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bxIjxQAAANwAAAAPAAAAAAAAAAAAAAAAAJgCAABkcnMv&#10;ZG93bnJldi54bWxQSwUGAAAAAAQABAD1AAAAigMAAAAA&#10;" fillcolor="white [3201]" strokecolor="black [3200]" strokeweight="1pt">
                  <v:stroke joinstyle="miter"/>
                  <v:textbox>
                    <w:txbxContent>
                      <w:p w:rsidR="00902B50" w:rsidRDefault="00902B50" w:rsidP="00902B50">
                        <w:pPr>
                          <w:jc w:val="center"/>
                        </w:pPr>
                        <w:r>
                          <w:t>Print “ERROR”</w:t>
                        </w:r>
                      </w:p>
                    </w:txbxContent>
                  </v:textbox>
                </v:roundrect>
                <v:roundrect id="Rounded Rectangle 240" o:spid="_x0000_s1068" style="position:absolute;left:67151;top:3429;width:13811;height:7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PIw8EA&#10;AADcAAAADwAAAGRycy9kb3ducmV2LnhtbERPW2vCMBR+H/gfwhF8m6kyxqhGEUWcAxmrl+dDc2yq&#10;zUlpoq3/3jwIe/z47tN5Zytxp8aXjhWMhgkI4tzpkgsFh/36/QuED8gaK8ek4EEe5rPe2xRT7Vr+&#10;o3sWChFD2KeowIRQp1L63JBFP3Q1ceTOrrEYImwKqRtsY7it5DhJPqXFkmODwZqWhvJrdrMKTgu3&#10;+ZW3n93xarJgLltuV6ONUoN+t5iACNSFf/HL/a0VjD/i/H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TyMP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902B50" w:rsidRDefault="00902B50" w:rsidP="00902B50">
                        <w:pPr>
                          <w:jc w:val="center"/>
                        </w:pPr>
                        <w:r>
                          <w:t>Gets weapon from the characters inventory</w:t>
                        </w:r>
                      </w:p>
                    </w:txbxContent>
                  </v:textbox>
                </v:roundrect>
                <v:shape id="Straight Arrow Connector 241" o:spid="_x0000_s1069" type="#_x0000_t32" style="position:absolute;left:73914;top:10763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PzbcUAAADcAAAADwAAAGRycy9kb3ducmV2LnhtbESPQWvCQBSE7wX/w/KE3uom0kqN2QRN&#10;KdjequL5kX0mwezbmF2T9N93C4Ueh5n5hknzybRioN41lhXEiwgEcWl1w5WC0/H96RWE88gaW8uk&#10;4Jsc5NnsIcVE25G/aDj4SgQIuwQV1N53iZSurMmgW9iOOHgX2xv0QfaV1D2OAW5auYyilTTYcFio&#10;saOipvJ6uBsFI/rzeretbsXu7WM/vbS31fH0qdTjfNpuQHia/H/4r73XCpbPM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PzbcUAAADcAAAADwAAAAAAAAAA&#10;AAAAAAChAgAAZHJzL2Rvd25yZXYueG1sUEsFBgAAAAAEAAQA+QAAAJMDAAAAAA==&#10;" strokecolor="black [3200]" strokeweight=".5pt">
                  <v:stroke endarrow="block" joinstyle="miter"/>
                </v:shape>
                <v:roundrect id="Rounded Rectangle 242" o:spid="_x0000_s1070" style="position:absolute;left:67151;top:15716;width:13811;height:9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3zL8UA&#10;AADcAAAADwAAAGRycy9kb3ducmV2LnhtbESPQWvCQBSE74L/YXmF3szGUEpJXUUqoi0UMVbPj+xr&#10;NjX7NmRXk/77rlDwOMzMN8xsMdhGXKnztWMF0yQFQVw6XXOl4OuwnryA8AFZY+OYFPySh8V8PJph&#10;rl3Pe7oWoRIRwj5HBSaENpfSl4Ys+sS1xNH7dp3FEGVXSd1hH+G2kVmaPkuLNccFgy29GSrPxcUq&#10;OC3dZicvH5/HsymC+XnnfjXdKPX4MCxfQQQawj38395qBdlTBrc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zfMvxQAAANwAAAAPAAAAAAAAAAAAAAAAAJgCAABkcnMv&#10;ZG93bnJldi54bWxQSwUGAAAAAAQABAD1AAAAigMAAAAA&#10;" fillcolor="white [3201]" strokecolor="black [3200]" strokeweight="1pt">
                  <v:stroke joinstyle="miter"/>
                  <v:textbox>
                    <w:txbxContent>
                      <w:p w:rsidR="00902B50" w:rsidRDefault="008773E5" w:rsidP="00902B50">
                        <w:pPr>
                          <w:jc w:val="center"/>
                        </w:pPr>
                        <w:r>
                          <w:t>Upgrades the weapon with new stats</w:t>
                        </w:r>
                      </w:p>
                    </w:txbxContent>
                  </v:textbox>
                </v:roundrect>
                <v:shape id="Straight Arrow Connector 243" o:spid="_x0000_s1071" type="#_x0000_t32" style="position:absolute;left:74485;top:25336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3IgcUAAADcAAAADwAAAGRycy9kb3ducmV2LnhtbESPQWvCQBSE74X+h+UJ3upGW0VjNmJS&#10;CtpbVTw/ss8kmH0bs6tJ/323UOhxmJlvmGQzmEY8qHO1ZQXTSQSCuLC65lLB6fjxsgThPLLGxjIp&#10;+CYHm/T5KcFY256/6HHwpQgQdjEqqLxvYyldUZFBN7EtcfAutjPog+xKqTvsA9w0chZFC2mw5rBQ&#10;YUt5RcX1cDcKevTnVbYtb3n2vt8N8+a2OJ4+lRqPhu0ahKfB/4f/2jutYPb2Cr9nwhGQ6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3IgcUAAADcAAAADwAAAAAAAAAA&#10;AAAAAAChAgAAZHJzL2Rvd25yZXYueG1sUEsFBgAAAAAEAAQA+QAAAJMDAAAAAA==&#10;" strokecolor="black [3200]" strokeweight=".5pt">
                  <v:stroke endarrow="block" joinstyle="miter"/>
                </v:shape>
                <v:roundrect id="Rounded Rectangle 244" o:spid="_x0000_s1072" style="position:absolute;left:67627;top:30003;width:13811;height:5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jOwMUA&#10;AADcAAAADwAAAGRycy9kb3ducmV2LnhtbESP3WrCQBSE7wu+w3KE3tWNIqVEN0EUsS2U0vhzfcge&#10;s9Hs2ZBdTfr23UKhl8PMfMMs88E24k6drx0rmE4SEMSl0zVXCg777dMLCB+QNTaOScE3eciz0cMS&#10;U+16/qJ7ESoRIexTVGBCaFMpfWnIop+4ljh6Z9dZDFF2ldQd9hFuGzlLkmdpsea4YLCltaHyWtys&#10;gtPK7T7l7f3jeDVFMJc37jfTnVKP42G1ABFoCP/hv/arVjCbz+H3TDwC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aM7AxQAAANwAAAAPAAAAAAAAAAAAAAAAAJgCAABkcnMv&#10;ZG93bnJldi54bWxQSwUGAAAAAAQABAD1AAAAigMAAAAA&#10;" fillcolor="white [3201]" strokecolor="black [3200]" strokeweight="1pt">
                  <v:stroke joinstyle="miter"/>
                  <v:textbox>
                    <w:txbxContent>
                      <w:p w:rsidR="00902B50" w:rsidRDefault="00902B50" w:rsidP="00902B50">
                        <w:pPr>
                          <w:jc w:val="center"/>
                        </w:pPr>
                        <w:r>
                          <w:t>Call the save function</w:t>
                        </w:r>
                      </w:p>
                    </w:txbxContent>
                  </v:textbox>
                </v:roundrect>
                <v:oval id="Oval 245" o:spid="_x0000_s1073" style="position:absolute;left:73342;top:42100;width:2191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bTYsYA&#10;AADcAAAADwAAAGRycy9kb3ducmV2LnhtbESPT2vCQBTE70K/w/IEb7ox+KdEVymCYKEXbQ/29sg+&#10;s2mzb0N2Y9J+elcQPA4z8xtmve1tJa7U+NKxgukkAUGcO11yoeDrcz9+BeEDssbKMSn4Iw/bzctg&#10;jZl2HR/pegqFiBD2GSowIdSZlD43ZNFPXE0cvYtrLIYom0LqBrsIt5VMk2QhLZYcFwzWtDOU/55a&#10;q+Dfzj6O736R7H++z/OyW7Ym3bVKjYb92wpEoD48w4/2QStIZ3O4n4lH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bTYsYAAADcAAAADwAAAAAAAAAAAAAAAACYAgAAZHJz&#10;L2Rvd25yZXYueG1sUEsFBgAAAAAEAAQA9QAAAIsDAAAAAA==&#10;" fillcolor="black [3200]" strokecolor="black [1600]" strokeweight="1pt">
                  <v:stroke joinstyle="miter"/>
                </v:oval>
                <v:shape id="Elbow Connector 246" o:spid="_x0000_s1074" type="#_x0000_t34" style="position:absolute;left:14954;top:22479;width:57436;height:217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1vUcMAAADcAAAADwAAAGRycy9kb3ducmV2LnhtbESPW4vCMBSE34X9D+Es+CJr6oWyVKMs&#10;wsLik9f3Q3NsSpuTbhNr/fdGEHwcZuYbZrnubS06an3pWMFknIAgzp0uuVBwOv5+fYPwAVlj7ZgU&#10;3MnDevUxWGKm3Y331B1CISKEfYYKTAhNJqXPDVn0Y9cQR+/iWoshyraQusVbhNtaTpMklRZLjgsG&#10;G9oYyqvD1SqYp7vzeVZ0W0uzavtfjczVGKPU8LP/WYAI1Id3+NX+0wqm8xSeZ+IR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9b1HDAAAA3AAAAA8AAAAAAAAAAAAA&#10;AAAAoQIAAGRycy9kb3ducmV2LnhtbFBLBQYAAAAABAAEAPkAAACRAwAAAAA=&#10;" adj="40" strokecolor="black [3200]" strokeweight=".5pt">
                  <v:stroke endarrow="block"/>
                </v:shape>
                <v:rect id="Rectangle 247" o:spid="_x0000_s1075" style="position:absolute;left:77724;top:41148;width:1466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EdisUA&#10;AADcAAAADwAAAGRycy9kb3ducmV2LnhtbESPQWvCQBSE70L/w/IK3nRTKdpGN0GKBcGiNO3B4yP7&#10;moRm34bdNYn/3i0IPQ4z8w2zyUfTip6cbywreJonIIhLqxuuFHx/vc9eQPiArLG1TAqu5CHPHiYb&#10;TLUd+JP6IlQiQtinqKAOoUul9GVNBv3cdsTR+7HOYIjSVVI7HCLctHKRJEtpsOG4UGNHbzWVv8XF&#10;KLCn5tpu3eux/6DV+XAKyTAud0pNH8ftGkSgMfyH7+29VrB4XsH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YR2KxQAAANwAAAAPAAAAAAAAAAAAAAAAAJgCAABkcnMv&#10;ZG93bnJldi54bWxQSwUGAAAAAAQABAD1AAAAigMAAAAA&#10;" fillcolor="white [3201]" strokecolor="black [3200]" strokeweight="1pt">
                  <v:textbox>
                    <w:txbxContent>
                      <w:p w:rsidR="00902B50" w:rsidRDefault="00902B50" w:rsidP="00902B50">
                        <w:pPr>
                          <w:jc w:val="center"/>
                        </w:pPr>
                        <w:r>
                          <w:t>END FUNCTION</w:t>
                        </w:r>
                      </w:p>
                    </w:txbxContent>
                  </v:textbox>
                </v:rect>
                <v:line id="Straight Connector 248" o:spid="_x0000_s1076" style="position:absolute;visibility:visible;mso-wrap-style:square" from="54102,21431" to="54578,44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7sUsIAAADcAAAADwAAAGRycy9kb3ducmV2LnhtbERPXWvCMBR9H+w/hDvwRWaqjqHVKEMU&#10;BIduNfh8aa5tWXNTmqj135sHYY+H8z1fdrYWV2p95VjBcJCAIM6dqbhQoI+b9wkIH5AN1o5JwZ08&#10;LBevL3NMjbvxL12zUIgYwj5FBWUITSqlz0uy6AeuIY7c2bUWQ4RtIU2LtxhuazlKkk9pseLYUGJD&#10;q5Lyv+xiFez09NQfHyZa22O2xx9drQ/fK6V6b93XDESgLvyLn+6tUTD6iGv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/7sUsIAAADcAAAADwAAAAAAAAAAAAAA&#10;AAChAgAAZHJzL2Rvd25yZXYueG1sUEsFBgAAAAAEAAQA+QAAAJADAAAAAA==&#10;" strokecolor="black [3200]" strokeweight=".5pt">
                  <v:stroke joinstyle="miter"/>
                </v:line>
                <v:shape id="Straight Arrow Connector 249" o:spid="_x0000_s1077" type="#_x0000_t32" style="position:absolute;left:74104;top:35147;width:191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X/a8UAAADcAAAADwAAAGRycy9kb3ducmV2LnhtbESPT2vCQBTE7wW/w/KE3upGacWkruIf&#10;hNhbNXh+ZF+TYPZtkl1N/PZdodDjMDO/YZbrwdTiTp2rLCuYTiIQxLnVFRcKsvPhbQHCeWSNtWVS&#10;8CAH69XoZYmJtj1/0/3kCxEg7BJUUHrfJFK6vCSDbmIb4uD92M6gD7IrpO6wD3BTy1kUzaXBisNC&#10;iQ3tSsqvp5tR0KO/xNtN0e62+2M6fNTt/Jx9KfU6HjafIDwN/j/81061gtl7DM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X/a8UAAADcAAAADwAAAAAAAAAA&#10;AAAAAAChAgAAZHJzL2Rvd25yZXYueG1sUEsFBgAAAAAEAAQA+QAAAJMD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003E9">
        <w:rPr>
          <w:b/>
          <w:u w:val="single"/>
        </w:rPr>
        <w:br w:type="page"/>
      </w:r>
    </w:p>
    <w:p w:rsidR="005003E9" w:rsidRDefault="00902B50">
      <w:pPr>
        <w:rPr>
          <w:b/>
          <w:u w:val="single"/>
        </w:rPr>
      </w:pPr>
      <w:r>
        <w:rPr>
          <w:b/>
          <w:noProof/>
          <w:u w:val="single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9239250" cy="4600575"/>
                <wp:effectExtent l="0" t="0" r="19050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0" cy="4600575"/>
                          <a:chOff x="0" y="0"/>
                          <a:chExt cx="9239250" cy="4600575"/>
                        </a:xfrm>
                      </wpg:grpSpPr>
                      <wps:wsp>
                        <wps:cNvPr id="222" name="Oval 222"/>
                        <wps:cNvSpPr/>
                        <wps:spPr>
                          <a:xfrm>
                            <a:off x="7210425" y="4067175"/>
                            <a:ext cx="4381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95250" cy="104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bow Connector 26"/>
                        <wps:cNvCnPr/>
                        <wps:spPr>
                          <a:xfrm>
                            <a:off x="66675" y="57150"/>
                            <a:ext cx="676275" cy="5524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742950" y="295275"/>
                            <a:ext cx="1381125" cy="7334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2B3D" w:rsidRDefault="00712B3D" w:rsidP="00712B3D">
                              <w:pPr>
                                <w:jc w:val="center"/>
                              </w:pPr>
                              <w:r>
                                <w:t>Check if character has enough gold to purchase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2124075" y="647700"/>
                            <a:ext cx="5334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Rounded Rectangle 203"/>
                        <wps:cNvSpPr/>
                        <wps:spPr>
                          <a:xfrm>
                            <a:off x="2676525" y="333375"/>
                            <a:ext cx="1381125" cy="7334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6C5" w:rsidRDefault="00FB36C5" w:rsidP="00FB36C5">
                              <w:pPr>
                                <w:jc w:val="center"/>
                              </w:pPr>
                              <w:r>
                                <w:t>Gets weapon ID by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2171700" y="333375"/>
                            <a:ext cx="4476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6C5" w:rsidRDefault="00FB36C5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Arrow Connector 205"/>
                        <wps:cNvCnPr/>
                        <wps:spPr>
                          <a:xfrm>
                            <a:off x="1419225" y="1019175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923925" y="1095375"/>
                            <a:ext cx="4476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6C5" w:rsidRDefault="00FB36C5" w:rsidP="00FB36C5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ounded Rectangle 207"/>
                        <wps:cNvSpPr/>
                        <wps:spPr>
                          <a:xfrm>
                            <a:off x="752475" y="1504950"/>
                            <a:ext cx="1381125" cy="7334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6C5" w:rsidRDefault="00FB36C5" w:rsidP="00FB36C5">
                              <w:pPr>
                                <w:jc w:val="center"/>
                              </w:pPr>
                              <w:r>
                                <w:t>Print “Not enough gold to purchase weapon”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Arrow Connector 208"/>
                        <wps:cNvCnPr/>
                        <wps:spPr>
                          <a:xfrm>
                            <a:off x="4048125" y="685800"/>
                            <a:ext cx="5334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Diamond 209"/>
                        <wps:cNvSpPr/>
                        <wps:spPr>
                          <a:xfrm>
                            <a:off x="4572000" y="238125"/>
                            <a:ext cx="1628775" cy="933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6C5" w:rsidRPr="00FB36C5" w:rsidRDefault="00FB36C5" w:rsidP="00FB36C5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FB36C5">
                                <w:rPr>
                                  <w:sz w:val="20"/>
                                </w:rPr>
                                <w:t>Connection successful?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5400675" y="1171575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6181725" y="695325"/>
                            <a:ext cx="5334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6181725" y="342900"/>
                            <a:ext cx="4476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6C5" w:rsidRDefault="00FB36C5" w:rsidP="00FB36C5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13"/>
                        <wps:cNvSpPr txBox="1"/>
                        <wps:spPr>
                          <a:xfrm>
                            <a:off x="4857750" y="1209675"/>
                            <a:ext cx="4476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6C5" w:rsidRDefault="00FB36C5" w:rsidP="00FB36C5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ounded Rectangle 214"/>
                        <wps:cNvSpPr/>
                        <wps:spPr>
                          <a:xfrm>
                            <a:off x="4733925" y="1666875"/>
                            <a:ext cx="138112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6C5" w:rsidRDefault="00FB36C5" w:rsidP="00FB36C5">
                              <w:pPr>
                                <w:jc w:val="center"/>
                              </w:pPr>
                              <w:r>
                                <w:t>Print “ERROR”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ounded Rectangle 215"/>
                        <wps:cNvSpPr/>
                        <wps:spPr>
                          <a:xfrm>
                            <a:off x="6715125" y="342900"/>
                            <a:ext cx="1381125" cy="7334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6C5" w:rsidRDefault="00FB36C5" w:rsidP="00FB36C5">
                              <w:pPr>
                                <w:jc w:val="center"/>
                              </w:pPr>
                              <w:r>
                                <w:t>Search weapon by the ID in the weapons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7391400" y="1076325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Rounded Rectangle 218"/>
                        <wps:cNvSpPr/>
                        <wps:spPr>
                          <a:xfrm>
                            <a:off x="6715125" y="1571625"/>
                            <a:ext cx="1381125" cy="962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618D" w:rsidRDefault="0056618D" w:rsidP="0056618D">
                              <w:pPr>
                                <w:jc w:val="center"/>
                              </w:pPr>
                              <w:r>
                                <w:t>Get record and insert into the characters weapons inventory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/>
                        <wps:spPr>
                          <a:xfrm>
                            <a:off x="7448550" y="2533650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Rounded Rectangle 220"/>
                        <wps:cNvSpPr/>
                        <wps:spPr>
                          <a:xfrm>
                            <a:off x="6762750" y="3000375"/>
                            <a:ext cx="1381125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618D" w:rsidRDefault="00901EA7" w:rsidP="0056618D">
                              <w:pPr>
                                <w:jc w:val="center"/>
                              </w:pPr>
                              <w:r>
                                <w:t>Call the save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7334250" y="4210050"/>
                            <a:ext cx="219075" cy="219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Elbow Connector 223"/>
                        <wps:cNvCnPr/>
                        <wps:spPr>
                          <a:xfrm>
                            <a:off x="1495425" y="2247900"/>
                            <a:ext cx="5743575" cy="2171700"/>
                          </a:xfrm>
                          <a:prstGeom prst="bentConnector3">
                            <a:avLst>
                              <a:gd name="adj1" fmla="val 18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7772400" y="4114800"/>
                            <a:ext cx="14668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AAC" w:rsidRDefault="00AC3AAC" w:rsidP="00AC3AAC">
                              <w:pPr>
                                <w:jc w:val="center"/>
                              </w:pPr>
                              <w:r>
                                <w:t>END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Straight Connector 226"/>
                        <wps:cNvCnPr/>
                        <wps:spPr>
                          <a:xfrm>
                            <a:off x="5410200" y="2143125"/>
                            <a:ext cx="47625" cy="2266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Arrow Connector 227"/>
                        <wps:cNvCnPr/>
                        <wps:spPr>
                          <a:xfrm>
                            <a:off x="7410450" y="3514725"/>
                            <a:ext cx="19050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78" style="position:absolute;margin-left:0;margin-top:22.5pt;width:727.5pt;height:362.25pt;z-index:251737088" coordsize="92392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">
                <v:oval id="Oval 222" o:spid="_x0000_s1079" style="position:absolute;left:72104;top:40671;width:438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R9MMA&#10;AADcAAAADwAAAGRycy9kb3ducmV2LnhtbESPwWrDMBBE74X8g9hALyWR4kMpTmQTQgq5ximU3rbW&#10;xjK2VsZSHadfXxUKPQ4z84bZlbPrxURjaD1r2KwVCOLam5YbDW+X19ULiBCRDfaeScOdApTF4mGH&#10;ufE3PtNUxUYkCIccNdgYh1zKUFtyGNZ+IE7e1Y8OY5JjI82ItwR3vcyUepYOW04LFgc6WKq76stp&#10;qFRXkXzC74+JlL18Dkd+l53Wj8t5vwURaY7/4b/2yWjIsgx+z6Qj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NR9MMAAADcAAAADwAAAAAAAAAAAAAAAACYAgAAZHJzL2Rv&#10;d25yZXYueG1sUEsFBgAAAAAEAAQA9QAAAIgDAAAAAA==&#10;" fillcolor="white [3201]" strokecolor="black [3200]" strokeweight="1pt">
                  <v:stroke joinstyle="miter"/>
                </v:oval>
                <v:oval id="Oval 25" o:spid="_x0000_s1080" style="position:absolute;width:952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/V18UA&#10;AADb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WkE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9XXxQAAANsAAAAPAAAAAAAAAAAAAAAAAJgCAABkcnMv&#10;ZG93bnJldi54bWxQSwUGAAAAAAQABAD1AAAAigMAAAAA&#10;" fillcolor="black [3200]" strokecolor="black [1600]" strokeweight="1pt">
                  <v:stroke joinstyle="miter"/>
                </v:oval>
                <v:shape id="Elbow Connector 26" o:spid="_x0000_s1081" type="#_x0000_t34" style="position:absolute;left:666;top:571;width:6763;height:55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jBxsAAAADbAAAADwAAAGRycy9kb3ducmV2LnhtbESP0YrCMBRE3wX/IVzBN5vqQ1mqUYog&#10;iKDLun7Apbk2xeamJlHr328WFvZxmJkzzGoz2E48yYfWsYJ5loMgrp1uuVFw+d7NPkCEiKyxc0wK&#10;3hRgsx6PVlhq9+Ivep5jIxKEQ4kKTIx9KWWoDVkMmeuJk3d13mJM0jdSe3wluO3kIs8LabHltGCw&#10;p62h+nZ+2EQZdF5J47R/323zyYdYVKejUtPJUC1BRBrif/ivvdcKFgX8fkk/QK5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4IwcbAAAAA2wAAAA8AAAAAAAAAAAAAAAAA&#10;oQIAAGRycy9kb3ducmV2LnhtbFBLBQYAAAAABAAEAPkAAACOAwAAAAA=&#10;" strokecolor="black [3200]" strokeweight=".5pt"/>
                <v:roundrect id="Rounded Rectangle 27" o:spid="_x0000_s1082" style="position:absolute;left:7429;top:2952;width:13811;height:73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IvgMQA&#10;AADbAAAADwAAAGRycy9kb3ducmV2LnhtbESPT2vCQBTE7wW/w/IKvdWNHlqJriKVYhWkGP+cH9ln&#10;Npp9G7KrSb+9WxA8DjPzG2Yy62wlbtT40rGCQT8BQZw7XXKhYL/7fh+B8AFZY+WYFPyRh9m09zLB&#10;VLuWt3TLQiEihH2KCkwIdSqlzw1Z9H1XE0fv5BqLIcqmkLrBNsJtJYdJ8iEtlhwXDNb0ZSi/ZFer&#10;4Dh3y195XW8OF5MFc15xuxgslXp77eZjEIG68Aw/2j9awfAT/r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iL4D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712B3D" w:rsidRDefault="00712B3D" w:rsidP="00712B3D">
                        <w:pPr>
                          <w:jc w:val="center"/>
                        </w:pPr>
                        <w:r>
                          <w:t>Check if character has enough gold to purchase</w:t>
                        </w:r>
                      </w:p>
                    </w:txbxContent>
                  </v:textbox>
                </v:roundrect>
                <v:shape id="Straight Arrow Connector 202" o:spid="_x0000_s1083" type="#_x0000_t32" style="position:absolute;left:21240;top:6477;width:5334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vU2sMAAADcAAAADwAAAGRycy9kb3ducmV2LnhtbESPT4vCMBTE7wt+h/AEb2tqQdmtTcU/&#10;CLq3Vdnzo3m2xealNtHWb28WBI/DzPyGSRe9qcWdWldZVjAZRyCIc6srLhScjtvPLxDOI2usLZOC&#10;BzlYZIOPFBNtO/6l+8EXIkDYJaig9L5JpHR5SQbd2DbEwTvb1qAPsi2kbrELcFPLOIpm0mDFYaHE&#10;htYl5ZfDzSjo0P99r5bFdb3a7Hf9tL7OjqcfpUbDfjkH4an37/CrvdMK4iiG/zPhCMj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71NrDAAAA3AAAAA8AAAAAAAAAAAAA&#10;AAAAoQIAAGRycy9kb3ducmV2LnhtbFBLBQYAAAAABAAEAPkAAACRAwAAAAA=&#10;" strokecolor="black [3200]" strokeweight=".5pt">
                  <v:stroke endarrow="block" joinstyle="miter"/>
                </v:shape>
                <v:roundrect id="Rounded Rectangle 203" o:spid="_x0000_s1084" style="position:absolute;left:26765;top:3333;width:13811;height:73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vvdMQA&#10;AADcAAAADwAAAGRycy9kb3ducmV2LnhtbESP3WrCQBSE7wu+w3IKvasbLRSJriKVYhWkGH+uD9lj&#10;Npo9G7KrSd/eLQheDjPzDTOZdbYSN2p86VjBoJ+AIM6dLrlQsN99v49A+ICssXJMCv7Iw2zae5lg&#10;ql3LW7ploRARwj5FBSaEOpXS54Ys+r6riaN3co3FEGVTSN1gG+G2ksMk+ZQWS44LBmv6MpRfsqtV&#10;cJy75a+8rjeHi8mCOa+4XQyWSr29dvMxiEBdeIYf7R+tYJh8wP+ZeAT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r73TEAAAA3A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FB36C5" w:rsidRDefault="00FB36C5" w:rsidP="00FB36C5">
                        <w:pPr>
                          <w:jc w:val="center"/>
                        </w:pPr>
                        <w:r>
                          <w:t>Gets weapon ID by user</w:t>
                        </w:r>
                      </w:p>
                    </w:txbxContent>
                  </v:textbox>
                </v:roundrect>
                <v:shape id="Text Box 204" o:spid="_x0000_s1085" type="#_x0000_t202" style="position:absolute;left:21717;top:3333;width:4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oLsIA&#10;AADc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JZNYf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GeguwgAAANwAAAAPAAAAAAAAAAAAAAAAAJgCAABkcnMvZG93&#10;bnJldi54bWxQSwUGAAAAAAQABAD1AAAAhwMAAAAA&#10;" fillcolor="white [3201]" strokeweight=".5pt">
                  <v:textbox>
                    <w:txbxContent>
                      <w:p w:rsidR="00FB36C5" w:rsidRDefault="00FB36C5">
                        <w:r>
                          <w:t>YES</w:t>
                        </w:r>
                      </w:p>
                    </w:txbxContent>
                  </v:textbox>
                </v:shape>
                <v:shape id="Straight Arrow Connector 205" o:spid="_x0000_s1086" type="#_x0000_t32" style="position:absolute;left:14192;top:10191;width:0;height:4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JMrsIAAADcAAAADwAAAGRycy9kb3ducmV2LnhtbESPzarCMBSE94LvEI7gTlMFRatR/EHw&#10;3p1VXB+aY1tsTmoTbX37mwuCy2FmvmGW69aU4kW1KywrGA0jEMSp1QVnCi7nw2AGwnlkjaVlUvAm&#10;B+tVt7PEWNuGT/RKfCYChF2MCnLvq1hKl+Zk0A1tRRy8m60N+iDrTOoamwA3pRxH0VQaLDgs5FjR&#10;Lqf0njyNggb9db7dZI/ddv9zbCflY3q+/CrV77WbBQhPrf+GP+2jVjCOJvB/Jhw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JMrsIAAADcAAAADwAAAAAAAAAAAAAA&#10;AAChAgAAZHJzL2Rvd25yZXYueG1sUEsFBgAAAAAEAAQA+QAAAJADAAAAAA==&#10;" strokecolor="black [3200]" strokeweight=".5pt">
                  <v:stroke endarrow="block" joinstyle="miter"/>
                </v:shape>
                <v:shape id="Text Box 206" o:spid="_x0000_s1087" type="#_x0000_t202" style="position:absolute;left:9239;top:10953;width:447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TwsIA&#10;AADc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hVc/g/U4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9PCwgAAANwAAAAPAAAAAAAAAAAAAAAAAJgCAABkcnMvZG93&#10;bnJldi54bWxQSwUGAAAAAAQABAD1AAAAhwMAAAAA&#10;" fillcolor="white [3201]" strokeweight=".5pt">
                  <v:textbox>
                    <w:txbxContent>
                      <w:p w:rsidR="00FB36C5" w:rsidRDefault="00FB36C5" w:rsidP="00FB36C5">
                        <w:r>
                          <w:t>NO</w:t>
                        </w:r>
                      </w:p>
                    </w:txbxContent>
                  </v:textbox>
                </v:shape>
                <v:roundrect id="Rounded Rectangle 207" o:spid="_x0000_s1088" style="position:absolute;left:7524;top:15049;width:13812;height:7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Dpd8QA&#10;AADcAAAADwAAAGRycy9kb3ducmV2LnhtbESPT2vCQBTE7wW/w/IKvdWNHlqJriKVYhWkGP+cH9ln&#10;Npp9G7KrSb+9WxA8DjPzG2Yy62wlbtT40rGCQT8BQZw7XXKhYL/7fh+B8AFZY+WYFPyRh9m09zLB&#10;VLuWt3TLQiEihH2KCkwIdSqlzw1Z9H1XE0fv5BqLIcqmkLrBNsJtJYdJ8iEtlhwXDNb0ZSi/ZFer&#10;4Dh3y195XW8OF5MFc15xuxgslXp77eZjEIG68Aw/2j9awTD5hP8z8Qj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Q6XfEAAAA3A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FB36C5" w:rsidRDefault="00FB36C5" w:rsidP="00FB36C5">
                        <w:pPr>
                          <w:jc w:val="center"/>
                        </w:pPr>
                        <w:r>
                          <w:t>Print “Not enough gold to purchase weapon”</w:t>
                        </w:r>
                      </w:p>
                    </w:txbxContent>
                  </v:textbox>
                </v:roundrect>
                <v:shape id="Straight Arrow Connector 208" o:spid="_x0000_s1089" type="#_x0000_t32" style="position:absolute;left:40481;top:6858;width:5334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PjML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MAprw5lwBOTi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T4zC9AAAA3AAAAA8AAAAAAAAAAAAAAAAAoQIA&#10;AGRycy9kb3ducmV2LnhtbFBLBQYAAAAABAAEAPkAAACLAwAAAAA=&#10;" strokecolor="black [3200]" strokeweight=".5pt">
                  <v:stroke endarrow="block" joinstyle="miter"/>
                </v:shape>
                <v:shape id="Diamond 209" o:spid="_x0000_s1090" type="#_x0000_t4" style="position:absolute;left:45720;top:2381;width:16287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wrFsUA&#10;AADcAAAADwAAAGRycy9kb3ducmV2LnhtbESPzWrDMBCE74W+g9hCb42U0J/EjRJMoJAe6+TQ3DbW&#10;xjK1VsZSbSdPXwUCPQ4z8w2zXI+uET11ofasYTpRIIhLb2quNOx3H09zECEiG2w8k4YzBViv7u+W&#10;mBk/8Bf1RaxEgnDIUIONsc2kDKUlh2HiW+LknXznMCbZVdJ0OCS4a+RMqVfpsOa0YLGljaXyp/h1&#10;Gi7fL2+qOPRD/rzdTGs/z4/2M9f68WHM30FEGuN/+NbeGg0ztYDrmXQ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HCsWxQAAANwAAAAPAAAAAAAAAAAAAAAAAJgCAABkcnMv&#10;ZG93bnJldi54bWxQSwUGAAAAAAQABAD1AAAAigMAAAAA&#10;" fillcolor="white [3201]" strokecolor="black [3200]" strokeweight="1pt">
                  <v:textbox>
                    <w:txbxContent>
                      <w:p w:rsidR="00FB36C5" w:rsidRPr="00FB36C5" w:rsidRDefault="00FB36C5" w:rsidP="00FB36C5">
                        <w:pPr>
                          <w:jc w:val="center"/>
                          <w:rPr>
                            <w:sz w:val="20"/>
                          </w:rPr>
                        </w:pPr>
                        <w:r w:rsidRPr="00FB36C5">
                          <w:rPr>
                            <w:sz w:val="20"/>
                          </w:rPr>
                          <w:t>Connection successful?</w:t>
                        </w:r>
                      </w:p>
                    </w:txbxContent>
                  </v:textbox>
                </v:shape>
                <v:shape id="Straight Arrow Connector 210" o:spid="_x0000_s1091" type="#_x0000_t32" style="position:absolute;left:54006;top:11715;width:0;height:4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x5670AAADcAAAADwAAAGRycy9kb3ducmV2LnhtbERPyQrCMBC9C/5DGMGbpgqKVqO4IKg3&#10;FzwPzdgWm0ltoq1/bw6Cx8fb58vGFOJNlcstKxj0IxDEidU5pwqul11vAsJ5ZI2FZVLwIQfLRbs1&#10;x1jbmk/0PvtUhBB2MSrIvC9jKV2SkUHXtyVx4O62MugDrFKpK6xDuCnkMIrG0mDOoSHDkjYZJY/z&#10;yyio0d+m61X63Ky3h30zKp7jy/WoVLfTrGYgPDX+L/6591rBcBDmhz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W8eeu9AAAA3A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211" o:spid="_x0000_s1092" type="#_x0000_t32" style="position:absolute;left:61817;top:6953;width:5334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ccMIAAADcAAAADwAAAGRycy9kb3ducmV2LnhtbESPzarCMBSE9xd8h3AEd9e0gnKtRvEH&#10;Qd1dFdeH5tgWm5PaRFvf3giCy2FmvmGm89aU4kG1KywriPsRCOLU6oIzBafj5vcPhPPIGkvLpOBJ&#10;Duazzs8UE20b/qfHwWciQNglqCD3vkqkdGlOBl3fVsTBu9jaoA+yzqSusQlwU8pBFI2kwYLDQo4V&#10;rXJKr4e7UdCgP4+Xi+y2Wq5323ZY3kbH016pXrddTEB4av03/GlvtYJBHMP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DccMIAAADcAAAADwAAAAAAAAAAAAAA&#10;AAChAgAAZHJzL2Rvd25yZXYueG1sUEsFBgAAAAAEAAQA+QAAAJADAAAAAA==&#10;" strokecolor="black [3200]" strokeweight=".5pt">
                  <v:stroke endarrow="block" joinstyle="miter"/>
                </v:shape>
                <v:shape id="Text Box 212" o:spid="_x0000_s1093" type="#_x0000_t202" style="position:absolute;left:61817;top:3429;width:4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DHMIA&#10;AADcAAAADwAAAGRycy9kb3ducmV2LnhtbESPQUsDMRSE74L/ITzBm812D7LdNi1VqgieWqXnx+Y1&#10;Cd28LEncrv/eCIUeh5n5hlltJt+LkWJygRXMZxUI4i5ox0bB99fbUwMiZWSNfWBS8EsJNuv7uxW2&#10;Olx4T+MhG1EgnFpUYHMeWilTZ8ljmoWBuHinED3mIqOROuKlwH0v66p6lh4dlwWLA71a6s6HH69g&#10;92IWpmsw2l2jnRun4+nTvCv1+DBtlyAyTfkWvrY/tIJ6X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UMcwgAAANwAAAAPAAAAAAAAAAAAAAAAAJgCAABkcnMvZG93&#10;bnJldi54bWxQSwUGAAAAAAQABAD1AAAAhwMAAAAA&#10;" fillcolor="white [3201]" strokeweight=".5pt">
                  <v:textbox>
                    <w:txbxContent>
                      <w:p w:rsidR="00FB36C5" w:rsidRDefault="00FB36C5" w:rsidP="00FB36C5">
                        <w:r>
                          <w:t>YES</w:t>
                        </w:r>
                      </w:p>
                    </w:txbxContent>
                  </v:textbox>
                </v:shape>
                <v:shape id="Text Box 213" o:spid="_x0000_s1094" type="#_x0000_t202" style="position:absolute;left:48577;top:12096;width:4477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mh8MA&#10;AADcAAAADwAAAGRycy9kb3ducmV2LnhtbESPQWsCMRSE74X+h/AKvdWsFmS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nmh8MAAADcAAAADwAAAAAAAAAAAAAAAACYAgAAZHJzL2Rv&#10;d25yZXYueG1sUEsFBgAAAAAEAAQA9QAAAIgDAAAAAA==&#10;" fillcolor="white [3201]" strokeweight=".5pt">
                  <v:textbox>
                    <w:txbxContent>
                      <w:p w:rsidR="00FB36C5" w:rsidRDefault="00FB36C5" w:rsidP="00FB36C5">
                        <w:r>
                          <w:t>NO</w:t>
                        </w:r>
                      </w:p>
                    </w:txbxContent>
                  </v:textbox>
                </v:shape>
                <v:roundrect id="Rounded Rectangle 214" o:spid="_x0000_s1095" style="position:absolute;left:47339;top:16668;width:13811;height:4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vh3cQA&#10;AADcAAAADwAAAGRycy9kb3ducmV2LnhtbESPQWvCQBSE74L/YXlCb7qJlFJSVxFFtAUpxur5kX3N&#10;pmbfhuxq0n/vFgoeh5n5hpkteluLG7W+cqwgnSQgiAunKy4VfB0341cQPiBrrB2Tgl/ysJgPBzPM&#10;tOv4QLc8lCJC2GeowITQZFL6wpBFP3ENcfS+XWsxRNmWUrfYRbit5TRJXqTFiuOCwYZWhopLfrUK&#10;zku3/ZTXj/3pYvJgft65W6dbpZ5G/fINRKA+PML/7Z1WME2f4e9MP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b4d3EAAAA3A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FB36C5" w:rsidRDefault="00FB36C5" w:rsidP="00FB36C5">
                        <w:pPr>
                          <w:jc w:val="center"/>
                        </w:pPr>
                        <w:r>
                          <w:t>Print “ERROR”</w:t>
                        </w:r>
                      </w:p>
                    </w:txbxContent>
                  </v:textbox>
                </v:roundrect>
                <v:roundrect id="Rounded Rectangle 215" o:spid="_x0000_s1096" style="position:absolute;left:67151;top:3429;width:13811;height:7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dERsQA&#10;AADcAAAADwAAAGRycy9kb3ducmV2LnhtbESPQWvCQBSE74L/YXlCb7qJ0FJSVxFFtAUpxur5kX3N&#10;pmbfhuxq0n/vFgoeh5n5hpkteluLG7W+cqwgnSQgiAunKy4VfB0341cQPiBrrB2Tgl/ysJgPBzPM&#10;tOv4QLc8lCJC2GeowITQZFL6wpBFP3ENcfS+XWsxRNmWUrfYRbit5TRJXqTFiuOCwYZWhopLfrUK&#10;zku3/ZTXj/3pYvJgft65W6dbpZ5G/fINRKA+PML/7Z1WME2f4e9MP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XREbEAAAA3A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FB36C5" w:rsidRDefault="00FB36C5" w:rsidP="00FB36C5">
                        <w:pPr>
                          <w:jc w:val="center"/>
                        </w:pPr>
                        <w:r>
                          <w:t>Search weapon by the ID in the weapons table</w:t>
                        </w:r>
                      </w:p>
                    </w:txbxContent>
                  </v:textbox>
                </v:roundrect>
                <v:shape id="Straight Arrow Connector 216" o:spid="_x0000_s1097" type="#_x0000_t32" style="position:absolute;left:73914;top:10763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lEBMQAAADcAAAADwAAAGRycy9kb3ducmV2LnhtbESPT2uDQBTE74F+h+UVekvWCJXEugZN&#10;KaS95Q89P9wXlbhvjbtV++27hUKPw8z8hsl2s+nESINrLStYryIQxJXVLdcKLue35QaE88gaO8uk&#10;4Jsc7PKHRYapthMfaTz5WgQIuxQVNN73qZSuasigW9meOHhXOxj0QQ611ANOAW46GUdRIg22HBYa&#10;7GnfUHU7fRkFE/rPbVnU9335+n6Yn7t7cr58KPX0OBcvIDzN/j/81z5oBfE6gd8z4Qj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GUQExAAAANwAAAAPAAAAAAAAAAAA&#10;AAAAAKECAABkcnMvZG93bnJldi54bWxQSwUGAAAAAAQABAD5AAAAkgMAAAAA&#10;" strokecolor="black [3200]" strokeweight=".5pt">
                  <v:stroke endarrow="block" joinstyle="miter"/>
                </v:shape>
                <v:roundrect id="Rounded Rectangle 218" o:spid="_x0000_s1098" style="position:absolute;left:67151;top:15716;width:13811;height:9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r2MEA&#10;AADcAAAADwAAAGRycy9kb3ducmV2LnhtbERPz2vCMBS+C/4P4Qm72bQexuiMIhvDbSBinZ4fzbOp&#10;Ni+libb+98tB8Pjx/Z4vB9uIG3W+dqwgS1IQxKXTNVcK/vZf0zcQPiBrbByTgjt5WC7Goznm2vW8&#10;o1sRKhFD2OeowITQ5lL60pBFn7iWOHIn11kMEXaV1B32Mdw2cpamr9JizbHBYEsfhspLcbUKjiu3&#10;3srr7+ZwMUUw5x/uP7O1Ui+TYfUOItAQnuKH+1srmGVxbTwTj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W69j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56618D" w:rsidRDefault="0056618D" w:rsidP="0056618D">
                        <w:pPr>
                          <w:jc w:val="center"/>
                        </w:pPr>
                        <w:r>
                          <w:t>Get record and insert into the characters weapons inventory</w:t>
                        </w:r>
                      </w:p>
                    </w:txbxContent>
                  </v:textbox>
                </v:roundrect>
                <v:shape id="Straight Arrow Connector 219" o:spid="_x0000_s1099" type="#_x0000_t32" style="position:absolute;left:74485;top:25336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bQdsQAAADcAAAADwAAAGRycy9kb3ducmV2LnhtbESPT4vCMBTE7wt+h/AEb2uqoKy1qfgH&#10;wfW2VTw/mrdt2ealNtHWb78RBI/DzPyGSVa9qcWdWldZVjAZRyCIc6srLhScT/vPLxDOI2usLZOC&#10;BzlYpYOPBGNtO/6he+YLESDsYlRQet/EUrq8JINubBvi4P3a1qAPsi2kbrELcFPLaRTNpcGKw0KJ&#10;DW1Lyv+ym1HQob8sNuviut3svg/9rL7OT+ejUqNhv16C8NT7d/jVPmgF08kCnmfCEZD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htB2xAAAANwAAAAPAAAAAAAAAAAA&#10;AAAAAKECAABkcnMvZG93bnJldi54bWxQSwUGAAAAAAQABAD5AAAAkgMAAAAA&#10;" strokecolor="black [3200]" strokeweight=".5pt">
                  <v:stroke endarrow="block" joinstyle="miter"/>
                </v:shape>
                <v:roundrect id="Rounded Rectangle 220" o:spid="_x0000_s1100" style="position:absolute;left:67627;top:30003;width:13811;height:5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tY8EA&#10;AADcAAAADwAAAGRycy9kb3ducmV2LnhtbERPz2vCMBS+D/wfwhO8zdQeRKpRRBlOQWTV7fxo3prO&#10;5qU00db/3hyEHT++34tVb2txp9ZXjhVMxgkI4sLpiksFl/PH+wyED8gaa8ek4EEeVsvB2wIz7Tr+&#10;onseShFD2GeowITQZFL6wpBFP3YNceR+XWsxRNiWUrfYxXBbyzRJptJixbHBYEMbQ8U1v1kFP2u3&#10;O8nb4fh9NXkwf3vutpOdUqNhv56DCNSHf/HL/akVpGmcH8/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MLWP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56618D" w:rsidRDefault="00901EA7" w:rsidP="0056618D">
                        <w:pPr>
                          <w:jc w:val="center"/>
                        </w:pPr>
                        <w:r>
                          <w:t>Call the save function</w:t>
                        </w:r>
                      </w:p>
                    </w:txbxContent>
                  </v:textbox>
                </v:roundrect>
                <v:oval id="Oval 221" o:spid="_x0000_s1101" style="position:absolute;left:73342;top:42100;width:2191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IwwcUA&#10;AADcAAAADwAAAGRycy9kb3ducmV2LnhtbESPQWvCQBSE74X+h+UJ3nRjqFaiqxRBqOBF7UFvj+xr&#10;NjX7NmQ3Ju2vdwWhx2FmvmGW695W4kaNLx0rmIwTEMS50yUXCr5O29EchA/IGivHpOCXPKxXry9L&#10;zLTr+EC3YyhEhLDPUIEJoc6k9Lkhi37sauLofbvGYoiyKaRusItwW8k0SWbSYslxwWBNG0P59dha&#10;BX/2bX/Y+Vmy/bmcp2X33pp00yo1HPQfCxCB+vAffrY/tYI0ncDj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sjDBxQAAANwAAAAPAAAAAAAAAAAAAAAAAJgCAABkcnMv&#10;ZG93bnJldi54bWxQSwUGAAAAAAQABAD1AAAAigMAAAAA&#10;" fillcolor="black [3200]" strokecolor="black [1600]" strokeweight="1pt">
                  <v:stroke joinstyle="miter"/>
                </v:oval>
                <v:shape id="Elbow Connector 223" o:spid="_x0000_s1102" type="#_x0000_t34" style="position:absolute;left:14954;top:22479;width:57436;height:217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UpacMAAADcAAAADwAAAGRycy9kb3ducmV2LnhtbESPT4vCMBTE7wt+h/AEL4um2y4i1Sgi&#10;LIin9d/90Tyb0ualNrF2v/1mQdjjMDO/YVabwTaip85XjhV8zBIQxIXTFZcKLuev6QKED8gaG8ek&#10;4Ic8bNajtxXm2j35SP0plCJC2OeowITQ5lL6wpBFP3MtcfRurrMYouxKqTt8RrhtZJokc2mx4rhg&#10;sKWdoaI+PayCz/n39ZqV/cFSVh/u9bt5GGOUmoyH7RJEoCH8h1/tvVaQphn8nYlH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VKWnDAAAA3AAAAA8AAAAAAAAAAAAA&#10;AAAAoQIAAGRycy9kb3ducmV2LnhtbFBLBQYAAAAABAAEAPkAAACRAwAAAAA=&#10;" adj="40" strokecolor="black [3200]" strokeweight=".5pt">
                  <v:stroke endarrow="block"/>
                </v:shape>
                <v:rect id="Rectangle 224" o:spid="_x0000_s1103" style="position:absolute;left:77724;top:41148;width:1466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xmXcQA&#10;AADcAAAADwAAAGRycy9kb3ducmV2LnhtbESPQWvCQBSE74L/YXlCb7oxFFujq4hYKFQqVQ8eH9ln&#10;Esy+DbvbJP57t1DwOMzMN8xy3ZtatOR8ZVnBdJKAIM6trrhQcD59jN9B+ICssbZMCu7kYb0aDpaY&#10;advxD7XHUIgIYZ+hgjKEJpPS5yUZ9BPbEEfvap3BEKUrpHbYRbipZZokM2mw4rhQYkPbkvLb8dco&#10;sIfqXm/c/Lvd09vl6xCSrp/tlHoZ9ZsFiEB9eIb/259aQZq+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sZl3EAAAA3AAAAA8AAAAAAAAAAAAAAAAAmAIAAGRycy9k&#10;b3ducmV2LnhtbFBLBQYAAAAABAAEAPUAAACJAwAAAAA=&#10;" fillcolor="white [3201]" strokecolor="black [3200]" strokeweight="1pt">
                  <v:textbox>
                    <w:txbxContent>
                      <w:p w:rsidR="00AC3AAC" w:rsidRDefault="00AC3AAC" w:rsidP="00AC3AAC">
                        <w:pPr>
                          <w:jc w:val="center"/>
                        </w:pPr>
                        <w:r>
                          <w:t>END FUNCTION</w:t>
                        </w:r>
                      </w:p>
                    </w:txbxContent>
                  </v:textbox>
                </v:rect>
                <v:line id="Straight Connector 226" o:spid="_x0000_s1104" style="position:absolute;visibility:visible;mso-wrap-style:square" from="54102,21431" to="54578,44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I4G8UAAADcAAAADwAAAGRycy9kb3ducmV2LnhtbESPQWvCQBSE74L/YXlCL6KbpiA2dRWR&#10;FoRKtXHx/Mi+JsHs25BdNf33XaHgcZiZb5jFqreNuFLna8cKnqcJCOLCmZpLBfr4MZmD8AHZYOOY&#10;FPySh9VyOFhgZtyNv+mah1JECPsMFVQhtJmUvqjIop+6ljh6P66zGKLsSmk6vEW4bWSaJDNpsea4&#10;UGFLm4qKc36xCj7162n8sp9rbY/5Fx50/b7fbZR6GvXrNxCB+vAI/7e3RkGazuB+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I4G8UAAADcAAAADwAAAAAAAAAA&#10;AAAAAAChAgAAZHJzL2Rvd25yZXYueG1sUEsFBgAAAAAEAAQA+QAAAJMDAAAAAA==&#10;" strokecolor="black [3200]" strokeweight=".5pt">
                  <v:stroke joinstyle="miter"/>
                </v:line>
                <v:shape id="Straight Arrow Connector 227" o:spid="_x0000_s1105" type="#_x0000_t32" style="position:absolute;left:74104;top:35147;width:191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krIsUAAADcAAAADwAAAGRycy9kb3ducmV2LnhtbESPT2vCQBTE7wW/w/KE3urGQK1GV4mW&#10;Qtqbf/D8yD6TYPZtkl2T9Nt3C4Ueh5n5DbPZjaYWPXWusqxgPotAEOdWV1wouJw/XpYgnEfWWFsm&#10;Bd/kYLedPG0w0XbgI/UnX4gAYZeggtL7JpHS5SUZdDPbEAfvZjuDPsiukLrDIcBNLeMoWkiDFYeF&#10;Ehs6lJTfTw+jYEB/Xe3Toj3s3z+z8bVuF+fLl1LP0zFdg/A0+v/wXzvTCuL4DX7PhCM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krIsUAAADcAAAADwAAAAAAAAAA&#10;AAAAAAChAgAAZHJzL2Rvd25yZXYueG1sUEsFBgAAAAAEAAQA+QAAAJMD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003E9">
        <w:rPr>
          <w:b/>
          <w:u w:val="single"/>
        </w:rPr>
        <w:t>WEAPON PURCHASE:</w:t>
      </w:r>
    </w:p>
    <w:p w:rsidR="005003E9" w:rsidRPr="005003E9" w:rsidRDefault="005003E9">
      <w:pPr>
        <w:rPr>
          <w:b/>
          <w:u w:val="single"/>
        </w:rPr>
      </w:pPr>
      <w:r w:rsidRPr="005003E9">
        <w:rPr>
          <w:b/>
          <w:u w:val="single"/>
        </w:rPr>
        <w:br w:type="page"/>
      </w:r>
    </w:p>
    <w:p w:rsidR="00682961" w:rsidRDefault="00600C79" w:rsidP="005003E9">
      <w:pPr>
        <w:tabs>
          <w:tab w:val="left" w:pos="5115"/>
        </w:tabs>
        <w:rPr>
          <w:b/>
          <w:u w:val="single"/>
        </w:rPr>
      </w:pPr>
      <w:r>
        <w:rPr>
          <w:b/>
          <w:u w:val="single"/>
        </w:rPr>
        <w:lastRenderedPageBreak/>
        <w:t>NAME CREATION:</w:t>
      </w:r>
    </w:p>
    <w:p w:rsidR="00600C79" w:rsidRDefault="00600C79" w:rsidP="005003E9">
      <w:pPr>
        <w:tabs>
          <w:tab w:val="left" w:pos="5115"/>
        </w:tabs>
        <w:rPr>
          <w:b/>
          <w:u w:val="single"/>
        </w:rPr>
      </w:pPr>
    </w:p>
    <w:p w:rsidR="00600C79" w:rsidRDefault="001F4565">
      <w:pPr>
        <w:rPr>
          <w:b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E3470D" wp14:editId="3B299910">
                <wp:simplePos x="0" y="0"/>
                <wp:positionH relativeFrom="column">
                  <wp:posOffset>2475547</wp:posOffset>
                </wp:positionH>
                <wp:positionV relativeFrom="paragraph">
                  <wp:posOffset>2191702</wp:posOffset>
                </wp:positionV>
                <wp:extent cx="811530" cy="1514475"/>
                <wp:effectExtent l="0" t="8573" r="37148" b="18097"/>
                <wp:wrapNone/>
                <wp:docPr id="284" name="Elb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811530" cy="151447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3BFA5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284" o:spid="_x0000_s1026" type="#_x0000_t33" style="position:absolute;margin-left:194.9pt;margin-top:172.55pt;width:63.9pt;height:119.25pt;rotation:-90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" strokecolor="black [3200]" strokeweight=".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7B52FF" wp14:editId="6C2BCCFC">
                <wp:simplePos x="0" y="0"/>
                <wp:positionH relativeFrom="column">
                  <wp:posOffset>1352550</wp:posOffset>
                </wp:positionH>
                <wp:positionV relativeFrom="paragraph">
                  <wp:posOffset>2543175</wp:posOffset>
                </wp:positionV>
                <wp:extent cx="9525" cy="619125"/>
                <wp:effectExtent l="76200" t="0" r="66675" b="4762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02BE8" id="Straight Arrow Connector 283" o:spid="_x0000_s1026" type="#_x0000_t32" style="position:absolute;margin-left:106.5pt;margin-top:200.25pt;width:.75pt;height:48.7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63E345" wp14:editId="7E12B47D">
                <wp:simplePos x="0" y="0"/>
                <wp:positionH relativeFrom="column">
                  <wp:posOffset>600075</wp:posOffset>
                </wp:positionH>
                <wp:positionV relativeFrom="paragraph">
                  <wp:posOffset>3133725</wp:posOffset>
                </wp:positionV>
                <wp:extent cx="1524000" cy="438150"/>
                <wp:effectExtent l="0" t="0" r="19050" b="19050"/>
                <wp:wrapNone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565" w:rsidRDefault="001F4565" w:rsidP="001F4565">
                            <w:pPr>
                              <w:jc w:val="center"/>
                            </w:pPr>
                            <w:r>
                              <w:t>Print “Please enter characters”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E345" id="Text Box 2" o:spid="_x0000_s1106" type="#_x0000_t202" style="position:absolute;margin-left:47.25pt;margin-top:246.75pt;width:120pt;height:3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">
                <v:textbox>
                  <w:txbxContent>
                    <w:p w:rsidR="001F4565" w:rsidRDefault="001F4565" w:rsidP="001F4565">
                      <w:pPr>
                        <w:jc w:val="center"/>
                      </w:pPr>
                      <w:r>
                        <w:t>Print “Please enter characters”</w:t>
                      </w:r>
                    </w:p>
                  </w:txbxContent>
                </v:textbox>
              </v:shape>
            </w:pict>
          </mc:Fallback>
        </mc:AlternateContent>
      </w:r>
      <w:r w:rsidR="00F6288C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332A202" wp14:editId="187DEB5D">
                <wp:simplePos x="0" y="0"/>
                <wp:positionH relativeFrom="margin">
                  <wp:posOffset>19050</wp:posOffset>
                </wp:positionH>
                <wp:positionV relativeFrom="paragraph">
                  <wp:posOffset>9525</wp:posOffset>
                </wp:positionV>
                <wp:extent cx="7353300" cy="4191000"/>
                <wp:effectExtent l="0" t="0" r="19050" b="1905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4191000"/>
                          <a:chOff x="0" y="0"/>
                          <a:chExt cx="7353300" cy="4191000"/>
                        </a:xfrm>
                      </wpg:grpSpPr>
                      <wps:wsp>
                        <wps:cNvPr id="251" name="Oval 251"/>
                        <wps:cNvSpPr/>
                        <wps:spPr>
                          <a:xfrm>
                            <a:off x="5391150" y="3648075"/>
                            <a:ext cx="36195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0" y="0"/>
                            <a:ext cx="95250" cy="104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Elbow Connector 253"/>
                        <wps:cNvCnPr>
                          <a:endCxn id="128" idx="1"/>
                        </wps:cNvCnPr>
                        <wps:spPr>
                          <a:xfrm rot="16200000" flipH="1">
                            <a:off x="-669132" y="792956"/>
                            <a:ext cx="1919288" cy="44767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Diamond 128"/>
                        <wps:cNvSpPr/>
                        <wps:spPr>
                          <a:xfrm>
                            <a:off x="514350" y="1419225"/>
                            <a:ext cx="1638300" cy="11144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3E5" w:rsidRPr="00B639BB" w:rsidRDefault="00B639BB" w:rsidP="008773E5">
                              <w:pPr>
                                <w:jc w:val="center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B639BB">
                                <w:rPr>
                                  <w:sz w:val="18"/>
                                  <w:szCs w:val="20"/>
                                </w:rPr>
                                <w:t>Is character name empty</w:t>
                              </w:r>
                              <w:r w:rsidR="00A97CA0" w:rsidRPr="00B639BB">
                                <w:rPr>
                                  <w:sz w:val="18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Arrow Connector 129"/>
                        <wps:cNvCnPr/>
                        <wps:spPr>
                          <a:xfrm>
                            <a:off x="2162175" y="1981200"/>
                            <a:ext cx="9429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0" y="1495425"/>
                            <a:ext cx="80962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3E5" w:rsidRDefault="00A97CA0" w:rsidP="00A97CA0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2400300"/>
                            <a:ext cx="6667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3E5" w:rsidRDefault="00A97CA0" w:rsidP="00A97CA0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5625" y="1638300"/>
                            <a:ext cx="1028700" cy="885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288C" w:rsidRDefault="008773E5" w:rsidP="00F6288C">
                              <w:pPr>
                                <w:jc w:val="center"/>
                              </w:pPr>
                              <w:r>
                                <w:br/>
                              </w:r>
                              <w:r w:rsidR="00F6288C">
                                <w:t>Type in characters in empty space</w:t>
                              </w:r>
                            </w:p>
                            <w:p w:rsidR="008773E5" w:rsidRDefault="008773E5" w:rsidP="008773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4124325" y="1981200"/>
                            <a:ext cx="9429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76825" y="1695450"/>
                            <a:ext cx="1028700" cy="581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3E5" w:rsidRDefault="00F6288C" w:rsidP="008773E5">
                              <w:pPr>
                                <w:jc w:val="center"/>
                              </w:pPr>
                              <w:r>
                                <w:t>Call save function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" name="Straight Arrow Connector 139"/>
                        <wps:cNvCnPr>
                          <a:endCxn id="251" idx="0"/>
                        </wps:cNvCnPr>
                        <wps:spPr>
                          <a:xfrm flipH="1">
                            <a:off x="5572125" y="2266950"/>
                            <a:ext cx="9526" cy="1381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Oval 145"/>
                        <wps:cNvSpPr/>
                        <wps:spPr>
                          <a:xfrm>
                            <a:off x="5505450" y="3771900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886450" y="3705225"/>
                            <a:ext cx="14668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3E5" w:rsidRDefault="008773E5" w:rsidP="008773E5">
                              <w:pPr>
                                <w:jc w:val="center"/>
                              </w:pPr>
                              <w:r>
                                <w:t>END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2A202" id="Group 250" o:spid="_x0000_s1107" style="position:absolute;margin-left:1.5pt;margin-top:.75pt;width:579pt;height:330pt;z-index:251741184;mso-position-horizontal-relative:margin" coordsize="73533,4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">
                <v:oval id="Oval 251" o:spid="_x0000_s1108" style="position:absolute;left:53911;top:36480;width:3620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8/sMA&#10;AADcAAAADwAAAGRycy9kb3ducmV2LnhtbESPwWrDMBBE74H+g9hCLyGREkgoTmQTSgu9xgmU3rbW&#10;xjK2VsZSHbdfHwUKPQ4z84bZF5PrxEhDaDxrWC0VCOLKm4ZrDefT2+IZRIjIBjvPpOGHAhT5w2yP&#10;mfFXPtJYxlokCIcMNdgY+0zKUFlyGJa+J07exQ8OY5JDLc2A1wR3nVwrtZUOG04LFnt6sVS15bfT&#10;UKq2JDnH38+RlD199a/8IVutnx6nww5EpCn+h//a70bDerOC+5l0BG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e8/sMAAADcAAAADwAAAAAAAAAAAAAAAACYAgAAZHJzL2Rv&#10;d25yZXYueG1sUEsFBgAAAAAEAAQA9QAAAIgDAAAAAA==&#10;" fillcolor="white [3201]" strokecolor="black [3200]" strokeweight="1pt">
                  <v:stroke joinstyle="miter"/>
                </v:oval>
                <v:oval id="Oval 252" o:spid="_x0000_s1109" style="position:absolute;width:952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bdy8YA&#10;AADc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WkkxT+zs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bdy8YAAADcAAAADwAAAAAAAAAAAAAAAACYAgAAZHJz&#10;L2Rvd25yZXYueG1sUEsFBgAAAAAEAAQA9QAAAIsDAAAAAA==&#10;" fillcolor="black [3200]" strokecolor="black [1600]" strokeweight="1pt">
                  <v:stroke joinstyle="miter"/>
                </v:oval>
                <v:shape id="Elbow Connector 253" o:spid="_x0000_s1110" type="#_x0000_t33" style="position:absolute;left:-6692;top:7929;width:19193;height:44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5iZcQAAADcAAAADwAAAGRycy9kb3ducmV2LnhtbESPT4vCMBTE78J+h/AW9qapFkWqUWSl&#10;ix4W/AseH82zLTYvpcnW+u3NguBxmJnfMPNlZyrRUuNKywqGgwgEcWZ1ybmC0zHtT0E4j6yxskwK&#10;HuRgufjozTHR9s57ag8+FwHCLkEFhfd1IqXLCjLoBrYmDt7VNgZ9kE0udYP3ADeVHEXRRBosOSwU&#10;WNN3Qdnt8GcU7OIj+Z/Lr76e00m6bqfbaB2Plfr67FYzEJ46/w6/2hutYDSO4f9MOAJ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bmJlxAAAANwAAAAPAAAAAAAAAAAA&#10;AAAAAKECAABkcnMvZG93bnJldi54bWxQSwUGAAAAAAQABAD5AAAAkgMAAAAA&#10;" strokecolor="black [3200]" strokeweight=".5pt"/>
                <v:shape id="Diamond 128" o:spid="_x0000_s1111" type="#_x0000_t4" style="position:absolute;left:5143;top:14192;width:16383;height:11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CzkcYA&#10;AADcAAAADwAAAGRycy9kb3ducmV2LnhtbESPT2vDMAzF74N9B6PBbqvTsj8lrVtCYdAel/XQ3dRY&#10;jUNjOcReku7TT4fBbhLv6b2f1tvJt2qgPjaBDcxnGSjiKtiGawPHz/enJaiYkC22gcnAjSJsN/d3&#10;a8xtGPmDhjLVSkI45mjApdTlWsfKkcc4Cx2xaJfQe0yy9rW2PY4S7lu9yLJX7bFhaXDY0c5RdS2/&#10;vYGf08tbVn4NY/G8382bsCzO7lAY8/gwFStQiab0b/673lvBXwi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CzkcYAAADcAAAADwAAAAAAAAAAAAAAAACYAgAAZHJz&#10;L2Rvd25yZXYueG1sUEsFBgAAAAAEAAQA9QAAAIsDAAAAAA==&#10;" fillcolor="white [3201]" strokecolor="black [3200]" strokeweight="1pt">
                  <v:textbox>
                    <w:txbxContent>
                      <w:p w:rsidR="008773E5" w:rsidRPr="00B639BB" w:rsidRDefault="00B639BB" w:rsidP="008773E5">
                        <w:pPr>
                          <w:jc w:val="center"/>
                          <w:rPr>
                            <w:sz w:val="18"/>
                            <w:szCs w:val="20"/>
                          </w:rPr>
                        </w:pPr>
                        <w:r w:rsidRPr="00B639BB">
                          <w:rPr>
                            <w:sz w:val="18"/>
                            <w:szCs w:val="20"/>
                          </w:rPr>
                          <w:t>Is character name empty</w:t>
                        </w:r>
                        <w:r w:rsidR="00A97CA0" w:rsidRPr="00B639BB">
                          <w:rPr>
                            <w:sz w:val="18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129" o:spid="_x0000_s1112" type="#_x0000_t32" style="position:absolute;left:21621;top:19812;width:9430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97t8AAAADcAAAADwAAAGRycy9kb3ducmV2LnhtbERPS4vCMBC+L/gfwgje1lRBWWtT8YGg&#10;e1sVz0MztsVmUpto6783C4K3+fiekyw6U4kHNa60rGA0jEAQZ1aXnCs4HbffPyCcR9ZYWSYFT3Kw&#10;SHtfCcbatvxHj4PPRQhhF6OCwvs6ltJlBRl0Q1sTB+5iG4M+wCaXusE2hJtKjqNoKg2WHBoKrGld&#10;UHY93I2CFv15tlrmt/Vqs991k+o2PZ5+lRr0u+UchKfOf8Rv906H+eMZ/D8TLpDp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Pe7fAAAAA3AAAAA8AAAAAAAAAAAAAAAAA&#10;oQIAAGRycy9kb3ducmV2LnhtbFBLBQYAAAAABAAEAPkAAACOAwAAAAA=&#10;" strokecolor="black [3200]" strokeweight=".5pt">
                  <v:stroke endarrow="block" joinstyle="miter"/>
                </v:shape>
                <v:shape id="_x0000_s1113" type="#_x0000_t202" style="position:absolute;left:22098;top:14954;width:809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2m8YA&#10;AADcAAAADwAAAGRycy9kb3ducmV2LnhtbESPQW/CMAyF75P2HyIj7TKNdAMB6wgITQLBbYNpu1qN&#10;aSsapyRZKf8eHybtZus9v/d5vuxdozoKsfZs4HmYgSIuvK25NPB1WD/NQMWEbLHxTAauFGG5uL+b&#10;Y279hT+p26dSSQjHHA1UKbW51rGoyGEc+pZYtKMPDpOsodQ24EXCXaNfsmyiHdYsDRW29F5Rcdr/&#10;OgOz8bb7ibvRx3cxOTav6XHabc7BmIdBv3oDlahP/+a/660V/JHgyzMygV7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z2m8YAAADcAAAADwAAAAAAAAAAAAAAAACYAgAAZHJz&#10;L2Rvd25yZXYueG1sUEsFBgAAAAAEAAQA9QAAAIsDAAAAAA==&#10;">
                  <v:textbox>
                    <w:txbxContent>
                      <w:p w:rsidR="008773E5" w:rsidRDefault="00A97CA0" w:rsidP="00A97CA0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_x0000_s1114" type="#_x0000_t202" style="position:absolute;left:4762;top:24003;width:6668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LNd8QA&#10;AADcAAAADwAAAGRycy9kb3ducmV2LnhtbERPS2vCQBC+F/wPywi9lLrxgbUxGymFFnurD+x1yI5J&#10;MDsbd7cx/nu3IPQ2H99zslVvGtGR87VlBeNRAoK4sLrmUsF+9/G8AOEDssbGMim4kodVPnjIMNX2&#10;whvqtqEUMYR9igqqENpUSl9UZNCPbEscuaN1BkOErpTa4SWGm0ZOkmQuDdYcGyps6b2i4rT9NQoW&#10;s3X347+m34difmxew9NL93l2Sj0O+7cliEB9+Bff3Wsd508n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izXfEAAAA3AAAAA8AAAAAAAAAAAAAAAAAmAIAAGRycy9k&#10;b3ducmV2LnhtbFBLBQYAAAAABAAEAPUAAACJAwAAAAA=&#10;">
                  <v:textbox>
                    <w:txbxContent>
                      <w:p w:rsidR="008773E5" w:rsidRDefault="00A97CA0" w:rsidP="00A97CA0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  <v:shape id="_x0000_s1115" type="#_x0000_t202" style="position:absolute;left:30956;top:16383;width:10287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nLdMMA&#10;AADcAAAADwAAAGRycy9kb3ducmV2LnhtbERPS2vCQBC+F/wPyxS8lLrxQarRVYrQYm+alvY6ZMck&#10;NDub7q4x/nu3IHibj+85q01vGtGR87VlBeNRAoK4sLrmUsHX59vzHIQPyBoby6TgQh4268HDCjNt&#10;z3ygLg+liCHsM1RQhdBmUvqiIoN+ZFviyB2tMxgidKXUDs8x3DRykiSpNFhzbKiwpW1FxW9+Mgrm&#10;s1334z+m++8iPTaL8PTSvf85pYaP/esSRKA+3MU3907H+dMU/p+JF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nLdMMAAADcAAAADwAAAAAAAAAAAAAAAACYAgAAZHJzL2Rv&#10;d25yZXYueG1sUEsFBgAAAAAEAAQA9QAAAIgDAAAAAA==&#10;">
                  <v:textbox>
                    <w:txbxContent>
                      <w:p w:rsidR="00F6288C" w:rsidRDefault="008773E5" w:rsidP="00F6288C">
                        <w:pPr>
                          <w:jc w:val="center"/>
                        </w:pPr>
                        <w:r>
                          <w:br/>
                        </w:r>
                        <w:r w:rsidR="00F6288C">
                          <w:t>Type in characters in empty space</w:t>
                        </w:r>
                      </w:p>
                      <w:p w:rsidR="008773E5" w:rsidRDefault="008773E5" w:rsidP="008773E5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137" o:spid="_x0000_s1116" type="#_x0000_t32" style="position:absolute;left:41243;top:19812;width:9430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Xcg8IAAADcAAAADwAAAGRycy9kb3ducmV2LnhtbERPTWvCQBC9F/wPywi9NRst1TZ1FRMp&#10;WG8a6XnIjkkwOxuzq4n/3i0UepvH+5zFajCNuFHnassKJlEMgriwuuZSwTH/enkH4TyyxsYyKbiT&#10;g9Vy9LTARNue93Q7+FKEEHYJKqi8bxMpXVGRQRfZljhwJ9sZ9AF2pdQd9iHcNHIaxzNpsObQUGFL&#10;WUXF+XA1Cnr0Px/purxk6eZ7O7w1l1l+3Cn1PB7WnyA8Df5f/Ofe6jD/dQ6/z4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Xcg8IAAADcAAAADwAAAAAAAAAAAAAA&#10;AAChAgAAZHJzL2Rvd25yZXYueG1sUEsFBgAAAAAEAAQA+QAAAJADAAAAAA==&#10;" strokecolor="black [3200]" strokeweight=".5pt">
                  <v:stroke endarrow="block" joinstyle="miter"/>
                </v:shape>
                <v:shape id="_x0000_s1117" type="#_x0000_t202" style="position:absolute;left:50768;top:16954;width:10287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r6ncYA&#10;AADcAAAADwAAAGRycy9kb3ducmV2LnhtbESPQW/CMAyF75P2HyIj7TKNdAMB6wgITQLBbYNpu1qN&#10;aSsapyRZKf8eHybtZus9v/d5vuxdozoKsfZs4HmYgSIuvK25NPB1WD/NQMWEbLHxTAauFGG5uL+b&#10;Y279hT+p26dSSQjHHA1UKbW51rGoyGEc+pZYtKMPDpOsodQ24EXCXaNfsmyiHdYsDRW29F5Rcdr/&#10;OgOz8bb7ibvRx3cxOTav6XHabc7BmIdBv3oDlahP/+a/660V/JHQyjMygV7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r6ncYAAADcAAAADwAAAAAAAAAAAAAAAACYAgAAZHJz&#10;L2Rvd25yZXYueG1sUEsFBgAAAAAEAAQA9QAAAIsDAAAAAA==&#10;">
                  <v:textbox>
                    <w:txbxContent>
                      <w:p w:rsidR="008773E5" w:rsidRDefault="00F6288C" w:rsidP="008773E5">
                        <w:pPr>
                          <w:jc w:val="center"/>
                        </w:pPr>
                        <w:r>
                          <w:t>Call save function</w:t>
                        </w:r>
                      </w:p>
                    </w:txbxContent>
                  </v:textbox>
                </v:shape>
                <v:shape id="Straight Arrow Connector 139" o:spid="_x0000_s1118" type="#_x0000_t32" style="position:absolute;left:55721;top:22669;width:95;height:13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FAa8MAAADc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Txfw+0y8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hQGvDAAAA3AAAAA8AAAAAAAAAAAAA&#10;AAAAoQIAAGRycy9kb3ducmV2LnhtbFBLBQYAAAAABAAEAPkAAACRAwAAAAA=&#10;" strokecolor="black [3200]" strokeweight=".5pt">
                  <v:stroke endarrow="block" joinstyle="miter"/>
                </v:shape>
                <v:oval id="Oval 145" o:spid="_x0000_s1119" style="position:absolute;left:55054;top:37719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OyHsMA&#10;AADcAAAADwAAAGRycy9kb3ducmV2LnhtbERPS4vCMBC+C/6HMMLeNFV8LF2jiCCssBfdPbi3oZlt&#10;qs2kNKmt++uNIHibj+85y3VnS3Gl2heOFYxHCQjizOmCcwU/37vhOwgfkDWWjknBjTysV/3eElPt&#10;Wj7Q9RhyEUPYp6jAhFClUvrMkEU/chVx5P5cbTFEWOdS19jGcFvKSZLMpcWCY4PBiraGssuxsQr+&#10;7fTrsPfzZHf+Pc2KdtGYybZR6m3QbT5ABOrCS/x0f+o4fzqDxzPxAr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OyHsMAAADcAAAADwAAAAAAAAAAAAAAAACYAgAAZHJzL2Rv&#10;d25yZXYueG1sUEsFBgAAAAAEAAQA9QAAAIgDAAAAAA==&#10;" fillcolor="black [3200]" strokecolor="black [1600]" strokeweight="1pt">
                  <v:stroke joinstyle="miter"/>
                </v:oval>
                <v:rect id="Rectangle 146" o:spid="_x0000_s1120" style="position:absolute;left:58864;top:37052;width:1466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jZbcIA&#10;AADcAAAADwAAAGRycy9kb3ducmV2LnhtbERPTWvCQBC9F/wPywi91Y1SUo2uIqJQaKlUPXgcsmMS&#10;zM6G3TWJ/74rCL3N433OYtWbWrTkfGVZwXiUgCDOra64UHA67t6mIHxA1lhbJgV38rBaDl4WmGnb&#10;8S+1h1CIGMI+QwVlCE0mpc9LMuhHtiGO3MU6gyFCV0jtsIvhppaTJEmlwYpjQ4kNbUrKr4ebUWD3&#10;1b1eu9lP+00f5699SLo+3Sr1OuzXcxCB+vAvfro/dZz/nsLjmXi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CNltwgAAANwAAAAPAAAAAAAAAAAAAAAAAJgCAABkcnMvZG93&#10;bnJldi54bWxQSwUGAAAAAAQABAD1AAAAhwMAAAAA&#10;" fillcolor="white [3201]" strokecolor="black [3200]" strokeweight="1pt">
                  <v:textbox>
                    <w:txbxContent>
                      <w:p w:rsidR="008773E5" w:rsidRDefault="008773E5" w:rsidP="008773E5">
                        <w:pPr>
                          <w:jc w:val="center"/>
                        </w:pPr>
                        <w:r>
                          <w:t>END FUNCTION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600C79">
        <w:rPr>
          <w:b/>
          <w:u w:val="single"/>
        </w:rPr>
        <w:br w:type="page"/>
      </w:r>
    </w:p>
    <w:p w:rsidR="00D0072D" w:rsidRDefault="008773E5" w:rsidP="005003E9">
      <w:pPr>
        <w:tabs>
          <w:tab w:val="left" w:pos="5115"/>
        </w:tabs>
        <w:rPr>
          <w:b/>
          <w:u w:val="single"/>
        </w:rPr>
      </w:pPr>
      <w:r>
        <w:rPr>
          <w:b/>
          <w:u w:val="single"/>
        </w:rPr>
        <w:lastRenderedPageBreak/>
        <w:t>LOAD</w:t>
      </w:r>
      <w:r w:rsidR="00600C79">
        <w:rPr>
          <w:b/>
          <w:u w:val="single"/>
        </w:rPr>
        <w:t xml:space="preserve"> WEAPON:</w:t>
      </w:r>
    </w:p>
    <w:p w:rsidR="00D0072D" w:rsidRDefault="00D0072D" w:rsidP="00D0072D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FF3F5C1" wp14:editId="1D27A0BE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7353300" cy="4352925"/>
                <wp:effectExtent l="0" t="0" r="19050" b="28575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4352925"/>
                          <a:chOff x="0" y="0"/>
                          <a:chExt cx="7353300" cy="4352925"/>
                        </a:xfrm>
                      </wpg:grpSpPr>
                      <wps:wsp>
                        <wps:cNvPr id="149" name="Oval 149"/>
                        <wps:cNvSpPr/>
                        <wps:spPr>
                          <a:xfrm>
                            <a:off x="5391150" y="3648075"/>
                            <a:ext cx="36195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0" y="0"/>
                            <a:ext cx="95250" cy="104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Elbow Connector 151"/>
                        <wps:cNvCnPr/>
                        <wps:spPr>
                          <a:xfrm>
                            <a:off x="66675" y="57150"/>
                            <a:ext cx="676275" cy="5524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Rounded Rectangle 152"/>
                        <wps:cNvSpPr/>
                        <wps:spPr>
                          <a:xfrm>
                            <a:off x="742950" y="295275"/>
                            <a:ext cx="127635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072D" w:rsidRPr="00D0072D" w:rsidRDefault="00D0072D" w:rsidP="00D0072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D0072D">
                                <w:rPr>
                                  <w:sz w:val="20"/>
                                </w:rPr>
                                <w:t>Connect to weapon inventory</w:t>
                              </w:r>
                              <w:r>
                                <w:rPr>
                                  <w:sz w:val="20"/>
                                </w:rPr>
                                <w:t xml:space="preserve">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/>
                        <wps:spPr>
                          <a:xfrm flipH="1">
                            <a:off x="1323975" y="942975"/>
                            <a:ext cx="952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Diamond 154"/>
                        <wps:cNvSpPr/>
                        <wps:spPr>
                          <a:xfrm>
                            <a:off x="514350" y="1419225"/>
                            <a:ext cx="1638300" cy="10001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072D" w:rsidRPr="00682961" w:rsidRDefault="00D0072D" w:rsidP="00D0072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82961">
                                <w:rPr>
                                  <w:sz w:val="20"/>
                                  <w:szCs w:val="20"/>
                                </w:rPr>
                                <w:t>Connection Successful?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Arrow Connector 155"/>
                        <wps:cNvCnPr/>
                        <wps:spPr>
                          <a:xfrm>
                            <a:off x="2162175" y="1924050"/>
                            <a:ext cx="9429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0" y="1495425"/>
                            <a:ext cx="80962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72D" w:rsidRDefault="00D0072D" w:rsidP="00D0072D">
                              <w:r>
                                <w:t>Successful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7" name="Straight Arrow Connector 157"/>
                        <wps:cNvCnPr/>
                        <wps:spPr>
                          <a:xfrm flipH="1">
                            <a:off x="1323975" y="2409825"/>
                            <a:ext cx="952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" y="2400300"/>
                            <a:ext cx="809625" cy="4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72D" w:rsidRDefault="00D0072D" w:rsidP="00D0072D">
                              <w:r>
                                <w:t>Not Successful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0" y="2905125"/>
                            <a:ext cx="135255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72D" w:rsidRDefault="00D0072D" w:rsidP="00D0072D">
                              <w:pPr>
                                <w:jc w:val="center"/>
                              </w:pPr>
                              <w:r>
                                <w:t>Connection Error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Straight Arrow Connector 192"/>
                        <wps:cNvCnPr/>
                        <wps:spPr>
                          <a:xfrm flipH="1">
                            <a:off x="1304925" y="3314700"/>
                            <a:ext cx="952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3800475"/>
                            <a:ext cx="1352550" cy="552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72D" w:rsidRDefault="00D0072D" w:rsidP="00D0072D">
                              <w:pPr>
                                <w:jc w:val="center"/>
                              </w:pPr>
                              <w:r>
                                <w:t>Print “weapon cannot be found”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1428750"/>
                            <a:ext cx="10287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72D" w:rsidRDefault="00D0072D" w:rsidP="00D0072D">
                              <w:pPr>
                                <w:jc w:val="center"/>
                              </w:pPr>
                              <w:r>
                                <w:br/>
                              </w:r>
                              <w:r w:rsidR="00266EB9">
                                <w:rPr>
                                  <w:sz w:val="20"/>
                                </w:rPr>
                                <w:t xml:space="preserve">Get weapons where </w:t>
                              </w:r>
                              <w:r w:rsidR="00E300A7">
                                <w:rPr>
                                  <w:sz w:val="20"/>
                                </w:rPr>
                                <w:t>it’s</w:t>
                              </w:r>
                              <w:r w:rsidR="00266EB9">
                                <w:rPr>
                                  <w:sz w:val="20"/>
                                </w:rPr>
                                <w:t xml:space="preserve"> equipped</w:t>
                              </w:r>
                              <w:r w:rsidRPr="00D0072D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4124325" y="1981200"/>
                            <a:ext cx="9429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76825" y="1590676"/>
                            <a:ext cx="10287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72D" w:rsidRDefault="00D0072D" w:rsidP="00D0072D">
                              <w:pPr>
                                <w:jc w:val="center"/>
                              </w:pPr>
                              <w:r>
                                <w:t>Assign weapon to character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5572125" y="2266950"/>
                            <a:ext cx="952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95850" y="2762250"/>
                            <a:ext cx="135255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72D" w:rsidRDefault="00266EB9" w:rsidP="00D0072D">
                              <w:pPr>
                                <w:jc w:val="center"/>
                              </w:pPr>
                              <w:r>
                                <w:t>Load weapon stats to variables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Straight Arrow Connector 199"/>
                        <wps:cNvCnPr>
                          <a:stCxn id="198" idx="2"/>
                        </wps:cNvCnPr>
                        <wps:spPr>
                          <a:xfrm flipH="1">
                            <a:off x="5562601" y="3238500"/>
                            <a:ext cx="9524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Oval 200"/>
                        <wps:cNvSpPr/>
                        <wps:spPr>
                          <a:xfrm>
                            <a:off x="5505450" y="3771900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886450" y="3705225"/>
                            <a:ext cx="14668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072D" w:rsidRDefault="00D0072D" w:rsidP="00D0072D">
                              <w:pPr>
                                <w:jc w:val="center"/>
                              </w:pPr>
                              <w:r>
                                <w:t>END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Arrow Connector 256"/>
                        <wps:cNvCnPr/>
                        <wps:spPr>
                          <a:xfrm flipV="1">
                            <a:off x="1990725" y="3943350"/>
                            <a:ext cx="340995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F3F5C1" id="Group 148" o:spid="_x0000_s1121" style="position:absolute;margin-left:0;margin-top:22.5pt;width:579pt;height:342.75pt;z-index:251743232;mso-height-relative:margin" coordsize="73533,4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">
                <v:oval id="Oval 149" o:spid="_x0000_s1122" style="position:absolute;left:53911;top:36480;width:3620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1HWcEA&#10;AADcAAAADwAAAGRycy9kb3ducmV2LnhtbERP32vCMBB+H/g/hBP2MjTZkKHVKCIb7NUqiG9nczal&#10;zaU0We321y+CsLf7+H7eajO4RvTUhcqzhtepAkFceFNxqeF4+JzMQYSIbLDxTBp+KMBmPXpaYWb8&#10;jffU57EUKYRDhhpsjG0mZSgsOQxT3xIn7uo7hzHBrpSmw1sKd418U+pdOqw4NVhsaWepqPNvpyFX&#10;dU7yBX/PPSl7uLQffJK11s/jYbsEEWmI/+KH+8uk+bMF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dR1nBAAAA3AAAAA8AAAAAAAAAAAAAAAAAmAIAAGRycy9kb3du&#10;cmV2LnhtbFBLBQYAAAAABAAEAPUAAACGAwAAAAA=&#10;" fillcolor="white [3201]" strokecolor="black [3200]" strokeweight="1pt">
                  <v:stroke joinstyle="miter"/>
                </v:oval>
                <v:oval id="Oval 150" o:spid="_x0000_s1123" style="position:absolute;width:952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2HW8YA&#10;AADcAAAADwAAAGRycy9kb3ducmV2LnhtbESPQWvCQBCF7wX/wzKF3uqmUq1EVxFBaKEXbQ/1NmTH&#10;bDQ7G7IbE/31nUOhtxnem/e+Wa4HX6srtbEKbOBlnIEiLoKtuDTw/bV7noOKCdliHZgM3CjCejV6&#10;WGJuQ897uh5SqSSEY44GXEpNrnUsHHmM49AQi3YKrccka1tq22Iv4b7WkyybaY8VS4PDhraOisuh&#10;8wbu/vVz/xFn2e58/JlW/VvnJtvOmKfHYbMAlWhI/+a/63cr+FPBl2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2HW8YAAADcAAAADwAAAAAAAAAAAAAAAACYAgAAZHJz&#10;L2Rvd25yZXYueG1sUEsFBgAAAAAEAAQA9QAAAIsDAAAAAA==&#10;" fillcolor="black [3200]" strokecolor="black [1600]" strokeweight="1pt">
                  <v:stroke joinstyle="miter"/>
                </v:oval>
                <v:shape id="Elbow Connector 151" o:spid="_x0000_s1124" type="#_x0000_t34" style="position:absolute;left:666;top:571;width:6763;height:55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FLP8IAAADcAAAADwAAAGRycy9kb3ducmV2LnhtbESP3YrCMBCF7xd8hzDC3m1ThRWpRinC&#10;wrKwij8PMDRjU2wmNYla394IgncznHO+OTNf9rYVV/KhcaxglOUgiCunG64VHPY/X1MQISJrbB2T&#10;gjsFWC4GH3MstLvxlq67WIsE4VCgAhNjV0gZKkMWQ+Y64qQdnbcY0+prqT3eEty2cpznE2mx4XTB&#10;YEcrQ9Vpd7GJ0uu8lMZpfz/besN/cVKu/5X6HPblDESkPr7Nr/SvTvW/R/B8Jk0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FLP8IAAADcAAAADwAAAAAAAAAAAAAA&#10;AAChAgAAZHJzL2Rvd25yZXYueG1sUEsFBgAAAAAEAAQA+QAAAJADAAAAAA==&#10;" strokecolor="black [3200]" strokeweight=".5pt"/>
                <v:roundrect id="Rounded Rectangle 152" o:spid="_x0000_s1125" style="position:absolute;left:7429;top:2952;width:12764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EjsIA&#10;AADcAAAADwAAAGRycy9kb3ducmV2LnhtbERP22rCQBB9L/gPyxT6VjcKLRJdRSrFKkgxXp6H7JiN&#10;ZmdDdjXp37sFwbc5nOtMZp2txI0aXzpWMOgnIIhzp0suFOx33+8jED4ga6wck4I/8jCb9l4mmGrX&#10;8pZuWShEDGGfogITQp1K6XNDFn3f1cSRO7nGYoiwKaRusI3htpLDJPmUFkuODQZr+jKUX7KrVXCc&#10;u+WvvK43h4vJgjmvuF0Mlkq9vXbzMYhAXXiKH+4fHed/DOH/mXiBn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MQSOwgAAANw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D0072D" w:rsidRPr="00D0072D" w:rsidRDefault="00D0072D" w:rsidP="00D0072D">
                        <w:pPr>
                          <w:jc w:val="center"/>
                          <w:rPr>
                            <w:sz w:val="20"/>
                          </w:rPr>
                        </w:pPr>
                        <w:r w:rsidRPr="00D0072D">
                          <w:rPr>
                            <w:sz w:val="20"/>
                          </w:rPr>
                          <w:t>Connect to weapon inventory</w:t>
                        </w:r>
                        <w:r>
                          <w:rPr>
                            <w:sz w:val="20"/>
                          </w:rPr>
                          <w:t xml:space="preserve"> table</w:t>
                        </w:r>
                      </w:p>
                    </w:txbxContent>
                  </v:textbox>
                </v:roundrect>
                <v:shape id="Straight Arrow Connector 153" o:spid="_x0000_s1126" type="#_x0000_t32" style="position:absolute;left:13239;top:9429;width:96;height:4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aSIcMAAADcAAAADwAAAGRycy9kb3ducmV2LnhtbERPS2vCQBC+F/oflil4Kbqp8UXqKkUp&#10;7dUoordpdpqEZmdDZtX033cLhd7m43vOct27Rl2pk9qzgadRAoq48Lbm0sBh/zpcgJKAbLHxTAa+&#10;SWC9ur9bYmb9jXd0zUOpYghLhgaqENpMaykqcigj3xJH7tN3DkOEXalth7cY7ho9TpKZdlhzbKiw&#10;pU1FxVd+cQbSMJHxbnKaS34uPx7tNk3l+GbM4KF/eQYVqA//4j/3u43zpyn8PhMv0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WkiHDAAAA3AAAAA8AAAAAAAAAAAAA&#10;AAAAoQIAAGRycy9kb3ducmV2LnhtbFBLBQYAAAAABAAEAPkAAACRAwAAAAA=&#10;" strokecolor="black [3200]" strokeweight=".5pt">
                  <v:stroke endarrow="block" joinstyle="miter"/>
                </v:shape>
                <v:shape id="Diamond 154" o:spid="_x0000_s1127" type="#_x0000_t4" style="position:absolute;left:5143;top:14192;width:16383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vK6cIA&#10;AADcAAAADwAAAGRycy9kb3ducmV2LnhtbERPTWvCQBC9F/wPywje6kbRKtFVgiDosWkP9TZmx2ww&#10;OxuyaxL767uFQm/zeJ+z3Q+2Fh21vnKsYDZNQBAXTldcKvj8OL6uQfiArLF2TAqe5GG/G71sMdWu&#10;53fq8lCKGMI+RQUmhCaV0heGLPqpa4gjd3OtxRBhW0rdYh/DbS3nSfImLVYcGww2dDBU3POHVfD9&#10;tVwl+aXrs8XpMKvcOruac6bUZDxkGxCBhvAv/nOfdJy/XMDvM/EC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i8rpwgAAANwAAAAPAAAAAAAAAAAAAAAAAJgCAABkcnMvZG93&#10;bnJldi54bWxQSwUGAAAAAAQABAD1AAAAhwMAAAAA&#10;" fillcolor="white [3201]" strokecolor="black [3200]" strokeweight="1pt">
                  <v:textbox>
                    <w:txbxContent>
                      <w:p w:rsidR="00D0072D" w:rsidRPr="00682961" w:rsidRDefault="00D0072D" w:rsidP="00D0072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82961">
                          <w:rPr>
                            <w:sz w:val="20"/>
                            <w:szCs w:val="20"/>
                          </w:rPr>
                          <w:t>Connection Successful?</w:t>
                        </w:r>
                      </w:p>
                    </w:txbxContent>
                  </v:textbox>
                </v:shape>
                <v:shape id="Straight Arrow Connector 155" o:spid="_x0000_s1128" type="#_x0000_t32" style="position:absolute;left:21621;top:19240;width:9430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QCz8AAAADcAAAADwAAAGRycy9kb3ducmV2LnhtbERPy6rCMBDdC/5DGOHuNFWoaDWKDy6o&#10;Ox+4HpqxLTaT2uTa3r83guBuDuc582VrSvGk2hWWFQwHEQji1OqCMwWX829/AsJ5ZI2lZVLwTw6W&#10;i25njom2DR/pefKZCCHsElSQe18lUro0J4NuYCviwN1sbdAHWGdS19iEcFPKURSNpcGCQ0OOFW1y&#10;Su+nP6OgQX+drlfZY7Pe7ndtXD7G58tBqZ9eu5qB8NT6r/jj3ukwP47h/Uy4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EAs/AAAAA3AAAAA8AAAAAAAAAAAAAAAAA&#10;oQIAAGRycy9kb3ducmV2LnhtbFBLBQYAAAAABAAEAPkAAACOAwAAAAA=&#10;" strokecolor="black [3200]" strokeweight=".5pt">
                  <v:stroke endarrow="block" joinstyle="miter"/>
                </v:shape>
                <v:shape id="_x0000_s1129" type="#_x0000_t202" style="position:absolute;left:22098;top:14954;width:809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Yu1MMA&#10;AADcAAAADwAAAGRycy9kb3ducmV2LnhtbERPS2vCQBC+F/wPywi9FN3U1qjRVaTQojdf6HXIjkkw&#10;O5vubmP677uFQm/z8T1nsepMLVpyvrKs4HmYgCDOra64UHA6vg+mIHxA1lhbJgXf5GG17D0sMNP2&#10;zntqD6EQMYR9hgrKEJpMSp+XZNAPbUMcuat1BkOErpDa4T2Gm1qOkiSVBiuODSU29FZSfjt8GQXT&#10;10178duX3TlPr/UsPE3aj0+n1GO/W89BBOrCv/jPvdFx/jiF32fiB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Yu1MMAAADcAAAADwAAAAAAAAAAAAAAAACYAgAAZHJzL2Rv&#10;d25yZXYueG1sUEsFBgAAAAAEAAQA9QAAAIgDAAAAAA==&#10;">
                  <v:textbox>
                    <w:txbxContent>
                      <w:p w:rsidR="00D0072D" w:rsidRDefault="00D0072D" w:rsidP="00D0072D">
                        <w:r>
                          <w:t>Successful</w:t>
                        </w:r>
                      </w:p>
                    </w:txbxContent>
                  </v:textbox>
                </v:shape>
                <v:shape id="Straight Arrow Connector 157" o:spid="_x0000_s1130" type="#_x0000_t32" style="position:absolute;left:13239;top:24098;width:96;height:4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2UIsMAAADcAAAADwAAAGRycy9kb3ducmV2LnhtbERPTWvCQBC9C/0PyxS8SN3UaC3RVYpF&#10;6tW0lPY2ZqdJaHY2ZLYa/71bELzN433Oct27Rh2pk9qzgcdxAoq48Lbm0sDH+/bhGZQEZIuNZzJw&#10;JoH16m6wxMz6E+/pmIdSxRCWDA1UIbSZ1lJU5FDGviWO3I/vHIYIu1LbDk8x3DV6kiRP2mHNsaHC&#10;ljYVFb/5nzOQhqlM9tOvueTf5WFkX9NUPt+MGd73LwtQgfpwE1/dOxvnz+bw/0y8QK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tlCLDAAAA3AAAAA8AAAAAAAAAAAAA&#10;AAAAoQIAAGRycy9kb3ducmV2LnhtbFBLBQYAAAAABAAEAPkAAACRAwAAAAA=&#10;" strokecolor="black [3200]" strokeweight=".5pt">
                  <v:stroke endarrow="block" joinstyle="miter"/>
                </v:shape>
                <v:shape id="_x0000_s1131" type="#_x0000_t202" style="position:absolute;left:3333;top:24003;width:8097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UfPccA&#10;AADcAAAADwAAAGRycy9kb3ducmV2LnhtbESPT0/CQBDF7yZ8h82QeDGyVf6IlYUQEwjeBI1eJ92h&#10;bezOlt21lG/PHEy8zeS9ee83i1XvGtVRiLVnAw+jDBRx4W3NpYHPj839HFRMyBYbz2TgQhFWy8HN&#10;AnPrz7yn7pBKJSEcczRQpdTmWseiIodx5Fti0Y4+OEyyhlLbgGcJd41+zLKZdlizNFTY0mtFxc/h&#10;1xmYT3bdd3wbv38Vs2PznO6euu0pGHM77NcvoBL16d/8d72zgj8VWn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VHz3HAAAA3AAAAA8AAAAAAAAAAAAAAAAAmAIAAGRy&#10;cy9kb3ducmV2LnhtbFBLBQYAAAAABAAEAPUAAACMAwAAAAA=&#10;">
                  <v:textbox>
                    <w:txbxContent>
                      <w:p w:rsidR="00D0072D" w:rsidRDefault="00D0072D" w:rsidP="00D0072D">
                        <w:r>
                          <w:t>Not Successful</w:t>
                        </w:r>
                      </w:p>
                    </w:txbxContent>
                  </v:textbox>
                </v:shape>
                <v:shape id="_x0000_s1132" type="#_x0000_t202" style="position:absolute;left:6667;top:29051;width:1352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m6psMA&#10;AADcAAAADwAAAGRycy9kb3ducmV2LnhtbERPS2sCMRC+F/wPYQpeSs1qfW6NIoLF3qoVvQ6bcXdx&#10;M1mTuG7/fSMUepuP7znzZWsq0ZDzpWUF/V4CgjizuuRcweF78zoF4QOyxsoyKfghD8tF52mOqbZ3&#10;3lGzD7mIIexTVFCEUKdS+qwgg75na+LIna0zGCJ0udQO7zHcVHKQJGNpsOTYUGBN64Kyy/5mFEyH&#10;2+bkP9++jtn4XM3Cy6T5uDqlus/t6h1EoDb8i//cWx3nj2bweC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m6psMAAADcAAAADwAAAAAAAAAAAAAAAACYAgAAZHJzL2Rv&#10;d25yZXYueG1sUEsFBgAAAAAEAAQA9QAAAIgDAAAAAA==&#10;">
                  <v:textbox>
                    <w:txbxContent>
                      <w:p w:rsidR="00D0072D" w:rsidRDefault="00D0072D" w:rsidP="00D0072D">
                        <w:pPr>
                          <w:jc w:val="center"/>
                        </w:pPr>
                        <w:r>
                          <w:t>Connection Error</w:t>
                        </w:r>
                      </w:p>
                    </w:txbxContent>
                  </v:textbox>
                </v:shape>
                <v:shape id="Straight Arrow Connector 192" o:spid="_x0000_s1133" type="#_x0000_t32" style="position:absolute;left:13049;top:33147;width:95;height:48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ONIMMAAADcAAAADwAAAGRycy9kb3ducmV2LnhtbERPTWvCQBC9C/6HZQq9SN00EVtTVykt&#10;pV6NpdTbNDtNgtnZkNlq+u/dguBtHu9zluvBtepIvTSeDdxPE1DEpbcNVwY+dm93j6AkIFtsPZOB&#10;PxJYr8ajJebWn3hLxyJUKoaw5GigDqHLtZayJocy9R1x5H587zBE2Ffa9niK4a7VaZLMtcOGY0ON&#10;Hb3UVB6KX2cgCzNJt7OvByn21ffEvmaZfL4bc3szPD+BCjSEq/ji3tg4f5HC/zPxAr0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jjSDDAAAA3AAAAA8AAAAAAAAAAAAA&#10;AAAAoQIAAGRycy9kb3ducmV2LnhtbFBLBQYAAAAABAAEAPkAAACRAwAAAAA=&#10;" strokecolor="black [3200]" strokeweight=".5pt">
                  <v:stroke endarrow="block" joinstyle="miter"/>
                </v:shape>
                <v:shape id="_x0000_s1134" type="#_x0000_t202" style="position:absolute;left:6286;top:38004;width:13526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31sMA&#10;AADcAAAADwAAAGRycy9kb3ducmV2LnhtbERPS2sCMRC+C/6HMIIXqVm1WN0apQgt9uYLex024+7i&#10;ZrJN4rr+e1MoeJuP7zmLVWsq0ZDzpWUFo2ECgjizuuRcwfHw+TID4QOyxsoyKbiTh9Wy21lgqu2N&#10;d9TsQy5iCPsUFRQh1KmUPivIoB/amjhyZ+sMhghdLrXDWww3lRwnyVQaLDk2FFjTuqDssr8aBbPX&#10;TfPjvyfbUzY9V/MweGu+fp1S/V778Q4iUBue4n/3Rsf58wn8PRM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g31sMAAADcAAAADwAAAAAAAAAAAAAAAACYAgAAZHJzL2Rv&#10;d25yZXYueG1sUEsFBgAAAAAEAAQA9QAAAIgDAAAAAA==&#10;">
                  <v:textbox>
                    <w:txbxContent>
                      <w:p w:rsidR="00D0072D" w:rsidRDefault="00D0072D" w:rsidP="00D0072D">
                        <w:pPr>
                          <w:jc w:val="center"/>
                        </w:pPr>
                        <w:r>
                          <w:t>Print “weapon cannot be found”</w:t>
                        </w:r>
                      </w:p>
                    </w:txbxContent>
                  </v:textbox>
                </v:shape>
                <v:shape id="_x0000_s1135" type="#_x0000_t202" style="position:absolute;left:30861;top:14287;width:10287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GvosMA&#10;AADcAAAADwAAAGRycy9kb3ducmV2LnhtbERPS2sCMRC+F/wPYQQvpWZ9YHVrFBFa9FYf2OuwGXcX&#10;N5M1iev675uC0Nt8fM+ZL1tTiYacLy0rGPQTEMSZ1SXnCo6Hz7cpCB+QNVaWScGDPCwXnZc5ptre&#10;eUfNPuQihrBPUUERQp1K6bOCDPq+rYkjd7bOYIjQ5VI7vMdwU8lhkkykwZJjQ4E1rQvKLvubUTAd&#10;b5ofvx19n7LJuZqF1/fm6+qU6nXb1QeIQG34Fz/dGx3nz8bw90y8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GvosMAAADcAAAADwAAAAAAAAAAAAAAAACYAgAAZHJzL2Rv&#10;d25yZXYueG1sUEsFBgAAAAAEAAQA9QAAAIgDAAAAAA==&#10;">
                  <v:textbox>
                    <w:txbxContent>
                      <w:p w:rsidR="00D0072D" w:rsidRDefault="00D0072D" w:rsidP="00D0072D">
                        <w:pPr>
                          <w:jc w:val="center"/>
                        </w:pPr>
                        <w:r>
                          <w:br/>
                        </w:r>
                        <w:r w:rsidR="00266EB9">
                          <w:rPr>
                            <w:sz w:val="20"/>
                          </w:rPr>
                          <w:t xml:space="preserve">Get weapons where </w:t>
                        </w:r>
                        <w:r w:rsidR="00E300A7">
                          <w:rPr>
                            <w:sz w:val="20"/>
                          </w:rPr>
                          <w:t>it’s</w:t>
                        </w:r>
                        <w:r w:rsidR="00266EB9">
                          <w:rPr>
                            <w:sz w:val="20"/>
                          </w:rPr>
                          <w:t xml:space="preserve"> equipped</w:t>
                        </w:r>
                        <w:r w:rsidRPr="00D0072D"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95" o:spid="_x0000_s1136" type="#_x0000_t32" style="position:absolute;left:41243;top:19812;width:9430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24VcIAAADcAAAADwAAAGRycy9kb3ducmV2LnhtbERPTWuDQBC9B/oflinklqwNGBrrGqKh&#10;kPZWE3Ie3KlK3Vl1t9H8+26h0Ns83uek+9l04kajay0reFpHIIgrq1uuFVzOr6tnEM4ja+wsk4I7&#10;OdhnD4sUE20n/qBb6WsRQtglqKDxvk+kdFVDBt3a9sSB+7SjQR/gWEs94hTCTSc3UbSVBlsODQ32&#10;VDRUfZXfRsGE/rrLD/VQ5Me30xx3w/Z8eVdq+TgfXkB4mv2/+M990mH+LobfZ8IFMv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24VcIAAADcAAAADwAAAAAAAAAAAAAA&#10;AAChAgAAZHJzL2Rvd25yZXYueG1sUEsFBgAAAAAEAAQA+QAAAJADAAAAAA==&#10;" strokecolor="black [3200]" strokeweight=".5pt">
                  <v:stroke endarrow="block" joinstyle="miter"/>
                </v:shape>
                <v:shape id="_x0000_s1137" type="#_x0000_t202" style="position:absolute;left:50768;top:15906;width:10287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+UTsMA&#10;AADcAAAADwAAAGRycy9kb3ducmV2LnhtbERPTWvCQBC9F/wPywheim5qJdXUVURo0Zu1otchOyah&#10;2dl0dxvjv3cFobd5vM+ZLztTi5acrywreBklIIhzqysuFBy+P4ZTED4ga6wtk4IreVguek9zzLS9&#10;8Be1+1CIGMI+QwVlCE0mpc9LMuhHtiGO3Nk6gyFCV0jt8BLDTS3HSZJKgxXHhhIbWpeU/+z/jILp&#10;ZNOe/PZ1d8zTcz0Lz2/t569TatDvVu8gAnXhX/xwb3ScP0v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+UTsMAAADcAAAADwAAAAAAAAAAAAAAAACYAgAAZHJzL2Rv&#10;d25yZXYueG1sUEsFBgAAAAAEAAQA9QAAAIgDAAAAAA==&#10;">
                  <v:textbox>
                    <w:txbxContent>
                      <w:p w:rsidR="00D0072D" w:rsidRDefault="00D0072D" w:rsidP="00D0072D">
                        <w:pPr>
                          <w:jc w:val="center"/>
                        </w:pPr>
                        <w:r>
                          <w:t>Assign weapon to character</w:t>
                        </w:r>
                      </w:p>
                    </w:txbxContent>
                  </v:textbox>
                </v:shape>
                <v:shape id="Straight Arrow Connector 197" o:spid="_x0000_s1138" type="#_x0000_t32" style="position:absolute;left:55721;top:22669;width:95;height:4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QuuMMAAADcAAAADwAAAGRycy9kb3ducmV2LnhtbERPTWvCQBC9C/0PyxS8SN3UiNbUVYpF&#10;6tW0lHqbZqdJaHY2ZLYa/71bELzN433Oct27Rh2pk9qzgcdxAoq48Lbm0sDH+/bhCZQEZIuNZzJw&#10;JoH16m6wxMz6E+/pmIdSxRCWDA1UIbSZ1lJU5FDGviWO3I/vHIYIu1LbDk8x3DV6kiQz7bDm2FBh&#10;S5uKit/8zxlIw1Qm++nXXPJD+T2yr2kqn2/GDO/7l2dQgfpwE1/dOxvnL+bw/0y8QK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ULrjDAAAA3AAAAA8AAAAAAAAAAAAA&#10;AAAAoQIAAGRycy9kb3ducmV2LnhtbFBLBQYAAAAABAAEAPkAAACRAwAAAAA=&#10;" strokecolor="black [3200]" strokeweight=".5pt">
                  <v:stroke endarrow="block" joinstyle="miter"/>
                </v:shape>
                <v:shape id="_x0000_s1139" type="#_x0000_t202" style="position:absolute;left:48958;top:27622;width:13526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ylp8YA&#10;AADcAAAADwAAAGRycy9kb3ducmV2LnhtbESPQW/CMAyF75P4D5GRuKCRwhCDjoCmSZvgtrFpu1qN&#10;aas1TkmyUv49PiDtZus9v/d5ve1dozoKsfZsYDrJQBEX3tZcGvj6fL1fgooJ2WLjmQxcKMJ2M7hb&#10;Y279mT+oO6RSSQjHHA1UKbW51rGoyGGc+JZYtKMPDpOsodQ24FnCXaNnWbbQDmuWhgpbeqmo+D38&#10;OQPL+a77ifuH9+9icWxWafzYvZ2CMaNh//wEKlGf/s23650V/JXQyjMygd5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ylp8YAAADcAAAADwAAAAAAAAAAAAAAAACYAgAAZHJz&#10;L2Rvd25yZXYueG1sUEsFBgAAAAAEAAQA9QAAAIsDAAAAAA==&#10;">
                  <v:textbox>
                    <w:txbxContent>
                      <w:p w:rsidR="00D0072D" w:rsidRDefault="00266EB9" w:rsidP="00D0072D">
                        <w:pPr>
                          <w:jc w:val="center"/>
                        </w:pPr>
                        <w:r>
                          <w:t>Load weapon stats to variables</w:t>
                        </w:r>
                      </w:p>
                    </w:txbxContent>
                  </v:textbox>
                </v:shape>
                <v:shape id="Straight Arrow Connector 199" o:spid="_x0000_s1140" type="#_x0000_t32" style="position:absolute;left:55626;top:32385;width:95;height:4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cfUcMAAADcAAAADwAAAGRycy9kb3ducmV2LnhtbERPTWvCQBC9C/0PyxS8SN3UiK3RVYpF&#10;6tW0lPY2ZqdJaHY2ZLYa/71bELzN433Oct27Rh2pk9qzgcdxAoq48Lbm0sDH+/bhGZQEZIuNZzJw&#10;JoH16m6wxMz6E+/pmIdSxRCWDA1UIbSZ1lJU5FDGviWO3I/vHIYIu1LbDk8x3DV6kiQz7bDm2FBh&#10;S5uKit/8zxlIw1Qm++nXk+Tf5WFkX9NUPt+MGd73LwtQgfpwE1/dOxvnz+fw/0y8QK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HH1HDAAAA3AAAAA8AAAAAAAAAAAAA&#10;AAAAoQIAAGRycy9kb3ducmV2LnhtbFBLBQYAAAAABAAEAPkAAACRAwAAAAA=&#10;" strokecolor="black [3200]" strokeweight=".5pt">
                  <v:stroke endarrow="block" joinstyle="miter"/>
                </v:shape>
                <v:oval id="Oval 200" o:spid="_x0000_s1141" style="position:absolute;left:55054;top:37719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vJOsUA&#10;AADcAAAADwAAAGRycy9kb3ducmV2LnhtbESPzWvCQBTE74X+D8sTems2Sv0gukoRhBa8+HHQ2yP7&#10;zEazb0N2Y9L+9a5Q6HGYmd8wi1VvK3GnxpeOFQyTFARx7nTJhYLjYfM+A+EDssbKMSn4IQ+r5evL&#10;AjPtOt7RfR8KESHsM1RgQqgzKX1uyKJPXE0cvYtrLIYom0LqBrsIt5UcpelEWiw5LhisaW0ov+1b&#10;q+DXfmx3336Sbq7n07jspq0ZrVul3gb95xxEoD78h//aX1pBJMLzTD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S8k6xQAAANwAAAAPAAAAAAAAAAAAAAAAAJgCAABkcnMv&#10;ZG93bnJldi54bWxQSwUGAAAAAAQABAD1AAAAigMAAAAA&#10;" fillcolor="black [3200]" strokecolor="black [1600]" strokeweight="1pt">
                  <v:stroke joinstyle="miter"/>
                </v:oval>
                <v:rect id="Rectangle 201" o:spid="_x0000_s1142" style="position:absolute;left:58864;top:37052;width:1466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6ZpcQA&#10;AADcAAAADwAAAGRycy9kb3ducmV2LnhtbESPT2sCMRTE7wW/Q3hCbzXRg62rUURaEFoU/xw8PjbP&#10;3cXNy5LE3fXbNwWhx2FmfsMsVr2tRUs+VI41jEcKBHHuTMWFhvPp6+0DRIjIBmvHpOFBAVbLwcsC&#10;M+M6PlB7jIVIEA4ZaihjbDIpQ16SxTByDXHyrs5bjEn6QhqPXYLbWk6UmkqLFaeFEhvalJTfjner&#10;we2rR732s137Q++X731UXT/91Pp12K/nICL18T/8bG+Nhokaw9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umaXEAAAA3AAAAA8AAAAAAAAAAAAAAAAAmAIAAGRycy9k&#10;b3ducmV2LnhtbFBLBQYAAAAABAAEAPUAAACJAwAAAAA=&#10;" fillcolor="white [3201]" strokecolor="black [3200]" strokeweight="1pt">
                  <v:textbox>
                    <w:txbxContent>
                      <w:p w:rsidR="00D0072D" w:rsidRDefault="00D0072D" w:rsidP="00D0072D">
                        <w:pPr>
                          <w:jc w:val="center"/>
                        </w:pPr>
                        <w:r>
                          <w:t>END FUNCTION</w:t>
                        </w:r>
                      </w:p>
                    </w:txbxContent>
                  </v:textbox>
                </v:rect>
                <v:shape id="Straight Arrow Connector 256" o:spid="_x0000_s1143" type="#_x0000_t32" style="position:absolute;left:19907;top:39433;width:34099;height: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RQxcUAAADcAAAADwAAAGRycy9kb3ducmV2LnhtbESPQUvDQBSE7wX/w/IEL6XdmNRWYrdF&#10;FKnXpqXU2zP7TILZtyFvbeO/dwsFj8PMfMMs14Nr1Yl6aTwbuJ8moIhLbxuuDOx3b5NHUBKQLbae&#10;ycAvCaxXN6Ml5tafeUunIlQqQlhyNFCH0OVaS1mTQ5n6jjh6X753GKLsK217PEe4a3WaJHPtsOG4&#10;UGNHLzWV38WPM5CFmaTb2XEhxUf1ObavWSaHjTF3t8PzE6hAQ/gPX9vv1kD6MIfLmXgE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RQxcUAAADcAAAADwAAAAAAAAAA&#10;AAAAAAChAgAAZHJzL2Rvd25yZXYueG1sUEsFBgAAAAAEAAQA+QAAAJMD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1C6393" w:rsidRDefault="001C6393" w:rsidP="00D0072D"/>
    <w:p w:rsidR="001C6393" w:rsidRPr="001C6393" w:rsidRDefault="001C6393" w:rsidP="001C6393"/>
    <w:p w:rsidR="001C6393" w:rsidRPr="001C6393" w:rsidRDefault="001C6393" w:rsidP="001C6393"/>
    <w:p w:rsidR="001C6393" w:rsidRPr="001C6393" w:rsidRDefault="001C6393" w:rsidP="001C6393"/>
    <w:p w:rsidR="001C6393" w:rsidRPr="001C6393" w:rsidRDefault="001C6393" w:rsidP="001C6393"/>
    <w:p w:rsidR="001C6393" w:rsidRPr="001C6393" w:rsidRDefault="001C6393" w:rsidP="001C6393"/>
    <w:p w:rsidR="001C6393" w:rsidRPr="001C6393" w:rsidRDefault="001C6393" w:rsidP="001C6393"/>
    <w:p w:rsidR="001C6393" w:rsidRPr="001C6393" w:rsidRDefault="001C6393" w:rsidP="001C6393"/>
    <w:p w:rsidR="001C6393" w:rsidRPr="001C6393" w:rsidRDefault="001C6393" w:rsidP="001C6393"/>
    <w:p w:rsidR="001C6393" w:rsidRPr="001C6393" w:rsidRDefault="001C6393" w:rsidP="001C6393"/>
    <w:p w:rsidR="001C6393" w:rsidRPr="001C6393" w:rsidRDefault="001C6393" w:rsidP="001C6393"/>
    <w:p w:rsidR="001C6393" w:rsidRPr="001C6393" w:rsidRDefault="001C6393" w:rsidP="001C6393"/>
    <w:p w:rsidR="001C6393" w:rsidRPr="001C6393" w:rsidRDefault="001C6393" w:rsidP="001C6393"/>
    <w:p w:rsidR="001C6393" w:rsidRPr="001C6393" w:rsidRDefault="001C6393" w:rsidP="001C6393"/>
    <w:p w:rsidR="001C6393" w:rsidRPr="001C6393" w:rsidRDefault="001C6393" w:rsidP="001C6393"/>
    <w:p w:rsidR="001C6393" w:rsidRPr="001C6393" w:rsidRDefault="001C6393" w:rsidP="001C6393"/>
    <w:p w:rsidR="001C6393" w:rsidRDefault="001C6393" w:rsidP="001C6393"/>
    <w:p w:rsidR="001C6393" w:rsidRDefault="001C6393" w:rsidP="001C6393">
      <w:pPr>
        <w:tabs>
          <w:tab w:val="left" w:pos="3120"/>
        </w:tabs>
      </w:pPr>
      <w:r>
        <w:lastRenderedPageBreak/>
        <w:tab/>
      </w:r>
    </w:p>
    <w:p w:rsidR="00F6235E" w:rsidRDefault="00341A18">
      <w:pPr>
        <w:rPr>
          <w:b/>
          <w:u w:val="single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7868C08" wp14:editId="3FB6CD9F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7353300" cy="4352925"/>
                <wp:effectExtent l="0" t="0" r="19050" b="2857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0" cy="4352925"/>
                          <a:chOff x="0" y="0"/>
                          <a:chExt cx="7353300" cy="4352925"/>
                        </a:xfrm>
                      </wpg:grpSpPr>
                      <wps:wsp>
                        <wps:cNvPr id="258" name="Oval 258"/>
                        <wps:cNvSpPr/>
                        <wps:spPr>
                          <a:xfrm>
                            <a:off x="5391150" y="3648075"/>
                            <a:ext cx="36195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0" y="0"/>
                            <a:ext cx="95250" cy="104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Elbow Connector 260"/>
                        <wps:cNvCnPr/>
                        <wps:spPr>
                          <a:xfrm>
                            <a:off x="66675" y="57150"/>
                            <a:ext cx="676275" cy="5524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Rounded Rectangle 261"/>
                        <wps:cNvSpPr/>
                        <wps:spPr>
                          <a:xfrm>
                            <a:off x="742950" y="295275"/>
                            <a:ext cx="127635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18C" w:rsidRPr="00D0072D" w:rsidRDefault="004F618C" w:rsidP="004F618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D0072D">
                                <w:rPr>
                                  <w:sz w:val="20"/>
                                </w:rPr>
                                <w:t>Connect to</w:t>
                              </w:r>
                              <w:r>
                                <w:rPr>
                                  <w:sz w:val="20"/>
                                </w:rPr>
                                <w:t xml:space="preserve"> Armor</w:t>
                              </w:r>
                              <w:r w:rsidRPr="00D0072D">
                                <w:rPr>
                                  <w:sz w:val="20"/>
                                </w:rPr>
                                <w:t xml:space="preserve"> inventory</w:t>
                              </w:r>
                              <w:r>
                                <w:rPr>
                                  <w:sz w:val="20"/>
                                </w:rPr>
                                <w:t xml:space="preserve">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Arrow Connector 262"/>
                        <wps:cNvCnPr/>
                        <wps:spPr>
                          <a:xfrm flipH="1">
                            <a:off x="1323975" y="942975"/>
                            <a:ext cx="952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Diamond 263"/>
                        <wps:cNvSpPr/>
                        <wps:spPr>
                          <a:xfrm>
                            <a:off x="514350" y="1419225"/>
                            <a:ext cx="1638300" cy="10001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18C" w:rsidRPr="00682961" w:rsidRDefault="004F618C" w:rsidP="004F618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82961">
                                <w:rPr>
                                  <w:sz w:val="20"/>
                                  <w:szCs w:val="20"/>
                                </w:rPr>
                                <w:t>Connection Successful?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>
                            <a:off x="2162175" y="1924050"/>
                            <a:ext cx="9429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0" y="1495425"/>
                            <a:ext cx="80962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18C" w:rsidRDefault="004F618C" w:rsidP="004F618C">
                              <w:r>
                                <w:t>Successful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6" name="Straight Arrow Connector 266"/>
                        <wps:cNvCnPr/>
                        <wps:spPr>
                          <a:xfrm flipH="1">
                            <a:off x="1323975" y="2409825"/>
                            <a:ext cx="952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3375" y="2400300"/>
                            <a:ext cx="809625" cy="4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18C" w:rsidRDefault="004F618C" w:rsidP="004F618C">
                              <w:r>
                                <w:t>Not Successful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0" y="2905125"/>
                            <a:ext cx="135255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18C" w:rsidRDefault="004F618C" w:rsidP="004F618C">
                              <w:pPr>
                                <w:jc w:val="center"/>
                              </w:pPr>
                              <w:r>
                                <w:t>Connection Error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9" name="Straight Arrow Connector 269"/>
                        <wps:cNvCnPr/>
                        <wps:spPr>
                          <a:xfrm flipH="1">
                            <a:off x="1304925" y="3314700"/>
                            <a:ext cx="952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3800475"/>
                            <a:ext cx="1352550" cy="552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18C" w:rsidRDefault="004F618C" w:rsidP="004F618C">
                              <w:pPr>
                                <w:jc w:val="center"/>
                              </w:pPr>
                              <w:r>
                                <w:t>Print “</w:t>
                              </w:r>
                              <w:r w:rsidR="00837D8A">
                                <w:t xml:space="preserve">Armor </w:t>
                              </w:r>
                              <w:r>
                                <w:t>cannot be found”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1333500"/>
                            <a:ext cx="1028700" cy="87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18C" w:rsidRDefault="004F618C" w:rsidP="004F618C">
                              <w:pPr>
                                <w:jc w:val="center"/>
                              </w:pPr>
                              <w:r>
                                <w:br/>
                              </w:r>
                              <w:r>
                                <w:rPr>
                                  <w:sz w:val="20"/>
                                </w:rPr>
                                <w:t xml:space="preserve">Get </w:t>
                              </w:r>
                              <w:r w:rsidR="00EB1B6B">
                                <w:rPr>
                                  <w:sz w:val="20"/>
                                </w:rPr>
                                <w:t>Armor</w:t>
                              </w:r>
                              <w:r>
                                <w:rPr>
                                  <w:sz w:val="20"/>
                                </w:rPr>
                                <w:t xml:space="preserve"> from character inventory</w:t>
                              </w:r>
                              <w:r w:rsidRPr="00D0072D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4124325" y="1981200"/>
                            <a:ext cx="9429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76825" y="1590676"/>
                            <a:ext cx="10287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18C" w:rsidRDefault="004F618C" w:rsidP="004F618C">
                              <w:pPr>
                                <w:jc w:val="center"/>
                              </w:pPr>
                              <w:r>
                                <w:t xml:space="preserve">Assign </w:t>
                              </w:r>
                              <w:r w:rsidR="00341A18">
                                <w:t>Armor</w:t>
                              </w:r>
                              <w:r>
                                <w:t xml:space="preserve"> to character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Straight Arrow Connector 274"/>
                        <wps:cNvCnPr/>
                        <wps:spPr>
                          <a:xfrm flipH="1">
                            <a:off x="5572125" y="2266950"/>
                            <a:ext cx="952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95850" y="2762250"/>
                            <a:ext cx="135255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618C" w:rsidRDefault="004F618C" w:rsidP="004F618C">
                              <w:pPr>
                                <w:jc w:val="center"/>
                              </w:pPr>
                              <w:r>
                                <w:t>Save function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6" name="Straight Arrow Connector 276"/>
                        <wps:cNvCnPr/>
                        <wps:spPr>
                          <a:xfrm flipH="1">
                            <a:off x="5562600" y="3162300"/>
                            <a:ext cx="952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Oval 277"/>
                        <wps:cNvSpPr/>
                        <wps:spPr>
                          <a:xfrm>
                            <a:off x="5505450" y="3771900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5886450" y="3705225"/>
                            <a:ext cx="14668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18C" w:rsidRDefault="004F618C" w:rsidP="004F618C">
                              <w:pPr>
                                <w:jc w:val="center"/>
                              </w:pPr>
                              <w:r>
                                <w:t>END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Straight Arrow Connector 279"/>
                        <wps:cNvCnPr/>
                        <wps:spPr>
                          <a:xfrm flipV="1">
                            <a:off x="1990725" y="3943350"/>
                            <a:ext cx="340995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68C08" id="Group 257" o:spid="_x0000_s1144" style="position:absolute;margin-left:0;margin-top:22.5pt;width:579pt;height:342.75pt;z-index:251745280;mso-height-relative:margin" coordsize="73533,43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">
                <v:oval id="Oval 258" o:spid="_x0000_s1145" style="position:absolute;left:53911;top:36480;width:3620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VY78A&#10;AADcAAAADwAAAGRycy9kb3ducmV2LnhtbERPz2vCMBS+D/Y/hDfwMmaioEhnFBEFr1Zh7PZsnk1p&#10;81KaWKt/vTkMdvz4fi/Xg2tET12oPGuYjBUI4sKbiksN59P+awEiRGSDjWfS8KAA69X72xIz4+98&#10;pD6PpUghHDLUYGNsMylDYclhGPuWOHFX3zmMCXalNB3eU7hr5FSpuXRYcWqw2NLWUlHnN6chV3VO&#10;8hOfvz0pe7q0O/6Rtdajj2HzDSLSEP/Ff+6D0TCdpbXpTDoC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LRVjvwAAANwAAAAPAAAAAAAAAAAAAAAAAJgCAABkcnMvZG93bnJl&#10;di54bWxQSwUGAAAAAAQABAD1AAAAhAMAAAAA&#10;" fillcolor="white [3201]" strokecolor="black [3200]" strokeweight="1pt">
                  <v:stroke joinstyle="miter"/>
                </v:oval>
                <v:oval id="Oval 259" o:spid="_x0000_s1146" style="position:absolute;width:952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JPusYA&#10;AADcAAAADwAAAGRycy9kb3ducmV2LnhtbESPQWvCQBSE7wX/w/IEb3VjUFtTVxFBUOhF20O9PbKv&#10;2Wj2bchuTPTXdwuFHoeZ+YZZrntbiRs1vnSsYDJOQBDnTpdcKPj82D2/gvABWWPlmBTcycN6NXha&#10;YqZdx0e6nUIhIoR9hgpMCHUmpc8NWfRjVxNH79s1FkOUTSF1g12E20qmSTKXFkuOCwZr2hrKr6fW&#10;KnjY6fvx4OfJ7nL+mpXdS2vSbavUaNhv3kAE6sN/+K+91wrS2QJ+z8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JPusYAAADcAAAADwAAAAAAAAAAAAAAAACYAgAAZHJz&#10;L2Rvd25yZXYueG1sUEsFBgAAAAAEAAQA9QAAAIsDAAAAAA==&#10;" fillcolor="black [3200]" strokecolor="black [1600]" strokeweight="1pt">
                  <v:stroke joinstyle="miter"/>
                </v:oval>
                <v:shape id="Elbow Connector 260" o:spid="_x0000_s1147" type="#_x0000_t34" style="position:absolute;left:666;top:571;width:6763;height:55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RFZcIAAADcAAAADwAAAGRycy9kb3ducmV2LnhtbESPwWoCMRCG7wXfIYzgrWb1sJTVKEuh&#10;IAWVWh9g2IybpZvJNkl1fXvnIPQ4/PN/M996O/peXSmmLrCBxbwARdwE23Fr4Pz98foGKmVki31g&#10;MnCnBNvN5GWNlQ03/qLrKbdKIJwqNOByHiqtU+PIY5qHgViyS4ges4yx1TbiTeC+18uiKLXHjuWC&#10;w4HeHTU/pz8vlNEWtXbBxvuvb4/8mcv6sDdmNh3rFahMY/5ffrZ31sCylPdFRkRAb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RFZcIAAADcAAAADwAAAAAAAAAAAAAA&#10;AAChAgAAZHJzL2Rvd25yZXYueG1sUEsFBgAAAAAEAAQA+QAAAJADAAAAAA==&#10;" strokecolor="black [3200]" strokeweight=".5pt"/>
                <v:roundrect id="Rounded Rectangle 261" o:spid="_x0000_s1148" style="position:absolute;left:7429;top:2952;width:12764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oxOMQA&#10;AADcAAAADwAAAGRycy9kb3ducmV2LnhtbESPT2vCQBTE7wW/w/IEb3UTD1Kiq4gitkIpjX/Oj+wz&#10;G82+DdnVpN++Wyh4HGbmN8x82dtaPKj1lWMF6TgBQVw4XXGp4HjYvr6B8AFZY+2YFPyQh+Vi8DLH&#10;TLuOv+mRh1JECPsMFZgQmkxKXxiy6MeuIY7exbUWQ5RtKXWLXYTbWk6SZCotVhwXDDa0NlTc8rtV&#10;cF653Ze87z9PN5MHc/3gbpPulBoN+9UMRKA+PMP/7XetYDJN4e9MP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qMTjEAAAA3A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4F618C" w:rsidRPr="00D0072D" w:rsidRDefault="004F618C" w:rsidP="004F618C">
                        <w:pPr>
                          <w:jc w:val="center"/>
                          <w:rPr>
                            <w:sz w:val="20"/>
                          </w:rPr>
                        </w:pPr>
                        <w:r w:rsidRPr="00D0072D">
                          <w:rPr>
                            <w:sz w:val="20"/>
                          </w:rPr>
                          <w:t>Connect to</w:t>
                        </w:r>
                        <w:r>
                          <w:rPr>
                            <w:sz w:val="20"/>
                          </w:rPr>
                          <w:t xml:space="preserve"> Armor</w:t>
                        </w:r>
                        <w:r w:rsidRPr="00D0072D">
                          <w:rPr>
                            <w:sz w:val="20"/>
                          </w:rPr>
                          <w:t xml:space="preserve"> inventory</w:t>
                        </w:r>
                        <w:r>
                          <w:rPr>
                            <w:sz w:val="20"/>
                          </w:rPr>
                          <w:t xml:space="preserve"> table</w:t>
                        </w:r>
                      </w:p>
                    </w:txbxContent>
                  </v:textbox>
                </v:roundrect>
                <v:shape id="Straight Arrow Connector 262" o:spid="_x0000_s1149" type="#_x0000_t32" style="position:absolute;left:13239;top:9429;width:96;height:4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Oce8UAAADcAAAADwAAAGRycy9kb3ducmV2LnhtbESPQWvCQBSE70L/w/IEL1I3TcSW6Cql&#10;UuzVVKS9vWafSTD7NuRtNf77bqHQ4zAz3zCrzeBadaFeGs8GHmYJKOLS24YrA4f31/snUBKQLbae&#10;ycCNBDbru9EKc+uvvKdLESoVISw5GqhD6HKtpazJocx8Rxy9k+8dhij7StserxHuWp0myUI7bDgu&#10;1NjRS03lufh2BrIwl3Q//3iU4rP6mtptlslxZ8xkPDwvQQUawn/4r/1mDaSLFH7PxCO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hOce8UAAADcAAAADwAAAAAAAAAA&#10;AAAAAAChAgAAZHJzL2Rvd25yZXYueG1sUEsFBgAAAAAEAAQA+QAAAJMDAAAAAA==&#10;" strokecolor="black [3200]" strokeweight=".5pt">
                  <v:stroke endarrow="block" joinstyle="miter"/>
                </v:shape>
                <v:shape id="Diamond 263" o:spid="_x0000_s1150" type="#_x0000_t4" style="position:absolute;left:5143;top:14192;width:16383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5XMUA&#10;AADcAAAADwAAAGRycy9kb3ducmV2LnhtbESPQWvCQBSE7wX/w/IEb3WjtlaiqwRBsEdjD+3tmX1m&#10;g9m3IbsmaX+9Wyj0OMzMN8xmN9hadNT6yrGC2TQBQVw4XXGp4ON8eF6B8AFZY+2YFHyTh9129LTB&#10;VLueT9TloRQRwj5FBSaEJpXSF4Ys+qlriKN3da3FEGVbSt1iH+G2lvMkWUqLFccFgw3tDRW3/G4V&#10;/Hy+viX5V9dnL8f9rHKr7GLeM6Um4yFbgwg0hP/wX/uoFcyXC/g9E4+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K/lcxQAAANwAAAAPAAAAAAAAAAAAAAAAAJgCAABkcnMv&#10;ZG93bnJldi54bWxQSwUGAAAAAAQABAD1AAAAigMAAAAA&#10;" fillcolor="white [3201]" strokecolor="black [3200]" strokeweight="1pt">
                  <v:textbox>
                    <w:txbxContent>
                      <w:p w:rsidR="004F618C" w:rsidRPr="00682961" w:rsidRDefault="004F618C" w:rsidP="004F618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82961">
                          <w:rPr>
                            <w:sz w:val="20"/>
                            <w:szCs w:val="20"/>
                          </w:rPr>
                          <w:t>Connection Successful?</w:t>
                        </w:r>
                      </w:p>
                    </w:txbxContent>
                  </v:textbox>
                </v:shape>
                <v:shape id="Straight Arrow Connector 264" o:spid="_x0000_s1151" type="#_x0000_t32" style="position:absolute;left:21621;top:19240;width:9430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EMlcMAAADcAAAADwAAAGRycy9kb3ducmV2LnhtbESPS4vCQBCE7wv7H4YWvOlE0bAbHcUH&#10;gnrzgecm0ybBTE/MzJr47x1B2GNRVV9R03lrSvGg2hWWFQz6EQji1OqCMwXn06b3A8J5ZI2lZVLw&#10;JAfz2ffXFBNtGz7Q4+gzESDsElSQe18lUro0J4Oubyvi4F1tbdAHWWdS19gEuCnlMIpiabDgsJBj&#10;Rauc0tvxzyho0F9+l4vsvlqud9t2XN7j03mvVLfTLiYgPLX+P/xpb7WCYTyC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BDJXDAAAA3AAAAA8AAAAAAAAAAAAA&#10;AAAAoQIAAGRycy9kb3ducmV2LnhtbFBLBQYAAAAABAAEAPkAAACRAwAAAAA=&#10;" strokecolor="black [3200]" strokeweight=".5pt">
                  <v:stroke endarrow="block" joinstyle="miter"/>
                </v:shape>
                <v:shape id="_x0000_s1152" type="#_x0000_t202" style="position:absolute;left:22098;top:14954;width:809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0bYsYA&#10;AADcAAAADwAAAGRycy9kb3ducmV2LnhtbESPQWvCQBSE70L/w/IKXkQ3ahtt6ipFqNhbq9JeH9ln&#10;Esy+TXe3Mf57tyB4HGbmG2ax6kwtWnK+sqxgPEpAEOdWV1woOOzfh3MQPiBrrC2Tggt5WC0fegvM&#10;tD3zF7W7UIgIYZ+hgjKEJpPS5yUZ9CPbEEfvaJ3BEKUrpHZ4jnBTy0mSpNJgxXGhxIbWJeWn3Z9R&#10;MH/atj/+Y/r5nafH+iUMZu3m1ynVf+zeXkEE6sI9fGtvtYJJ+gz/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0bYsYAAADcAAAADwAAAAAAAAAAAAAAAACYAgAAZHJz&#10;L2Rvd25yZXYueG1sUEsFBgAAAAAEAAQA9QAAAIsDAAAAAA==&#10;">
                  <v:textbox>
                    <w:txbxContent>
                      <w:p w:rsidR="004F618C" w:rsidRDefault="004F618C" w:rsidP="004F618C">
                        <w:r>
                          <w:t>Successful</w:t>
                        </w:r>
                      </w:p>
                    </w:txbxContent>
                  </v:textbox>
                </v:shape>
                <v:shape id="Straight Arrow Connector 266" o:spid="_x0000_s1153" type="#_x0000_t32" style="position:absolute;left:13239;top:24098;width:96;height:4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iaeMUAAADcAAAADwAAAGRycy9kb3ducmV2LnhtbESPQUvDQBSE7wX/w/IEL6XdmJS0xG6L&#10;KKLXpiLt7TX7TILZtyFvbeO/dwWhx2FmvmHW29F16kyDtJ4N3M8TUMSVty3XBt73L7MVKAnIFjvP&#10;ZOCHBLabm8kaC+svvKNzGWoVISwFGmhC6AutpWrIocx9Txy9Tz84DFEOtbYDXiLcdTpNklw7bDku&#10;NNjTU0PVV/ntDGRhIelucVhKeaxPU/ucZfLxaszd7fj4ACrQGK7h//abNZDmOfydiUd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iaeMUAAADcAAAADwAAAAAAAAAA&#10;AAAAAAChAgAAZHJzL2Rvd25yZXYueG1sUEsFBgAAAAAEAAQA+QAAAJMDAAAAAA==&#10;" strokecolor="black [3200]" strokeweight=".5pt">
                  <v:stroke endarrow="block" joinstyle="miter"/>
                </v:shape>
                <v:shape id="_x0000_s1154" type="#_x0000_t202" style="position:absolute;left:3333;top:24003;width:8097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MgjsYA&#10;AADcAAAADwAAAGRycy9kb3ducmV2LnhtbESPT2vCQBTE70K/w/IEL6Kb2hJt6ioitOit/kGvj+wz&#10;CWbfxt1tTL99Vyj0OMzMb5j5sjO1aMn5yrKC53ECgji3uuJCwfHwMZqB8AFZY22ZFPyQh+XiqTfH&#10;TNs776jdh0JECPsMFZQhNJmUPi/JoB/bhjh6F+sMhihdIbXDe4SbWk6SJJUGK44LJTa0Lim/7r+N&#10;gtnrpj377cvXKU8v9VsYTtvPm1Nq0O9W7yACdeE//NfeaAWTdAqP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MgjsYAAADcAAAADwAAAAAAAAAAAAAAAACYAgAAZHJz&#10;L2Rvd25yZXYueG1sUEsFBgAAAAAEAAQA9QAAAIsDAAAAAA==&#10;">
                  <v:textbox>
                    <w:txbxContent>
                      <w:p w:rsidR="004F618C" w:rsidRDefault="004F618C" w:rsidP="004F618C">
                        <w:r>
                          <w:t>Not Successful</w:t>
                        </w:r>
                      </w:p>
                    </w:txbxContent>
                  </v:textbox>
                </v:shape>
                <v:shape id="_x0000_s1155" type="#_x0000_t202" style="position:absolute;left:6667;top:29051;width:1352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0/MIA&#10;AADcAAAADwAAAGRycy9kb3ducmV2LnhtbERPy2rCQBTdF/yH4RbcFJ2oJWp0lCIodueLdnvJXJPQ&#10;zJ10Zozx751FocvDeS/XnalFS85XlhWMhgkI4tzqigsFl/N2MAPhA7LG2jIpeJCH9ar3ssRM2zsf&#10;qT2FQsQQ9hkqKENoMil9XpJBP7QNceSu1hkMEbpCaof3GG5qOU6SVBqsODaU2NCmpPzndDMKZu/7&#10;9tt/Tg5feXqt5+Ft2u5+nVL91+5jASJQF/7Ff+69VjBO49p4Jh4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XLT8wgAAANwAAAAPAAAAAAAAAAAAAAAAAJgCAABkcnMvZG93&#10;bnJldi54bWxQSwUGAAAAAAQABAD1AAAAhwMAAAAA&#10;">
                  <v:textbox>
                    <w:txbxContent>
                      <w:p w:rsidR="004F618C" w:rsidRDefault="004F618C" w:rsidP="004F618C">
                        <w:pPr>
                          <w:jc w:val="center"/>
                        </w:pPr>
                        <w:r>
                          <w:t>Connection Error</w:t>
                        </w:r>
                      </w:p>
                    </w:txbxContent>
                  </v:textbox>
                </v:shape>
                <v:shape id="Straight Arrow Connector 269" o:spid="_x0000_s1156" type="#_x0000_t32" style="position:absolute;left:13049;top:33147;width:95;height:48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cOCsUAAADcAAAADwAAAGRycy9kb3ducmV2LnhtbESPQUvDQBSE7wX/w/IEL6XdmJS2xm6L&#10;KFKvjaXU2zP7TILZtyFvbeO/dwsFj8PMfMOsNoNr1Yl6aTwbuJ8moIhLbxuuDOzfXydLUBKQLbae&#10;ycAvCWzWN6MV5tafeUenIlQqQlhyNFCH0OVaS1mTQ5n6jjh6X753GKLsK217PEe4a3WaJHPtsOG4&#10;UGNHzzWV38WPM5CFmaS72XEhxUf1ObYvWSaHrTF3t8PTI6hAQ/gPX9tv1kA6f4DLmXgE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LcOCsUAAADcAAAADwAAAAAAAAAA&#10;AAAAAAChAgAAZHJzL2Rvd25yZXYueG1sUEsFBgAAAAAEAAQA+QAAAJMDAAAAAA==&#10;" strokecolor="black [3200]" strokeweight=".5pt">
                  <v:stroke endarrow="block" joinstyle="miter"/>
                </v:shape>
                <v:shape id="_x0000_s1157" type="#_x0000_t202" style="position:absolute;left:6286;top:38004;width:13526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MuJ8IA&#10;AADcAAAADwAAAGRycy9kb3ducmV2LnhtbERPy4rCMBTdD/gP4QpuBk11xEc1iggz6M4Xur0017bY&#10;3NQkUzt/P1kMzPJw3st1ayrRkPOlZQXDQQKCOLO65FzB5fzZn4HwAVljZZkU/JCH9arztsRU2xcf&#10;qTmFXMQQ9ikqKEKoUyl9VpBBP7A1ceTu1hkMEbpcaoevGG4qOUqSiTRYcmwosKZtQdnj9G0UzMa7&#10;5ub3H4drNrlX8/A+bb6eTqlet90sQARqw7/4z73TCkbTOD+eiU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y4nwgAAANwAAAAPAAAAAAAAAAAAAAAAAJgCAABkcnMvZG93&#10;bnJldi54bWxQSwUGAAAAAAQABAD1AAAAhwMAAAAA&#10;">
                  <v:textbox>
                    <w:txbxContent>
                      <w:p w:rsidR="004F618C" w:rsidRDefault="004F618C" w:rsidP="004F618C">
                        <w:pPr>
                          <w:jc w:val="center"/>
                        </w:pPr>
                        <w:r>
                          <w:t>Print “</w:t>
                        </w:r>
                        <w:r w:rsidR="00837D8A">
                          <w:t xml:space="preserve">Armor </w:t>
                        </w:r>
                        <w:r>
                          <w:t>cannot be found”</w:t>
                        </w:r>
                      </w:p>
                    </w:txbxContent>
                  </v:textbox>
                </v:shape>
                <v:shape id="_x0000_s1158" type="#_x0000_t202" style="position:absolute;left:30861;top:13335;width:10287;height:8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+LvM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PID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4u8xQAAANwAAAAPAAAAAAAAAAAAAAAAAJgCAABkcnMv&#10;ZG93bnJldi54bWxQSwUGAAAAAAQABAD1AAAAigMAAAAA&#10;">
                  <v:textbox>
                    <w:txbxContent>
                      <w:p w:rsidR="004F618C" w:rsidRDefault="004F618C" w:rsidP="004F618C">
                        <w:pPr>
                          <w:jc w:val="center"/>
                        </w:pPr>
                        <w:r>
                          <w:br/>
                        </w:r>
                        <w:r>
                          <w:rPr>
                            <w:sz w:val="20"/>
                          </w:rPr>
                          <w:t xml:space="preserve">Get </w:t>
                        </w:r>
                        <w:r w:rsidR="00EB1B6B">
                          <w:rPr>
                            <w:sz w:val="20"/>
                          </w:rPr>
                          <w:t>Armor</w:t>
                        </w:r>
                        <w:r>
                          <w:rPr>
                            <w:sz w:val="20"/>
                          </w:rPr>
                          <w:t xml:space="preserve"> from character inventory</w:t>
                        </w:r>
                        <w:r w:rsidRPr="00D0072D"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272" o:spid="_x0000_s1159" type="#_x0000_t32" style="position:absolute;left:41243;top:19812;width:9430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2np8UAAADcAAAADwAAAGRycy9kb3ducmV2LnhtbESPT2vCQBTE7wW/w/KE3urGQK1GV4mW&#10;Qtqbf/D8yD6TYPZtkl2T9Nt3C4Ueh5n5DbPZjaYWPXWusqxgPotAEOdWV1wouJw/XpYgnEfWWFsm&#10;Bd/kYLedPG0w0XbgI/UnX4gAYZeggtL7JpHS5SUZdDPbEAfvZjuDPsiukLrDIcBNLeMoWkiDFYeF&#10;Ehs6lJTfTw+jYEB/Xe3Toj3s3z+z8bVuF+fLl1LP0zFdg/A0+v/wXzvTCuK3GH7PhCM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/2np8UAAADcAAAADwAAAAAAAAAA&#10;AAAAAAChAgAAZHJzL2Rvd25yZXYueG1sUEsFBgAAAAAEAAQA+QAAAJMDAAAAAA==&#10;" strokecolor="black [3200]" strokeweight=".5pt">
                  <v:stroke endarrow="block" joinstyle="miter"/>
                </v:shape>
                <v:shape id="_x0000_s1160" type="#_x0000_t202" style="position:absolute;left:50768;top:15906;width:10287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wUMYA&#10;AADcAAAADwAAAGRycy9kb3ducmV2LnhtbESPW2sCMRSE34X+h3AKfZGa9YKX1Sil0KJvakt9PWyO&#10;u4ubkzVJ1/XfG0HwcZiZb5jFqjWVaMj50rKCfi8BQZxZXXKu4Pfn630KwgdkjZVlUnAlD6vlS2eB&#10;qbYX3lGzD7mIEPYpKihCqFMpfVaQQd+zNXH0jtYZDFG6XGqHlwg3lRwkyVgaLDkuFFjTZ0HZaf9v&#10;FExH6+bgN8PtXzY+VrPQnTTfZ6fU22v7MQcRqA3P8KO91goGkyHc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GwUMYAAADcAAAADwAAAAAAAAAAAAAAAACYAgAAZHJz&#10;L2Rvd25yZXYueG1sUEsFBgAAAAAEAAQA9QAAAIsDAAAAAA==&#10;">
                  <v:textbox>
                    <w:txbxContent>
                      <w:p w:rsidR="004F618C" w:rsidRDefault="004F618C" w:rsidP="004F618C">
                        <w:pPr>
                          <w:jc w:val="center"/>
                        </w:pPr>
                        <w:r>
                          <w:t xml:space="preserve">Assign </w:t>
                        </w:r>
                        <w:r w:rsidR="00341A18">
                          <w:t>Armor</w:t>
                        </w:r>
                        <w:r>
                          <w:t xml:space="preserve"> to character</w:t>
                        </w:r>
                      </w:p>
                    </w:txbxContent>
                  </v:textbox>
                </v:shape>
                <v:shape id="Straight Arrow Connector 274" o:spid="_x0000_s1161" type="#_x0000_t32" style="position:absolute;left:55721;top:22669;width:95;height:4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83ScUAAADcAAAADwAAAGRycy9kb3ducmV2LnhtbESPQUvDQBSE74L/YXmFXqTdmARbYrdF&#10;LKLXRint7TX7TEKzb0Pe2sZ/7wqCx2FmvmFWm9F16kKDtJ4N3M8TUMSVty3XBj7eX2ZLUBKQLXae&#10;ycA3CWzWtzcrLKy/8o4uZahVhLAUaKAJoS+0lqohhzL3PXH0Pv3gMEQ51NoOeI1w1+k0SR60w5bj&#10;QoM9PTdUncsvZyALuaS7/LCQ8lif7uw2y2T/asx0Mj49ggo0hv/wX/vNGkgXOfyeiUdAr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83ScUAAADcAAAADwAAAAAAAAAA&#10;AAAAAAChAgAAZHJzL2Rvd25yZXYueG1sUEsFBgAAAAAEAAQA+QAAAJMDAAAAAA==&#10;" strokecolor="black [3200]" strokeweight=".5pt">
                  <v:stroke endarrow="block" joinstyle="miter"/>
                </v:shape>
                <v:shape id="_x0000_s1162" type="#_x0000_t202" style="position:absolute;left:48958;top:27622;width:13526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Nv8YA&#10;AADcAAAADwAAAGRycy9kb3ducmV2LnhtbESPW2sCMRSE34X+h3AKvhTN1tZLt0YRwaJv3mhfD5vj&#10;7tLNyZrEdf33plDwcZiZb5jpvDWVaMj50rKC134CgjizuuRcwfGw6k1A+ICssbJMCm7kYT576kwx&#10;1fbKO2r2IRcRwj5FBUUIdSqlzwoy6Pu2Jo7eyTqDIUqXS+3wGuGmkoMkGUmDJceFAmtaFpT97i9G&#10;weR93fz4zdv2Oxudqo/wMm6+zk6p7nO7+AQRqA2P8H97rRUMxk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SNv8YAAADcAAAADwAAAAAAAAAAAAAAAACYAgAAZHJz&#10;L2Rvd25yZXYueG1sUEsFBgAAAAAEAAQA9QAAAIsDAAAAAA==&#10;">
                  <v:textbox>
                    <w:txbxContent>
                      <w:p w:rsidR="004F618C" w:rsidRDefault="004F618C" w:rsidP="004F618C">
                        <w:pPr>
                          <w:jc w:val="center"/>
                        </w:pPr>
                        <w:r>
                          <w:t>Save function</w:t>
                        </w:r>
                      </w:p>
                    </w:txbxContent>
                  </v:textbox>
                </v:shape>
                <v:shape id="Straight Arrow Connector 276" o:spid="_x0000_s1163" type="#_x0000_t32" style="position:absolute;left:55626;top:31623;width:95;height:48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EMpcUAAADcAAAADwAAAGRycy9kb3ducmV2LnhtbESPQWvCQBSE74X+h+UVvBTdNBGV1FVK&#10;RdqraRG9PbOvSWj2bchbNf333ULB4zAz3zDL9eBadaFeGs8GniYJKOLS24YrA58f2/EClARki61n&#10;MvBDAuvV/d0Sc+uvvKNLESoVISw5GqhD6HKtpazJoUx8Rxy9L987DFH2lbY9XiPctTpNkpl22HBc&#10;qLGj15rK7+LsDGRhKuluephLcaxOj3aTZbJ/M2b0MLw8gwo0hFv4v/1uDaTzGfydiUd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EMpcUAAADcAAAADwAAAAAAAAAA&#10;AAAAAAChAgAAZHJzL2Rvd25yZXYueG1sUEsFBgAAAAAEAAQA+QAAAJMDAAAAAA==&#10;" strokecolor="black [3200]" strokeweight=".5pt">
                  <v:stroke endarrow="block" joinstyle="miter"/>
                </v:shape>
                <v:oval id="Oval 277" o:spid="_x0000_s1164" style="position:absolute;left:55054;top:37719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QiM8YA&#10;AADcAAAADwAAAGRycy9kb3ducmV2LnhtbESPQWvCQBSE7wX/w/IKvemmQU1JXUUEwYIXtYf29si+&#10;ZtNm34bsxkR/vSsIPQ4z8w2zWA22FmdqfeVYweskAUFcOF1xqeDztB2/gfABWWPtmBRcyMNqOXpa&#10;YK5dzwc6H0MpIoR9jgpMCE0upS8MWfQT1xBH78e1FkOUbSl1i32E21qmSTKXFiuOCwYb2hgq/o6d&#10;VXC10/3hw8+T7e/316zqs86km06pl+dh/Q4i0BD+w4/2TitIswzu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QiM8YAAADcAAAADwAAAAAAAAAAAAAAAACYAgAAZHJz&#10;L2Rvd25yZXYueG1sUEsFBgAAAAAEAAQA9QAAAIsDAAAAAA==&#10;" fillcolor="black [3200]" strokecolor="black [1600]" strokeweight="1pt">
                  <v:stroke joinstyle="miter"/>
                </v:oval>
                <v:rect id="Rectangle 278" o:spid="_x0000_s1165" style="position:absolute;left:58864;top:37052;width:1466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JDRcAA&#10;AADcAAAADwAAAGRycy9kb3ducmV2LnhtbERPTYvCMBC9L/gfwgje1lQPuluNIqIgKMqqB49DM7bF&#10;ZlKS2NZ/bw7CHh/ve77sTCUacr60rGA0TEAQZ1aXnCu4XrbfPyB8QNZYWSYFL/KwXPS+5phq2/If&#10;NeeQixjCPkUFRQh1KqXPCjLoh7YmjtzdOoMhQpdL7bCN4aaS4ySZSIMlx4YCa1oXlD3OT6PAnspX&#10;tXK/x+ZA09v+FJK2m2yUGvS71QxEoC78iz/unVYwnsa18Uw8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ZJDRcAAAADcAAAADwAAAAAAAAAAAAAAAACYAgAAZHJzL2Rvd25y&#10;ZXYueG1sUEsFBgAAAAAEAAQA9QAAAIUDAAAAAA==&#10;" fillcolor="white [3201]" strokecolor="black [3200]" strokeweight="1pt">
                  <v:textbox>
                    <w:txbxContent>
                      <w:p w:rsidR="004F618C" w:rsidRDefault="004F618C" w:rsidP="004F618C">
                        <w:pPr>
                          <w:jc w:val="center"/>
                        </w:pPr>
                        <w:r>
                          <w:t>END FUNCTION</w:t>
                        </w:r>
                      </w:p>
                    </w:txbxContent>
                  </v:textbox>
                </v:rect>
                <v:shape id="Straight Arrow Connector 279" o:spid="_x0000_s1166" type="#_x0000_t32" style="position:absolute;left:19907;top:39433;width:34099;height: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6Y18UAAADcAAAADwAAAGRycy9kb3ducmV2LnhtbESPQUvDQBSE7wX/w/IEL6XdmBRbY7dF&#10;FKnXpqXU2zP7TILZtyFvbeO/dwsFj8PMfMMs14Nr1Yl6aTwbuJ8moIhLbxuuDOx3b5MFKAnIFlvP&#10;ZOCXBNarm9ESc+vPvKVTESoVISw5GqhD6HKtpazJoUx9Rxy9L987DFH2lbY9niPctTpNkgftsOG4&#10;UGNHLzWV38WPM5CFmaTb2XEuxUf1ObavWSaHjTF3t8PzE6hAQ/gPX9vv1kA6f4TLmXgE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6Y18UAAADcAAAADwAAAAAAAAAA&#10;AAAAAAChAgAAZHJzL2Rvd25yZXYueG1sUEsFBgAAAAAEAAQA+QAAAJMD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1C6393">
        <w:rPr>
          <w:b/>
          <w:u w:val="single"/>
        </w:rPr>
        <w:t>LOAD ARMOR</w:t>
      </w:r>
    </w:p>
    <w:p w:rsidR="001C6393" w:rsidRDefault="001C6393">
      <w:r>
        <w:br w:type="page"/>
      </w:r>
    </w:p>
    <w:p w:rsidR="00600C79" w:rsidRDefault="0093153E" w:rsidP="001C6393">
      <w:pPr>
        <w:tabs>
          <w:tab w:val="left" w:pos="3120"/>
        </w:tabs>
        <w:rPr>
          <w:b/>
          <w:u w:val="single"/>
        </w:rPr>
      </w:pPr>
      <w:r>
        <w:rPr>
          <w:b/>
          <w:u w:val="single"/>
        </w:rPr>
        <w:lastRenderedPageBreak/>
        <w:t xml:space="preserve">WEAPON INVENTORY </w:t>
      </w:r>
      <w:r w:rsidR="004814E0" w:rsidRPr="004814E0">
        <w:rPr>
          <w:b/>
          <w:u w:val="single"/>
        </w:rPr>
        <w:t>STORYBOARDS:</w:t>
      </w:r>
    </w:p>
    <w:p w:rsidR="004814E0" w:rsidRDefault="004814E0" w:rsidP="001C6393">
      <w:pPr>
        <w:tabs>
          <w:tab w:val="left" w:pos="3120"/>
        </w:tabs>
        <w:rPr>
          <w:b/>
          <w:u w:val="single"/>
        </w:rPr>
      </w:pPr>
    </w:p>
    <w:p w:rsidR="003B6A79" w:rsidRDefault="008B22F3" w:rsidP="001C6393">
      <w:pPr>
        <w:tabs>
          <w:tab w:val="left" w:pos="3120"/>
        </w:tabs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FA8DF6" wp14:editId="0024F0BC">
                <wp:simplePos x="0" y="0"/>
                <wp:positionH relativeFrom="column">
                  <wp:posOffset>761999</wp:posOffset>
                </wp:positionH>
                <wp:positionV relativeFrom="paragraph">
                  <wp:posOffset>485775</wp:posOffset>
                </wp:positionV>
                <wp:extent cx="885825" cy="895350"/>
                <wp:effectExtent l="0" t="0" r="28575" b="1905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A1995" id="Rectangle 295" o:spid="_x0000_s1026" style="position:absolute;margin-left:60pt;margin-top:38.25pt;width:69.75pt;height:70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" fillcolor="white [3201]" strokecolor="#ed7d31 [3205]" strokeweight="1pt"/>
            </w:pict>
          </mc:Fallback>
        </mc:AlternateContent>
      </w:r>
    </w:p>
    <w:p w:rsidR="003B6A79" w:rsidRPr="003B6A79" w:rsidRDefault="005506C0" w:rsidP="003B6A79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10160</wp:posOffset>
                </wp:positionV>
                <wp:extent cx="7686675" cy="5267325"/>
                <wp:effectExtent l="0" t="0" r="28575" b="28575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675" cy="5267325"/>
                          <a:chOff x="0" y="0"/>
                          <a:chExt cx="7686675" cy="5267325"/>
                        </a:xfrm>
                      </wpg:grpSpPr>
                      <wps:wsp>
                        <wps:cNvPr id="285" name="Rectangle 285"/>
                        <wps:cNvSpPr/>
                        <wps:spPr>
                          <a:xfrm>
                            <a:off x="0" y="0"/>
                            <a:ext cx="7686675" cy="5267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219200" y="161925"/>
                            <a:ext cx="5019675" cy="93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5912" w:rsidRDefault="0093153E" w:rsidP="00095912">
                              <w:pPr>
                                <w:jc w:val="center"/>
                              </w:pPr>
                              <w:r>
                                <w:t>WEAPON INVENTORY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90525" y="1533525"/>
                            <a:ext cx="1619250" cy="3228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912" w:rsidRDefault="00095912" w:rsidP="00D04C3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162175" y="3086100"/>
                            <a:ext cx="1352550" cy="1676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53E" w:rsidRDefault="0093153E" w:rsidP="00D04C3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638175" y="1752600"/>
                            <a:ext cx="12096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4C35" w:rsidRDefault="00D04C35" w:rsidP="00D04C35">
                              <w:pPr>
                                <w:jc w:val="center"/>
                              </w:pPr>
                              <w:r>
                                <w:t>WEAPONS LISTS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638175" y="2105025"/>
                            <a:ext cx="12096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4C35" w:rsidRDefault="00D04C35" w:rsidP="00D04C35">
                              <w:pPr>
                                <w:jc w:val="center"/>
                              </w:pPr>
                              <w:r>
                                <w:t>WEAPONS LISTS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28650" y="2457450"/>
                            <a:ext cx="12096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4C35" w:rsidRDefault="00D04C35" w:rsidP="00D04C35">
                              <w:pPr>
                                <w:jc w:val="center"/>
                              </w:pPr>
                              <w:r>
                                <w:t>WEAPONS LISTS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28650" y="2828925"/>
                            <a:ext cx="12096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4C35" w:rsidRDefault="00D04C35" w:rsidP="00D04C35">
                              <w:pPr>
                                <w:jc w:val="center"/>
                              </w:pPr>
                              <w:r>
                                <w:t>WEAPONS LISTS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28650" y="3190875"/>
                            <a:ext cx="12096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4C35" w:rsidRDefault="00D04C35" w:rsidP="00D04C35">
                              <w:pPr>
                                <w:jc w:val="center"/>
                              </w:pPr>
                              <w:r>
                                <w:t>WEAPONS LISTS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28650" y="3552825"/>
                            <a:ext cx="12096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4C35" w:rsidRDefault="00D04C35" w:rsidP="00D04C35">
                              <w:pPr>
                                <w:jc w:val="center"/>
                              </w:pPr>
                              <w:r>
                                <w:t>WEAPONS LISTS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19125" y="3895725"/>
                            <a:ext cx="12096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4C35" w:rsidRDefault="00D04C35" w:rsidP="00D04C35">
                              <w:pPr>
                                <w:jc w:val="center"/>
                              </w:pPr>
                              <w:r>
                                <w:t>WEAPONS LISTS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19125" y="4248150"/>
                            <a:ext cx="12096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4C35" w:rsidRDefault="00D04C35" w:rsidP="00D04C35">
                              <w:pPr>
                                <w:jc w:val="center"/>
                              </w:pPr>
                              <w:r>
                                <w:t>WEAPONS LISTS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362200" y="3190875"/>
                            <a:ext cx="10001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4C35" w:rsidRDefault="00D04C35" w:rsidP="00D04C35">
                              <w:pPr>
                                <w:jc w:val="center"/>
                              </w:pPr>
                              <w:r>
                                <w:t>EQUIP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371725" y="3514725"/>
                            <a:ext cx="10001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4C35" w:rsidRDefault="00D04C35" w:rsidP="00D04C35">
                              <w:pPr>
                                <w:jc w:val="center"/>
                              </w:pPr>
                              <w:r>
                                <w:t>UPGRADE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362200" y="3829050"/>
                            <a:ext cx="10001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4C35" w:rsidRDefault="00D04C35" w:rsidP="00D04C35">
                              <w:pPr>
                                <w:jc w:val="center"/>
                              </w:pPr>
                              <w:r>
                                <w:t>SELL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324475" y="1504950"/>
                            <a:ext cx="1847850" cy="2486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1CD5" w:rsidRDefault="00831CD5" w:rsidP="00831CD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5543550" y="1609725"/>
                            <a:ext cx="1428750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1CD5" w:rsidRDefault="00831CD5" w:rsidP="00831CD5">
                              <w:pPr>
                                <w:jc w:val="center"/>
                              </w:pPr>
                              <w:r>
                                <w:t>SELECTED WEAPON STATS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5562600" y="2171700"/>
                            <a:ext cx="1381125" cy="1676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6758" w:rsidRDefault="008A6758" w:rsidP="008A6758">
                              <w:pPr>
                                <w:jc w:val="center"/>
                              </w:pPr>
                              <w:r>
                                <w:t>ATTACK</w:t>
                              </w:r>
                            </w:p>
                            <w:p w:rsidR="008A6758" w:rsidRDefault="008A6758" w:rsidP="008A6758">
                              <w:pPr>
                                <w:jc w:val="center"/>
                              </w:pPr>
                              <w:r>
                                <w:t>DEFENSE</w:t>
                              </w:r>
                            </w:p>
                            <w:p w:rsidR="008A6758" w:rsidRDefault="008A6758" w:rsidP="008A6758">
                              <w:pPr>
                                <w:jc w:val="center"/>
                              </w:pPr>
                              <w:r>
                                <w:t>MAXIMUM ATT</w:t>
                              </w:r>
                            </w:p>
                            <w:p w:rsidR="008A6758" w:rsidRDefault="008A6758" w:rsidP="008A6758">
                              <w:pPr>
                                <w:jc w:val="center"/>
                              </w:pPr>
                              <w:r>
                                <w:t>MAXIMUM DEF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ight Arrow 296"/>
                        <wps:cNvSpPr/>
                        <wps:spPr>
                          <a:xfrm rot="16200000">
                            <a:off x="247650" y="152400"/>
                            <a:ext cx="771525" cy="914400"/>
                          </a:xfrm>
                          <a:prstGeom prst="rightArrow">
                            <a:avLst>
                              <a:gd name="adj1" fmla="val 91667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6034" w:rsidRDefault="009F6034" w:rsidP="009F6034">
                              <w:pPr>
                                <w:jc w:val="center"/>
                              </w:pPr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7" o:spid="_x0000_s1167" style="position:absolute;margin-left:45pt;margin-top:.8pt;width:605.25pt;height:414.75pt;z-index:251782144" coordsize="76866,5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">
                <v:rect id="Rectangle 285" o:spid="_x0000_s1168" style="position:absolute;width:76866;height:5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luZcYA&#10;AADcAAAADwAAAGRycy9kb3ducmV2LnhtbESPQWvCQBSE70L/w/IKvemmoYqNrlKFpiIIrRX0+Mi+&#10;JqHZt2F3q6m/3hUEj8PMfMNM551pxJGcry0reB4kIIgLq2suFey+3/tjED4ga2wsk4J/8jCfPfSm&#10;mGl74i86bkMpIoR9hgqqENpMSl9UZNAPbEscvR/rDIYoXSm1w1OEm0amSTKSBmuOCxW2tKyo+N3+&#10;GQUfmDduH9abw34nXzeLoc3Pny9KPT12bxMQgbpwD9/aK60gHQ/heiYeAT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luZcYAAADcAAAADwAAAAAAAAAAAAAAAACYAgAAZHJz&#10;L2Rvd25yZXYueG1sUEsFBgAAAAAEAAQA9QAAAIsDAAAAAA==&#10;" fillcolor="white [3201]" strokecolor="#ed7d31 [3205]" strokeweight="1pt"/>
                <v:rect id="Rectangle 286" o:spid="_x0000_s1169" style="position:absolute;left:12192;top:1619;width:50196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ZgUscA&#10;AADcAAAADwAAAGRycy9kb3ducmV2LnhtbESPQUvDQBSE7wX/w/IEb+3GgGmM3RYRpXuxxdhDvT2y&#10;zySYfRuy2zb667uFgsdhZr5hFqvRduJIg28dK7ifJSCIK2darhXsPt+mOQgfkA12jknBL3lYLW8m&#10;CyyMO/EHHctQiwhhX6CCJoS+kNJXDVn0M9cTR+/bDRZDlEMtzYCnCLedTJMkkxZbjgsN9vTSUPVT&#10;HqyC92r9qL/069/DIUvn23y+1+uNVurudnx+AhFoDP/ha1sbBWmeweVMPAJyeQ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WYFLHAAAA3AAAAA8AAAAAAAAAAAAAAAAAmAIAAGRy&#10;cy9kb3ducmV2LnhtbFBLBQYAAAAABAAEAPUAAACMAwAAAAA=&#10;" fillcolor="#ed7d31 [3205]" strokecolor="white [3201]" strokeweight="1.5pt">
                  <v:textbox>
                    <w:txbxContent>
                      <w:p w:rsidR="00095912" w:rsidRDefault="0093153E" w:rsidP="00095912">
                        <w:pPr>
                          <w:jc w:val="center"/>
                        </w:pPr>
                        <w:r>
                          <w:t>WEAPON INVENTORY</w:t>
                        </w:r>
                      </w:p>
                    </w:txbxContent>
                  </v:textbox>
                </v:rect>
                <v:rect id="Rectangle 287" o:spid="_x0000_s1170" style="position:absolute;left:3905;top:15335;width:16192;height:32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VicYA&#10;AADcAAAADwAAAGRycy9kb3ducmV2LnhtbESP3WoCMRSE7wu+QzhC72pWaauuRrGFaikI/oFeHjbH&#10;3cXNyZKkuvr0jVDwcpiZb5jxtDGVOJPzpWUF3U4CgjizuuRcwW779TIA4QOyxsoyKbiSh+mk9TTG&#10;VNsLr+m8CbmIEPYpKihCqFMpfVaQQd+xNXH0jtYZDFG6XGqHlwg3lewlybs0WHJcKLCmz4Ky0+bX&#10;KFjgvHL78LM87HdyuPx4s/Pb6lWp53YzG4EI1IRH+L/9rRX0Bn24n4lH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dVicYAAADcAAAADwAAAAAAAAAAAAAAAACYAgAAZHJz&#10;L2Rvd25yZXYueG1sUEsFBgAAAAAEAAQA9QAAAIsDAAAAAA==&#10;" fillcolor="white [3201]" strokecolor="#ed7d31 [3205]" strokeweight="1pt">
                  <v:textbox>
                    <w:txbxContent>
                      <w:p w:rsidR="00095912" w:rsidRDefault="00095912" w:rsidP="00D04C35">
                        <w:pPr>
                          <w:jc w:val="center"/>
                        </w:pPr>
                      </w:p>
                    </w:txbxContent>
                  </v:textbox>
                </v:rect>
                <v:rect id="Rectangle 254" o:spid="_x0000_s1171" style="position:absolute;left:21621;top:30861;width:13526;height:1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XnucYA&#10;AADcAAAADwAAAGRycy9kb3ducmV2LnhtbESPQWvCQBSE74X+h+UVetNNRaWN2UgVqiII1gp6fGRf&#10;k9Ds27C7auyv7wpCj8PMfMNk08404kzO15YVvPQTEMSF1TWXCvZfH71XED4ga2wsk4IreZjmjw8Z&#10;ptpe+JPOu1CKCGGfooIqhDaV0hcVGfR92xJH79s6gyFKV0rt8BLhppGDJBlLgzXHhQpbmldU/OxO&#10;RsESF407hPXmeNjLt81sZBe/26FSz0/d+wREoC78h+/tlVYwGA3hdiY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6XnucYAAADcAAAADwAAAAAAAAAAAAAAAACYAgAAZHJz&#10;L2Rvd25yZXYueG1sUEsFBgAAAAAEAAQA9QAAAIsDAAAAAA==&#10;" fillcolor="white [3201]" strokecolor="#ed7d31 [3205]" strokeweight="1pt">
                  <v:textbox>
                    <w:txbxContent>
                      <w:p w:rsidR="0093153E" w:rsidRDefault="0093153E" w:rsidP="00D04C35"/>
                    </w:txbxContent>
                  </v:textbox>
                </v:rect>
                <v:rect id="Rectangle 255" o:spid="_x0000_s1172" style="position:absolute;left:6381;top:17526;width:1209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+GfMUA&#10;AADcAAAADwAAAGRycy9kb3ducmV2LnhtbESPQWsCMRSE74L/IbyCF6lZhZV2axQRFE+l3RbPj83r&#10;Zmvysmziuvrrm0Khx2FmvmFWm8FZ0VMXGs8K5rMMBHHldcO1gs+P/eMTiBCRNVrPpOBGATbr8WiF&#10;hfZXfqe+jLVIEA4FKjAxtoWUoTLkMMx8S5y8L985jEl2tdQdXhPcWbnIsqV02HBaMNjSzlB1Li9O&#10;gT2VO7uc9q/67X46m4MenvNvo9TkYdi+gIg0xP/wX/uoFSzyH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4Z8xQAAANwAAAAPAAAAAAAAAAAAAAAAAJgCAABkcnMv&#10;ZG93bnJldi54bWxQSwUGAAAAAAQABAD1AAAAigMAAAAA&#10;" fillcolor="#ed7d31 [3205]" strokecolor="#823b0b [1605]" strokeweight="1pt">
                  <v:textbox>
                    <w:txbxContent>
                      <w:p w:rsidR="00D04C35" w:rsidRDefault="00D04C35" w:rsidP="00D04C35">
                        <w:pPr>
                          <w:jc w:val="center"/>
                        </w:pPr>
                        <w:r>
                          <w:t>WEAPONS LISTS</w:t>
                        </w:r>
                      </w:p>
                    </w:txbxContent>
                  </v:textbox>
                </v:rect>
                <v:rect id="Rectangle 280" o:spid="_x0000_s1173" style="position:absolute;left:6381;top:21050;width:1209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gJo8EA&#10;AADcAAAADwAAAGRycy9kb3ducmV2LnhtbERPz2vCMBS+D/wfwhO8DE0VJlqNIsLE09iqeH40z6aa&#10;vJQmq3V//XIY7Pjx/V5ve2dFR22oPSuYTjIQxKXXNVcKzqf38QJEiMgarWdS8KQA283gZY259g/+&#10;oq6IlUghHHJUYGJscilDachhmPiGOHFX3zqMCbaV1C0+UrizcpZlc+mw5tRgsKG9ofJefDsF9lLs&#10;7fy1+9CfP5e7Oeh++XYzSo2G/W4FIlIf/8V/7qNWMFuk+elMOg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4CaPBAAAA3AAAAA8AAAAAAAAAAAAAAAAAmAIAAGRycy9kb3du&#10;cmV2LnhtbFBLBQYAAAAABAAEAPUAAACGAwAAAAA=&#10;" fillcolor="#ed7d31 [3205]" strokecolor="#823b0b [1605]" strokeweight="1pt">
                  <v:textbox>
                    <w:txbxContent>
                      <w:p w:rsidR="00D04C35" w:rsidRDefault="00D04C35" w:rsidP="00D04C35">
                        <w:pPr>
                          <w:jc w:val="center"/>
                        </w:pPr>
                        <w:r>
                          <w:t>WEAPONS LISTS</w:t>
                        </w:r>
                      </w:p>
                    </w:txbxContent>
                  </v:textbox>
                </v:rect>
                <v:rect id="Rectangle 281" o:spid="_x0000_s1174" style="position:absolute;left:6286;top:24574;width:1209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SsOMQA&#10;AADcAAAADwAAAGRycy9kb3ducmV2LnhtbESPQWsCMRSE7wX/Q3gFL0WzCopujSJCxVNpV/H82Lxu&#10;tiYvyyZd1/56Uyh4HGbmG2a16Z0VHbWh9qxgMs5AEJde11wpOB3fRgsQISJrtJ5JwY0CbNaDpxXm&#10;2l/5k7oiViJBOOSowMTY5FKG0pDDMPYNcfK+fOswJtlWUrd4TXBn5TTL5tJhzWnBYEM7Q+Wl+HEK&#10;7LnY2flL964/fs8Xs9f9cvZtlBo+99tXEJH6+Aj/tw9awXQxgb8z6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0rDjEAAAA3AAAAA8AAAAAAAAAAAAAAAAAmAIAAGRycy9k&#10;b3ducmV2LnhtbFBLBQYAAAAABAAEAPUAAACJAwAAAAA=&#10;" fillcolor="#ed7d31 [3205]" strokecolor="#823b0b [1605]" strokeweight="1pt">
                  <v:textbox>
                    <w:txbxContent>
                      <w:p w:rsidR="00D04C35" w:rsidRDefault="00D04C35" w:rsidP="00D04C35">
                        <w:pPr>
                          <w:jc w:val="center"/>
                        </w:pPr>
                        <w:r>
                          <w:t>WEAPONS LISTS</w:t>
                        </w:r>
                      </w:p>
                    </w:txbxContent>
                  </v:textbox>
                </v:rect>
                <v:rect id="Rectangle 131" o:spid="_x0000_s1175" style="position:absolute;left:6286;top:28289;width:1209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4Eo8MA&#10;AADcAAAADwAAAGRycy9kb3ducmV2LnhtbERPTWsCMRC9F/wPYYReimZVKnZrlCJYPEm7iudhM91s&#10;TSbLJl1Xf70pFHqbx/uc5bp3VnTUhtqzgsk4A0Fcel1zpeB42I4WIEJE1mg9k4IrBVivBg9LzLW/&#10;8Cd1RaxECuGQowITY5NLGUpDDsPYN8SJ+/Ktw5hgW0nd4iWFOyunWTaXDmtODQYb2hgqz8WPU2BP&#10;xcbOn7q9/ridzuZd9y/P30apx2H/9goiUh//xX/unU7zZxP4fSZd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4Eo8MAAADcAAAADwAAAAAAAAAAAAAAAACYAgAAZHJzL2Rv&#10;d25yZXYueG1sUEsFBgAAAAAEAAQA9QAAAIgDAAAAAA==&#10;" fillcolor="#ed7d31 [3205]" strokecolor="#823b0b [1605]" strokeweight="1pt">
                  <v:textbox>
                    <w:txbxContent>
                      <w:p w:rsidR="00D04C35" w:rsidRDefault="00D04C35" w:rsidP="00D04C35">
                        <w:pPr>
                          <w:jc w:val="center"/>
                        </w:pPr>
                        <w:r>
                          <w:t>WEAPONS LISTS</w:t>
                        </w:r>
                      </w:p>
                    </w:txbxContent>
                  </v:textbox>
                </v:rect>
                <v:rect id="Rectangle 133" o:spid="_x0000_s1176" style="position:absolute;left:6286;top:31908;width:1209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/T8MA&#10;AADcAAAADwAAAGRycy9kb3ducmV2LnhtbERPTWsCMRC9F/wPYQQvRbMqit0aRYRKT6VdxfOwmW62&#10;JpNlk65rf31TEHqbx/uc9bZ3VnTUhtqzgukkA0Fcel1zpeB0fBmvQISIrNF6JgU3CrDdDB7WmGt/&#10;5Q/qiliJFMIhRwUmxiaXMpSGHIaJb4gT9+lbhzHBtpK6xWsKd1bOsmwpHdacGgw2tDdUXopvp8Ce&#10;i71dPnZv+v3nfDEH3T8tvoxSo2G/ewYRqY//4rv7Vaf58zn8PZMu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A/T8MAAADcAAAADwAAAAAAAAAAAAAAAACYAgAAZHJzL2Rv&#10;d25yZXYueG1sUEsFBgAAAAAEAAQA9QAAAIgDAAAAAA==&#10;" fillcolor="#ed7d31 [3205]" strokecolor="#823b0b [1605]" strokeweight="1pt">
                  <v:textbox>
                    <w:txbxContent>
                      <w:p w:rsidR="00D04C35" w:rsidRDefault="00D04C35" w:rsidP="00D04C35">
                        <w:pPr>
                          <w:jc w:val="center"/>
                        </w:pPr>
                        <w:r>
                          <w:t>WEAPONS LISTS</w:t>
                        </w:r>
                      </w:p>
                    </w:txbxContent>
                  </v:textbox>
                </v:rect>
                <v:rect id="Rectangle 135" o:spid="_x0000_s1177" style="position:absolute;left:6286;top:35528;width:1209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UCoMMA&#10;AADcAAAADwAAAGRycy9kb3ducmV2LnhtbERPTWsCMRC9C/6HMIIX0awWxW6NIkKlp9Ku4nnYTDdb&#10;k8mySde1v74pFHqbx/ucza53VnTUhtqzgvksA0Fcel1zpeB8ep6uQYSIrNF6JgV3CrDbDgcbzLW/&#10;8Tt1RaxECuGQowITY5NLGUpDDsPMN8SJ+/Ctw5hgW0nd4i2FOysXWbaSDmtODQYbOhgqr8WXU2Av&#10;xcGuJt2rfvu+XM1R94/LT6PUeNTvn0BE6uO/+M/9otP8hyX8PpMu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UCoMMAAADcAAAADwAAAAAAAAAAAAAAAACYAgAAZHJzL2Rv&#10;d25yZXYueG1sUEsFBgAAAAAEAAQA9QAAAIgDAAAAAA==&#10;" fillcolor="#ed7d31 [3205]" strokecolor="#823b0b [1605]" strokeweight="1pt">
                  <v:textbox>
                    <w:txbxContent>
                      <w:p w:rsidR="00D04C35" w:rsidRDefault="00D04C35" w:rsidP="00D04C35">
                        <w:pPr>
                          <w:jc w:val="center"/>
                        </w:pPr>
                        <w:r>
                          <w:t>WEAPONS LISTS</w:t>
                        </w:r>
                      </w:p>
                    </w:txbxContent>
                  </v:textbox>
                </v:rect>
                <v:rect id="Rectangle 141" o:spid="_x0000_s1178" style="position:absolute;left:6191;top:38957;width:1209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33sMA&#10;AADcAAAADwAAAGRycy9kb3ducmV2LnhtbERPTWsCMRC9F/wPYYReimYVK3ZrlCJYPEm7iudhM91s&#10;TSbLJl1Xf70pFHqbx/uc5bp3VnTUhtqzgsk4A0Fcel1zpeB42I4WIEJE1mg9k4IrBVivBg9LzLW/&#10;8Cd1RaxECuGQowITY5NLGUpDDsPYN8SJ+/Ktw5hgW0nd4iWFOyunWTaXDmtODQYb2hgqz8WPU2BP&#10;xcbOn7q9/ridzuZd9y/P30apx2H/9goiUh//xX/unU7zZxP4fSZd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h33sMAAADcAAAADwAAAAAAAAAAAAAAAACYAgAAZHJzL2Rv&#10;d25yZXYueG1sUEsFBgAAAAAEAAQA9QAAAIgDAAAAAA==&#10;" fillcolor="#ed7d31 [3205]" strokecolor="#823b0b [1605]" strokeweight="1pt">
                  <v:textbox>
                    <w:txbxContent>
                      <w:p w:rsidR="00D04C35" w:rsidRDefault="00D04C35" w:rsidP="00D04C35">
                        <w:pPr>
                          <w:jc w:val="center"/>
                        </w:pPr>
                        <w:r>
                          <w:t>WEAPONS LISTS</w:t>
                        </w:r>
                      </w:p>
                    </w:txbxContent>
                  </v:textbox>
                </v:rect>
                <v:rect id="Rectangle 147" o:spid="_x0000_s1179" style="position:absolute;left:6191;top:42481;width:1209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1KMcMA&#10;AADcAAAADwAAAGRycy9kb3ducmV2LnhtbERPS2sCMRC+F/wPYQQvRbNK62NrFBFaeirtVjwPm3Gz&#10;NZksm3Rd/fVNodDbfHzPWW97Z0VHbag9K5hOMhDEpdc1VwoOn8/jJYgQkTVaz6TgSgG2m8HdGnPt&#10;L/xBXRErkUI45KjAxNjkUobSkMMw8Q1x4k6+dRgTbCupW7ykcGflLMvm0mHNqcFgQ3tD5bn4dgrs&#10;sdjb+X33pt9vx7N50f3q8csoNRr2uycQkfr4L/5zv+o0/2EBv8+k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1KMcMAAADcAAAADwAAAAAAAAAAAAAAAACYAgAAZHJzL2Rv&#10;d25yZXYueG1sUEsFBgAAAAAEAAQA9QAAAIgDAAAAAA==&#10;" fillcolor="#ed7d31 [3205]" strokecolor="#823b0b [1605]" strokeweight="1pt">
                  <v:textbox>
                    <w:txbxContent>
                      <w:p w:rsidR="00D04C35" w:rsidRDefault="00D04C35" w:rsidP="00D04C35">
                        <w:pPr>
                          <w:jc w:val="center"/>
                        </w:pPr>
                        <w:r>
                          <w:t>WEAPONS LISTS</w:t>
                        </w:r>
                      </w:p>
                    </w:txbxContent>
                  </v:textbox>
                </v:rect>
                <v:rect id="Rectangle 289" o:spid="_x0000_s1180" style="position:absolute;left:23622;top:31908;width:1000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gPsQA&#10;AADcAAAADwAAAGRycy9kb3ducmV2LnhtbESPQWsCMRSE74L/ITyhF6nZChXdGqUIFk+lruL5sXnd&#10;bE1elk1c1/76piB4HGbmG2a57p0VHbWh9qzgZZKBIC69rrlScDxsn+cgQkTWaD2TghsFWK+GgyXm&#10;2l95T10RK5EgHHJUYGJscilDachhmPiGOHnfvnUYk2wrqVu8JrizcpplM+mw5rRgsKGNofJcXJwC&#10;eyo2djbuPvXX7+lsPnS/eP0xSj2N+vc3EJH6+Ajf2zutYDpfwP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CoD7EAAAA3AAAAA8AAAAAAAAAAAAAAAAAmAIAAGRycy9k&#10;b3ducmV2LnhtbFBLBQYAAAAABAAEAPUAAACJAwAAAAA=&#10;" fillcolor="#ed7d31 [3205]" strokecolor="#823b0b [1605]" strokeweight="1pt">
                  <v:textbox>
                    <w:txbxContent>
                      <w:p w:rsidR="00D04C35" w:rsidRDefault="00D04C35" w:rsidP="00D04C35">
                        <w:pPr>
                          <w:jc w:val="center"/>
                        </w:pPr>
                        <w:r>
                          <w:t>EQUIP</w:t>
                        </w:r>
                      </w:p>
                    </w:txbxContent>
                  </v:textbox>
                </v:rect>
                <v:rect id="Rectangle 290" o:spid="_x0000_s1181" style="position:absolute;left:23717;top:35147;width:1000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GffsEA&#10;AADcAAAADwAAAGRycy9kb3ducmV2LnhtbERPz2vCMBS+D/wfwhO8DE0VJlqNIsLE09iqeH40z6aa&#10;vJQmq3V//XIY7Pjx/V5ve2dFR22oPSuYTjIQxKXXNVcKzqf38QJEiMgarWdS8KQA283gZY259g/+&#10;oq6IlUghHHJUYGJscilDachhmPiGOHFX3zqMCbaV1C0+UrizcpZlc+mw5tRgsKG9ofJefDsF9lLs&#10;7fy1+9CfP5e7Oeh++XYzSo2G/W4FIlIf/8V/7qNWMFum+elMOg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hn37BAAAA3AAAAA8AAAAAAAAAAAAAAAAAmAIAAGRycy9kb3du&#10;cmV2LnhtbFBLBQYAAAAABAAEAPUAAACGAwAAAAA=&#10;" fillcolor="#ed7d31 [3205]" strokecolor="#823b0b [1605]" strokeweight="1pt">
                  <v:textbox>
                    <w:txbxContent>
                      <w:p w:rsidR="00D04C35" w:rsidRDefault="00D04C35" w:rsidP="00D04C35">
                        <w:pPr>
                          <w:jc w:val="center"/>
                        </w:pPr>
                        <w:r>
                          <w:t>UPGRADE</w:t>
                        </w:r>
                      </w:p>
                    </w:txbxContent>
                  </v:textbox>
                </v:rect>
                <v:rect id="Rectangle 291" o:spid="_x0000_s1182" style="position:absolute;left:23622;top:38290;width:1000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065cQA&#10;AADcAAAADwAAAGRycy9kb3ducmV2LnhtbESPQWsCMRSE74X+h/AKXopmFSq6GqUISk/FruL5sXlu&#10;tiYvyyau2/76Rih4HGbmG2a57p0VHbWh9qxgPMpAEJde11wpOB62wxmIEJE1Ws+k4IcCrFfPT0vM&#10;tb/xF3VFrESCcMhRgYmxyaUMpSGHYeQb4uSdfeswJtlWUrd4S3Bn5STLptJhzWnBYEMbQ+WluDoF&#10;9lRs7PS1+9T739PF7HQ/f/s2Sg1e+vcFiEh9fIT/2x9awWQ+hvu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tOuXEAAAA3AAAAA8AAAAAAAAAAAAAAAAAmAIAAGRycy9k&#10;b3ducmV2LnhtbFBLBQYAAAAABAAEAPUAAACJAwAAAAA=&#10;" fillcolor="#ed7d31 [3205]" strokecolor="#823b0b [1605]" strokeweight="1pt">
                  <v:textbox>
                    <w:txbxContent>
                      <w:p w:rsidR="00D04C35" w:rsidRDefault="00D04C35" w:rsidP="00D04C35">
                        <w:pPr>
                          <w:jc w:val="center"/>
                        </w:pPr>
                        <w:r>
                          <w:t>SELL</w:t>
                        </w:r>
                      </w:p>
                    </w:txbxContent>
                  </v:textbox>
                </v:rect>
                <v:rect id="Rectangle 292" o:spid="_x0000_s1183" style="position:absolute;left:53244;top:15049;width:18479;height:24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lgzMYA&#10;AADcAAAADwAAAGRycy9kb3ducmV2LnhtbESP3WrCQBSE74W+w3IK3ummoUoTXaUtVIsg1B/Qy0P2&#10;NAnNng27q6Z9+q4geDnMzDfMdN6ZRpzJ+dqygqdhAoK4sLrmUsF+9zF4AeEDssbGMin4JQ/z2UNv&#10;irm2F97QeRtKESHsc1RQhdDmUvqiIoN+aFvi6H1bZzBE6UqpHV4i3DQyTZKxNFhzXKiwpfeKip/t&#10;yShY4qJxh7BaHw97ma3fRnbx9/WsVP+xe52ACNSFe/jW/tQK0iyF65l4BOT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lgzMYAAADcAAAADwAAAAAAAAAAAAAAAACYAgAAZHJz&#10;L2Rvd25yZXYueG1sUEsFBgAAAAAEAAQA9QAAAIsDAAAAAA==&#10;" fillcolor="white [3201]" strokecolor="#ed7d31 [3205]" strokeweight="1pt">
                  <v:textbox>
                    <w:txbxContent>
                      <w:p w:rsidR="00831CD5" w:rsidRDefault="00831CD5" w:rsidP="00831CD5">
                        <w:pPr>
                          <w:jc w:val="center"/>
                        </w:pPr>
                      </w:p>
                    </w:txbxContent>
                  </v:textbox>
                </v:rect>
                <v:rect id="Rectangle 293" o:spid="_x0000_s1184" style="position:absolute;left:55435;top:16097;width:1428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MBCcUA&#10;AADcAAAADwAAAGRycy9kb3ducmV2LnhtbESPQWsCMRSE74X+h/AKvRTNqlTqahQRWjyVuhbPj81z&#10;s5q8LJt0Xf31TaHgcZiZb5jFqndWdNSG2rOC0TADQVx6XXOl4Hv/PngDESKyRuuZFFwpwGr5+LDA&#10;XPsL76grYiUShEOOCkyMTS5lKA05DEPfECfv6FuHMcm2krrFS4I7K8dZNpUOa04LBhvaGCrPxY9T&#10;YA/Fxk5fuk/9dTuczYfuZ68no9TzU7+eg4jUx3v4v73VCsazCfydS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swEJxQAAANwAAAAPAAAAAAAAAAAAAAAAAJgCAABkcnMv&#10;ZG93bnJldi54bWxQSwUGAAAAAAQABAD1AAAAigMAAAAA&#10;" fillcolor="#ed7d31 [3205]" strokecolor="#823b0b [1605]" strokeweight="1pt">
                  <v:textbox>
                    <w:txbxContent>
                      <w:p w:rsidR="00831CD5" w:rsidRDefault="00831CD5" w:rsidP="00831CD5">
                        <w:pPr>
                          <w:jc w:val="center"/>
                        </w:pPr>
                        <w:r>
                          <w:t>SELECTED WEAPON STATS</w:t>
                        </w:r>
                      </w:p>
                    </w:txbxContent>
                  </v:textbox>
                </v:rect>
                <v:rect id="Rectangle 294" o:spid="_x0000_s1185" style="position:absolute;left:55626;top:21717;width:13811;height:1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qZfcUA&#10;AADcAAAADwAAAGRycy9kb3ducmV2LnhtbESPQWsCMRSE74X+h/AKvRTNKlbqahQRWjyVuhbPj81z&#10;s5q8LJt0Xf31TaHgcZiZb5jFqndWdNSG2rOC0TADQVx6XXOl4Hv/PngDESKyRuuZFFwpwGr5+LDA&#10;XPsL76grYiUShEOOCkyMTS5lKA05DEPfECfv6FuHMcm2krrFS4I7K8dZNpUOa04LBhvaGCrPxY9T&#10;YA/Fxk5fuk/9dTuczYfuZ68no9TzU7+eg4jUx3v4v73VCsazCfydS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Wpl9xQAAANwAAAAPAAAAAAAAAAAAAAAAAJgCAABkcnMv&#10;ZG93bnJldi54bWxQSwUGAAAAAAQABAD1AAAAigMAAAAA&#10;" fillcolor="#ed7d31 [3205]" strokecolor="#823b0b [1605]" strokeweight="1pt">
                  <v:textbox>
                    <w:txbxContent>
                      <w:p w:rsidR="008A6758" w:rsidRDefault="008A6758" w:rsidP="008A6758">
                        <w:pPr>
                          <w:jc w:val="center"/>
                        </w:pPr>
                        <w:r>
                          <w:t>ATTACK</w:t>
                        </w:r>
                      </w:p>
                      <w:p w:rsidR="008A6758" w:rsidRDefault="008A6758" w:rsidP="008A6758">
                        <w:pPr>
                          <w:jc w:val="center"/>
                        </w:pPr>
                        <w:r>
                          <w:t>DEFENSE</w:t>
                        </w:r>
                      </w:p>
                      <w:p w:rsidR="008A6758" w:rsidRDefault="008A6758" w:rsidP="008A6758">
                        <w:pPr>
                          <w:jc w:val="center"/>
                        </w:pPr>
                        <w:r>
                          <w:t>MAXIMUM ATT</w:t>
                        </w:r>
                      </w:p>
                      <w:p w:rsidR="008A6758" w:rsidRDefault="008A6758" w:rsidP="008A6758">
                        <w:pPr>
                          <w:jc w:val="center"/>
                        </w:pPr>
                        <w:r>
                          <w:t>MAXIMUM DEF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96" o:spid="_x0000_s1186" type="#_x0000_t13" style="position:absolute;left:2476;top:1524;width:7715;height:914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N48YA&#10;AADcAAAADwAAAGRycy9kb3ducmV2LnhtbESPT2vCQBTE7wW/w/KE3uomHqRNXcU/CIIUrG3R4yP7&#10;TEKyb8PuatJv7wqCx2FmfsNM571pxJWcrywrSEcJCOLc6ooLBb8/m7d3ED4ga2wsk4J/8jCfDV6m&#10;mGnb8TddD6EQEcI+QwVlCG0mpc9LMuhHtiWO3tk6gyFKV0jtsItw08hxkkykwYrjQoktrUrK68PF&#10;KOiW9d9W91/H9cqlx7Srd6f9YqfU67BffIII1Idn+NHeagXjjwncz8Qj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P5N48YAAADcAAAADwAAAAAAAAAAAAAAAACYAgAAZHJz&#10;L2Rvd25yZXYueG1sUEsFBgAAAAAEAAQA9QAAAIsDAAAAAA==&#10;" adj="21600,900" fillcolor="#ed7d31 [3205]" strokecolor="#823b0b [1605]" strokeweight="1pt">
                  <v:textbox>
                    <w:txbxContent>
                      <w:p w:rsidR="009F6034" w:rsidRDefault="009F6034" w:rsidP="009F6034">
                        <w:pPr>
                          <w:jc w:val="center"/>
                        </w:pPr>
                        <w:r>
                          <w:t>HOME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B6A79" w:rsidRPr="003B6A79" w:rsidRDefault="003B6A79" w:rsidP="003B6A79"/>
    <w:p w:rsidR="003B6A79" w:rsidRPr="003B6A79" w:rsidRDefault="003B6A79" w:rsidP="003B6A79"/>
    <w:p w:rsidR="003B6A79" w:rsidRPr="003B6A79" w:rsidRDefault="003B6A79" w:rsidP="003B6A79"/>
    <w:p w:rsidR="003B6A79" w:rsidRPr="003B6A79" w:rsidRDefault="003B6A79" w:rsidP="003B6A79"/>
    <w:p w:rsidR="003B6A79" w:rsidRPr="003B6A79" w:rsidRDefault="003B6A79" w:rsidP="003B6A79"/>
    <w:p w:rsidR="003B6A79" w:rsidRPr="003B6A79" w:rsidRDefault="003B6A79" w:rsidP="003B6A79"/>
    <w:p w:rsidR="003B6A79" w:rsidRPr="003B6A79" w:rsidRDefault="003B6A79" w:rsidP="003B6A79"/>
    <w:p w:rsidR="003B6A79" w:rsidRPr="003B6A79" w:rsidRDefault="003B6A79" w:rsidP="003B6A79"/>
    <w:p w:rsidR="003B6A79" w:rsidRPr="003B6A79" w:rsidRDefault="003B6A79" w:rsidP="003B6A79"/>
    <w:p w:rsidR="003B6A79" w:rsidRPr="003B6A79" w:rsidRDefault="003B6A79" w:rsidP="003B6A79"/>
    <w:p w:rsidR="003B6A79" w:rsidRPr="003B6A79" w:rsidRDefault="00BE46E5" w:rsidP="003B6A79"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872FAE" wp14:editId="723CDBEF">
                <wp:simplePos x="0" y="0"/>
                <wp:positionH relativeFrom="column">
                  <wp:posOffset>2476500</wp:posOffset>
                </wp:positionH>
                <wp:positionV relativeFrom="paragraph">
                  <wp:posOffset>137160</wp:posOffset>
                </wp:positionV>
                <wp:extent cx="285750" cy="45719"/>
                <wp:effectExtent l="0" t="57150" r="38100" b="5016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0D26" id="Straight Arrow Connector 288" o:spid="_x0000_s1026" type="#_x0000_t32" style="position:absolute;margin-left:195pt;margin-top:10.8pt;width:22.5pt;height:3.6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3B6A79" w:rsidRPr="003B6A79" w:rsidRDefault="003B6A79" w:rsidP="003B6A79"/>
    <w:p w:rsidR="003B6A79" w:rsidRDefault="003B6A79" w:rsidP="003B6A79"/>
    <w:p w:rsidR="004814E0" w:rsidRDefault="004814E0" w:rsidP="003B6A79">
      <w:pPr>
        <w:jc w:val="right"/>
      </w:pPr>
    </w:p>
    <w:p w:rsidR="003B6A79" w:rsidRDefault="003B6A79" w:rsidP="003B6A79">
      <w:pPr>
        <w:jc w:val="right"/>
      </w:pPr>
    </w:p>
    <w:p w:rsidR="00E102BC" w:rsidRDefault="00E102BC" w:rsidP="00E102BC">
      <w:pPr>
        <w:tabs>
          <w:tab w:val="left" w:pos="3120"/>
        </w:tabs>
        <w:rPr>
          <w:b/>
          <w:u w:val="single"/>
        </w:rPr>
      </w:pPr>
      <w:r>
        <w:rPr>
          <w:b/>
          <w:u w:val="single"/>
        </w:rPr>
        <w:lastRenderedPageBreak/>
        <w:t>CHARACTER CREATION</w:t>
      </w:r>
      <w:r>
        <w:rPr>
          <w:b/>
          <w:u w:val="single"/>
        </w:rPr>
        <w:t xml:space="preserve"> </w:t>
      </w:r>
      <w:r w:rsidRPr="004814E0">
        <w:rPr>
          <w:b/>
          <w:u w:val="single"/>
        </w:rPr>
        <w:t>STORYBOARDS:</w:t>
      </w:r>
    </w:p>
    <w:p w:rsidR="00E102BC" w:rsidRDefault="00E102BC" w:rsidP="003B6A79"/>
    <w:p w:rsidR="003B6A79" w:rsidRDefault="003B6A79" w:rsidP="003B6A79">
      <w:r>
        <w:rPr>
          <w:b/>
          <w:noProof/>
          <w:u w:val="single"/>
          <w:lang w:eastAsia="en-GB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8D1DF48" wp14:editId="766F9443">
                <wp:simplePos x="0" y="0"/>
                <wp:positionH relativeFrom="margin">
                  <wp:posOffset>19050</wp:posOffset>
                </wp:positionH>
                <wp:positionV relativeFrom="paragraph">
                  <wp:posOffset>-19050</wp:posOffset>
                </wp:positionV>
                <wp:extent cx="7686675" cy="5267325"/>
                <wp:effectExtent l="0" t="0" r="28575" b="28575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675" cy="5267325"/>
                          <a:chOff x="0" y="0"/>
                          <a:chExt cx="7686675" cy="5267325"/>
                        </a:xfrm>
                      </wpg:grpSpPr>
                      <wps:wsp>
                        <wps:cNvPr id="318" name="Rectangle 318"/>
                        <wps:cNvSpPr/>
                        <wps:spPr>
                          <a:xfrm>
                            <a:off x="0" y="0"/>
                            <a:ext cx="7686675" cy="5267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219200" y="161925"/>
                            <a:ext cx="5019675" cy="93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6A79" w:rsidRDefault="00076775" w:rsidP="00076775">
                              <w:pPr>
                                <w:jc w:val="center"/>
                              </w:pPr>
                              <w:r>
                                <w:t>CHARACTER CREATION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390525" y="1533526"/>
                            <a:ext cx="1571625" cy="190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A79" w:rsidRDefault="003B6A79" w:rsidP="003B6A7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581025" y="1666875"/>
                            <a:ext cx="12096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6A79" w:rsidRDefault="00190423" w:rsidP="003B6A79">
                              <w:pPr>
                                <w:jc w:val="center"/>
                              </w:pPr>
                              <w:r>
                                <w:t>CHARACTER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90500" y="190500"/>
                            <a:ext cx="885825" cy="895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A79" w:rsidRDefault="003B6A79" w:rsidP="003B6A79">
                              <w:pPr>
                                <w:jc w:val="center"/>
                              </w:pPr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1DF48" id="Group 317" o:spid="_x0000_s1185" style="position:absolute;margin-left:1.5pt;margin-top:-1.5pt;width:605.25pt;height:414.75pt;z-index:251784192;mso-position-horizontal-relative:margin" coordsize="76866,5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">
                <v:rect id="Rectangle 318" o:spid="_x0000_s1186" style="position:absolute;width:76866;height:5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Nb4cQA&#10;AADcAAAADwAAAGRycy9kb3ducmV2LnhtbERPW2vCMBR+F/wP4Qx801SdQzvT4gZzMhDmBdzjoTlr&#10;i81JSTLt/PXLg7DHj+++zDvTiAs5X1tWMB4lIIgLq2suFRwPb8M5CB+QNTaWScEvecizfm+JqbZX&#10;3tFlH0oRQ9inqKAKoU2l9EVFBv3ItsSR+7bOYIjQlVI7vMZw08hJkjxJgzXHhgpbeq2oOO9/jIJ3&#10;XDfuFD62X6ejXGxfZnZ9+3xUavDQrZ5BBOrCv/ju3mgF03FcG8/EI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jW+HEAAAA3AAAAA8AAAAAAAAAAAAAAAAAmAIAAGRycy9k&#10;b3ducmV2LnhtbFBLBQYAAAAABAAEAPUAAACJAwAAAAA=&#10;" fillcolor="white [3201]" strokecolor="#ed7d31 [3205]" strokeweight="1pt"/>
                <v:rect id="Rectangle 319" o:spid="_x0000_s1187" style="position:absolute;left:12192;top:1619;width:50196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JuOsgA&#10;AADcAAAADwAAAGRycy9kb3ducmV2LnhtbESPzWsCMRTE70L/h/AKvWlWS/1YjVJKi7lU8eOgt8fm&#10;ubt087Jsom771xuh4HGYmd8ws0VrK3GhxpeOFfR7CQjizJmScwX73Vd3DMIHZIOVY1LwSx4W86fO&#10;DFPjrryhyzbkIkLYp6igCKFOpfRZQRZ9z9XE0Tu5xmKIssmlafAa4baSgyQZSoslx4UCa/ooKPvZ&#10;nq2C72w50Uf9+fd2Hg5G6/HooJcrrdTLc/s+BRGoDY/wf1sbBa/9CdzPxCM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4m46yAAAANwAAAAPAAAAAAAAAAAAAAAAAJgCAABk&#10;cnMvZG93bnJldi54bWxQSwUGAAAAAAQABAD1AAAAjQMAAAAA&#10;" fillcolor="#ed7d31 [3205]" strokecolor="white [3201]" strokeweight="1.5pt">
                  <v:textbox>
                    <w:txbxContent>
                      <w:p w:rsidR="003B6A79" w:rsidRDefault="00076775" w:rsidP="00076775">
                        <w:pPr>
                          <w:jc w:val="center"/>
                        </w:pPr>
                        <w:r>
                          <w:t>CHARACTER CREATION</w:t>
                        </w:r>
                      </w:p>
                    </w:txbxContent>
                  </v:textbox>
                </v:rect>
                <v:rect id="Rectangle 320" o:spid="_x0000_s1188" style="position:absolute;left:3905;top:15335;width:15716;height:19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mdWsMA&#10;AADcAAAADwAAAGRycy9kb3ducmV2LnhtbERPTWsCMRC9F/wPYQRvNatWaVejqKCVgmCtoMdhM+4u&#10;biZLEnXrr28OQo+P9z2ZNaYSN3K+tKyg101AEGdWl5wrOPysXt9B+ICssbJMCn7Jw2zaeplgqu2d&#10;v+m2D7mIIexTVFCEUKdS+qwgg75ra+LIna0zGCJ0udQO7zHcVLKfJCNpsOTYUGBNy4Kyy/5qFHzi&#10;unLH8LU9HQ/yY7sY2vVj96ZUp93MxyACNeFf/HRvtIJBP86PZ+IRk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mdWsMAAADcAAAADwAAAAAAAAAAAAAAAACYAgAAZHJzL2Rv&#10;d25yZXYueG1sUEsFBgAAAAAEAAQA9QAAAIgDAAAAAA==&#10;" fillcolor="white [3201]" strokecolor="#ed7d31 [3205]" strokeweight="1pt">
                  <v:textbox>
                    <w:txbxContent>
                      <w:p w:rsidR="003B6A79" w:rsidRDefault="003B6A79" w:rsidP="003B6A79">
                        <w:pPr>
                          <w:jc w:val="center"/>
                        </w:pPr>
                      </w:p>
                    </w:txbxContent>
                  </v:textbox>
                </v:rect>
                <v:rect id="Rectangle 323" o:spid="_x0000_s1189" style="position:absolute;left:5810;top:16668;width:1209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3Hc8UA&#10;AADcAAAADwAAAGRycy9kb3ducmV2LnhtbESPQWsCMRSE7wX/Q3gFL6Vmqyh2axQRlJ6k3Yrnx+Z1&#10;szV5WTbpuvbXm4LgcZiZb5jFqndWdNSG2rOCl1EGgrj0uuZKweFr+zwHESKyRuuZFFwowGo5eFhg&#10;rv2ZP6krYiUShEOOCkyMTS5lKA05DCPfECfv27cOY5JtJXWL5wR3Vo6zbCYd1pwWDDa0MVSeil+n&#10;wB6LjZ09dXv98Xc8mZ3uX6c/RqnhY79+AxGpj/fwrf2uFUzGE/g/k4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7cdzxQAAANwAAAAPAAAAAAAAAAAAAAAAAJgCAABkcnMv&#10;ZG93bnJldi54bWxQSwUGAAAAAAQABAD1AAAAigMAAAAA&#10;" fillcolor="#ed7d31 [3205]" strokecolor="#823b0b [1605]" strokeweight="1pt">
                  <v:textbox>
                    <w:txbxContent>
                      <w:p w:rsidR="003B6A79" w:rsidRDefault="00190423" w:rsidP="003B6A79">
                        <w:pPr>
                          <w:jc w:val="center"/>
                        </w:pPr>
                        <w:r>
                          <w:t>CHARACTER 1</w:t>
                        </w:r>
                      </w:p>
                    </w:txbxContent>
                  </v:textbox>
                </v:rect>
                <v:rect id="Rectangle 335" o:spid="_x0000_s1190" style="position:absolute;left:1905;top:1905;width:8858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eoH8YA&#10;AADcAAAADwAAAGRycy9kb3ducmV2LnhtbESPQWsCMRSE74L/ITzBW81Wq9StUVRQS0GwKtjjY/O6&#10;u7h5WZKoa399Uyh4HGbmG2Yya0wlruR8aVnBcy8BQZxZXXKu4HhYPb2C8AFZY2WZFNzJw2zabk0w&#10;1fbGn3Tdh1xECPsUFRQh1KmUPivIoO/Zmjh639YZDFG6XGqHtwg3lewnyUgaLDkuFFjTsqDsvL8Y&#10;BRtcV+4UPrZfp6McbxdDu/7ZvSjV7TTzNxCBmvAI/7fftYLBYAh/Z+IR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eoH8YAAADcAAAADwAAAAAAAAAAAAAAAACYAgAAZHJz&#10;L2Rvd25yZXYueG1sUEsFBgAAAAAEAAQA9QAAAIsDAAAAAA==&#10;" fillcolor="white [3201]" strokecolor="#ed7d31 [3205]" strokeweight="1pt">
                  <v:textbox>
                    <w:txbxContent>
                      <w:p w:rsidR="003B6A79" w:rsidRDefault="003B6A79" w:rsidP="003B6A79">
                        <w:pPr>
                          <w:jc w:val="center"/>
                        </w:pPr>
                        <w:r>
                          <w:t>HOME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C84001" w:rsidRDefault="00C84001" w:rsidP="003B6A79"/>
    <w:p w:rsidR="003B6A79" w:rsidRPr="00BA6758" w:rsidRDefault="00BE46E5">
      <w:pPr>
        <w:rPr>
          <w:b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3038475</wp:posOffset>
                </wp:positionV>
                <wp:extent cx="866775" cy="561975"/>
                <wp:effectExtent l="0" t="0" r="28575" b="2857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6E5" w:rsidRDefault="00BE46E5" w:rsidP="00BE46E5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6" o:spid="_x0000_s1191" style="position:absolute;margin-left:502.5pt;margin-top:239.25pt;width:68.25pt;height:44.2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" fillcolor="#ed7d31 [3205]" strokecolor="#823b0b [1605]" strokeweight="1pt">
                <v:textbox>
                  <w:txbxContent>
                    <w:p w:rsidR="00BE46E5" w:rsidRDefault="00BE46E5" w:rsidP="00BE46E5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3686175</wp:posOffset>
                </wp:positionV>
                <wp:extent cx="1569720" cy="257175"/>
                <wp:effectExtent l="0" t="0" r="11430" b="28575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6E5" w:rsidRDefault="00BE46E5" w:rsidP="00BE46E5">
                            <w:pPr>
                              <w:jc w:val="center"/>
                            </w:pPr>
                            <w:r>
                              <w:t>Please enter character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92" type="#_x0000_t202" style="position:absolute;margin-left:240.75pt;margin-top:290.25pt;width:123.6pt;height:20.2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">
                <v:textbox>
                  <w:txbxContent>
                    <w:p w:rsidR="00BE46E5" w:rsidRDefault="00BE46E5" w:rsidP="00BE46E5">
                      <w:pPr>
                        <w:jc w:val="center"/>
                      </w:pPr>
                      <w:r>
                        <w:t>Please enter character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3038475</wp:posOffset>
                </wp:positionV>
                <wp:extent cx="4829175" cy="571500"/>
                <wp:effectExtent l="0" t="0" r="28575" b="1905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46E5" w:rsidRDefault="00BE46E5" w:rsidP="00BE46E5">
                            <w:pPr>
                              <w:jc w:val="center"/>
                            </w:pPr>
                            <w:r>
                              <w:t>ENTER 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4" o:spid="_x0000_s1193" style="position:absolute;margin-left:108.75pt;margin-top:239.25pt;width:380.25pt;height: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" fillcolor="#ed7d31 [3205]" strokecolor="#823b0b [1605]" strokeweight="1pt">
                <v:textbox>
                  <w:txbxContent>
                    <w:p w:rsidR="00BE46E5" w:rsidRDefault="00BE46E5" w:rsidP="00BE46E5">
                      <w:pPr>
                        <w:jc w:val="center"/>
                      </w:pPr>
                      <w:r>
                        <w:t>ENTER YOUR NAME</w:t>
                      </w:r>
                    </w:p>
                  </w:txbxContent>
                </v:textbox>
              </v:rect>
            </w:pict>
          </mc:Fallback>
        </mc:AlternateContent>
      </w:r>
      <w:r w:rsidR="001904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B858564" wp14:editId="1C5AF4F8">
                <wp:simplePos x="0" y="0"/>
                <wp:positionH relativeFrom="column">
                  <wp:posOffset>5486400</wp:posOffset>
                </wp:positionH>
                <wp:positionV relativeFrom="paragraph">
                  <wp:posOffset>2352675</wp:posOffset>
                </wp:positionV>
                <wp:extent cx="1209675" cy="304800"/>
                <wp:effectExtent l="0" t="0" r="0" b="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423" w:rsidRDefault="00190423" w:rsidP="00190423">
                            <w:pPr>
                              <w:jc w:val="center"/>
                            </w:pPr>
                            <w: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58564" id="Rectangle 303" o:spid="_x0000_s1194" style="position:absolute;margin-left:6in;margin-top:185.25pt;width:95.25pt;height:2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" fillcolor="#ed7d31 [3205]" strokecolor="#823b0b [1605]" strokeweight="1pt">
                <v:textbox>
                  <w:txbxContent>
                    <w:p w:rsidR="00190423" w:rsidRDefault="00190423" w:rsidP="00190423">
                      <w:pPr>
                        <w:jc w:val="center"/>
                      </w:pPr>
                      <w: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 w:rsidR="001904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4330DAA" wp14:editId="15A024F4">
                <wp:simplePos x="0" y="0"/>
                <wp:positionH relativeFrom="column">
                  <wp:posOffset>3857625</wp:posOffset>
                </wp:positionH>
                <wp:positionV relativeFrom="paragraph">
                  <wp:posOffset>2352675</wp:posOffset>
                </wp:positionV>
                <wp:extent cx="1209675" cy="304800"/>
                <wp:effectExtent l="0" t="0" r="0" b="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423" w:rsidRDefault="00190423" w:rsidP="00190423">
                            <w:pPr>
                              <w:jc w:val="center"/>
                            </w:pPr>
                            <w: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30DAA" id="Rectangle 302" o:spid="_x0000_s1195" style="position:absolute;margin-left:303.75pt;margin-top:185.25pt;width:95.25pt;height:2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" fillcolor="#ed7d31 [3205]" strokecolor="#823b0b [1605]" strokeweight="1pt">
                <v:textbox>
                  <w:txbxContent>
                    <w:p w:rsidR="00190423" w:rsidRDefault="00190423" w:rsidP="00190423">
                      <w:pPr>
                        <w:jc w:val="center"/>
                      </w:pPr>
                      <w: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 w:rsidR="001904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35E03B5" wp14:editId="78C1359B">
                <wp:simplePos x="0" y="0"/>
                <wp:positionH relativeFrom="column">
                  <wp:posOffset>2286000</wp:posOffset>
                </wp:positionH>
                <wp:positionV relativeFrom="paragraph">
                  <wp:posOffset>2343150</wp:posOffset>
                </wp:positionV>
                <wp:extent cx="1209675" cy="304800"/>
                <wp:effectExtent l="0" t="0" r="0" b="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423" w:rsidRDefault="00190423" w:rsidP="00190423">
                            <w:pPr>
                              <w:jc w:val="center"/>
                            </w:pPr>
                            <w: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E03B5" id="Rectangle 301" o:spid="_x0000_s1196" style="position:absolute;margin-left:180pt;margin-top:184.5pt;width:95.25pt;height:2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" fillcolor="#ed7d31 [3205]" strokecolor="#823b0b [1605]" strokeweight="1pt">
                <v:textbox>
                  <w:txbxContent>
                    <w:p w:rsidR="00190423" w:rsidRDefault="00190423" w:rsidP="00190423">
                      <w:pPr>
                        <w:jc w:val="center"/>
                      </w:pPr>
                      <w: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 w:rsidR="001904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E9A934" wp14:editId="2B0D2617">
                <wp:simplePos x="0" y="0"/>
                <wp:positionH relativeFrom="column">
                  <wp:posOffset>609600</wp:posOffset>
                </wp:positionH>
                <wp:positionV relativeFrom="paragraph">
                  <wp:posOffset>2343150</wp:posOffset>
                </wp:positionV>
                <wp:extent cx="1209675" cy="304800"/>
                <wp:effectExtent l="0" t="0" r="0" b="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423" w:rsidRDefault="00190423" w:rsidP="00190423">
                            <w:pPr>
                              <w:jc w:val="center"/>
                            </w:pPr>
                            <w: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9A934" id="Rectangle 300" o:spid="_x0000_s1197" style="position:absolute;margin-left:48pt;margin-top:184.5pt;width:95.25pt;height:2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" fillcolor="#ed7d31 [3205]" strokecolor="#823b0b [1605]" strokeweight="1pt">
                <v:textbox>
                  <w:txbxContent>
                    <w:p w:rsidR="00190423" w:rsidRDefault="00190423" w:rsidP="00190423">
                      <w:pPr>
                        <w:jc w:val="center"/>
                      </w:pPr>
                      <w: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 w:rsidR="001904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F1BB90E" wp14:editId="7597266C">
                <wp:simplePos x="0" y="0"/>
                <wp:positionH relativeFrom="column">
                  <wp:posOffset>5514975</wp:posOffset>
                </wp:positionH>
                <wp:positionV relativeFrom="paragraph">
                  <wp:posOffset>1076325</wp:posOffset>
                </wp:positionV>
                <wp:extent cx="1209675" cy="304800"/>
                <wp:effectExtent l="0" t="0" r="0" b="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423" w:rsidRDefault="00190423" w:rsidP="00190423">
                            <w:pPr>
                              <w:jc w:val="center"/>
                            </w:pPr>
                            <w:r>
                              <w:t>CHARACTER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BB90E" id="Rectangle 299" o:spid="_x0000_s1198" style="position:absolute;margin-left:434.25pt;margin-top:84.75pt;width:95.25pt;height:2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" fillcolor="#ed7d31 [3205]" strokecolor="#823b0b [1605]" strokeweight="1pt">
                <v:textbox>
                  <w:txbxContent>
                    <w:p w:rsidR="00190423" w:rsidRDefault="00190423" w:rsidP="00190423">
                      <w:pPr>
                        <w:jc w:val="center"/>
                      </w:pPr>
                      <w:r>
                        <w:t>CHARACTER</w:t>
                      </w:r>
                      <w: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 w:rsidR="001904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F1BB90E" wp14:editId="7597266C">
                <wp:simplePos x="0" y="0"/>
                <wp:positionH relativeFrom="column">
                  <wp:posOffset>3867150</wp:posOffset>
                </wp:positionH>
                <wp:positionV relativeFrom="paragraph">
                  <wp:posOffset>1076325</wp:posOffset>
                </wp:positionV>
                <wp:extent cx="1209675" cy="304800"/>
                <wp:effectExtent l="0" t="0" r="0" b="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423" w:rsidRDefault="00190423" w:rsidP="00190423">
                            <w:pPr>
                              <w:jc w:val="center"/>
                            </w:pPr>
                            <w:r>
                              <w:t>CHARACTER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BB90E" id="Rectangle 298" o:spid="_x0000_s1199" style="position:absolute;margin-left:304.5pt;margin-top:84.75pt;width:95.25pt;height:2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" fillcolor="#ed7d31 [3205]" strokecolor="#823b0b [1605]" strokeweight="1pt">
                <v:textbox>
                  <w:txbxContent>
                    <w:p w:rsidR="00190423" w:rsidRDefault="00190423" w:rsidP="00190423">
                      <w:pPr>
                        <w:jc w:val="center"/>
                      </w:pPr>
                      <w:r>
                        <w:t>CHARACTER</w:t>
                      </w:r>
                      <w: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1904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F1BB90E" wp14:editId="7597266C">
                <wp:simplePos x="0" y="0"/>
                <wp:positionH relativeFrom="column">
                  <wp:posOffset>2219325</wp:posOffset>
                </wp:positionH>
                <wp:positionV relativeFrom="paragraph">
                  <wp:posOffset>1076325</wp:posOffset>
                </wp:positionV>
                <wp:extent cx="1209675" cy="304800"/>
                <wp:effectExtent l="0" t="0" r="0" b="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0423" w:rsidRDefault="00190423" w:rsidP="00190423">
                            <w:pPr>
                              <w:jc w:val="center"/>
                            </w:pPr>
                            <w:r>
                              <w:t>CHARACTER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BB90E" id="Rectangle 297" o:spid="_x0000_s1200" style="position:absolute;margin-left:174.75pt;margin-top:84.75pt;width:95.25pt;height:2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" fillcolor="#ed7d31 [3205]" strokecolor="#823b0b [1605]" strokeweight="1pt">
                <v:textbox>
                  <w:txbxContent>
                    <w:p w:rsidR="00190423" w:rsidRDefault="00190423" w:rsidP="00190423">
                      <w:pPr>
                        <w:jc w:val="center"/>
                      </w:pPr>
                      <w:r>
                        <w:t>CHARACTER</w:t>
                      </w:r>
                      <w: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1904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2D360F0" wp14:editId="223A930F">
                <wp:simplePos x="0" y="0"/>
                <wp:positionH relativeFrom="margin">
                  <wp:posOffset>5295900</wp:posOffset>
                </wp:positionH>
                <wp:positionV relativeFrom="paragraph">
                  <wp:posOffset>942976</wp:posOffset>
                </wp:positionV>
                <wp:extent cx="1571625" cy="1905000"/>
                <wp:effectExtent l="0" t="0" r="28575" b="1905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775" w:rsidRDefault="00076775" w:rsidP="000767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360F0" id="Rectangle 338" o:spid="_x0000_s1201" style="position:absolute;margin-left:417pt;margin-top:74.25pt;width:123.75pt;height:150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" fillcolor="white [3201]" strokecolor="#ed7d31 [3205]" strokeweight="1pt">
                <v:textbox>
                  <w:txbxContent>
                    <w:p w:rsidR="00076775" w:rsidRDefault="00076775" w:rsidP="0007677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04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C77FBC" wp14:editId="1A7C33EE">
                <wp:simplePos x="0" y="0"/>
                <wp:positionH relativeFrom="margin">
                  <wp:posOffset>3669665</wp:posOffset>
                </wp:positionH>
                <wp:positionV relativeFrom="paragraph">
                  <wp:posOffset>942975</wp:posOffset>
                </wp:positionV>
                <wp:extent cx="1571625" cy="1905000"/>
                <wp:effectExtent l="0" t="0" r="28575" b="1905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775" w:rsidRDefault="00076775" w:rsidP="000767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77FBC" id="Rectangle 337" o:spid="_x0000_s1202" style="position:absolute;margin-left:288.95pt;margin-top:74.25pt;width:123.75pt;height:150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" fillcolor="white [3201]" strokecolor="#ed7d31 [3205]" strokeweight="1pt">
                <v:textbox>
                  <w:txbxContent>
                    <w:p w:rsidR="00076775" w:rsidRDefault="00076775" w:rsidP="0007677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04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E79483" wp14:editId="30393B3C">
                <wp:simplePos x="0" y="0"/>
                <wp:positionH relativeFrom="column">
                  <wp:posOffset>2038350</wp:posOffset>
                </wp:positionH>
                <wp:positionV relativeFrom="paragraph">
                  <wp:posOffset>942976</wp:posOffset>
                </wp:positionV>
                <wp:extent cx="1571625" cy="1905000"/>
                <wp:effectExtent l="0" t="0" r="0" b="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775" w:rsidRDefault="00076775" w:rsidP="000767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79483" id="Rectangle 336" o:spid="_x0000_s1203" style="position:absolute;margin-left:160.5pt;margin-top:74.25pt;width:123.75pt;height:150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" fillcolor="white [3201]" strokecolor="#ed7d31 [3205]" strokeweight="1pt">
                <v:textbox>
                  <w:txbxContent>
                    <w:p w:rsidR="00076775" w:rsidRDefault="00076775" w:rsidP="000767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B6A79">
        <w:br w:type="page"/>
      </w:r>
    </w:p>
    <w:p w:rsidR="00BA6758" w:rsidRPr="00BA6758" w:rsidRDefault="00BA6758" w:rsidP="003B6A79">
      <w:pPr>
        <w:rPr>
          <w:b/>
          <w:u w:val="single"/>
        </w:rPr>
      </w:pPr>
      <w:r w:rsidRPr="00BA6758">
        <w:rPr>
          <w:b/>
          <w:u w:val="single"/>
        </w:rPr>
        <w:lastRenderedPageBreak/>
        <w:t>TOWN MAPS STORYBOARD:</w:t>
      </w:r>
    </w:p>
    <w:bookmarkStart w:id="0" w:name="_GoBack"/>
    <w:bookmarkEnd w:id="0"/>
    <w:p w:rsidR="003B6A79" w:rsidRPr="003B6A79" w:rsidRDefault="005506C0" w:rsidP="003B6A7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3324225</wp:posOffset>
                </wp:positionV>
                <wp:extent cx="428625" cy="0"/>
                <wp:effectExtent l="0" t="76200" r="9525" b="9525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141C1" id="Straight Arrow Connector 333" o:spid="_x0000_s1026" type="#_x0000_t32" style="position:absolute;margin-left:145.5pt;margin-top:261.75pt;width:33.7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559DD25A" wp14:editId="229BBB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686675" cy="5267325"/>
                <wp:effectExtent l="0" t="0" r="28575" b="28575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6675" cy="5267325"/>
                          <a:chOff x="0" y="0"/>
                          <a:chExt cx="7686675" cy="5267325"/>
                        </a:xfrm>
                      </wpg:grpSpPr>
                      <wps:wsp>
                        <wps:cNvPr id="309" name="Rectangle 309"/>
                        <wps:cNvSpPr/>
                        <wps:spPr>
                          <a:xfrm>
                            <a:off x="0" y="0"/>
                            <a:ext cx="7686675" cy="5267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219200" y="161925"/>
                            <a:ext cx="5019675" cy="933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6C0" w:rsidRDefault="005506C0" w:rsidP="005506C0">
                              <w:pPr>
                                <w:jc w:val="center"/>
                              </w:pPr>
                              <w:r>
                                <w:t>TOWN MAPS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390525" y="1533525"/>
                            <a:ext cx="1619250" cy="3228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06C0" w:rsidRDefault="005506C0" w:rsidP="005506C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162175" y="3086100"/>
                            <a:ext cx="1352550" cy="1676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06C0" w:rsidRDefault="005506C0" w:rsidP="005506C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638175" y="1752600"/>
                            <a:ext cx="12096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6C0" w:rsidRDefault="005506C0" w:rsidP="005506C0">
                              <w:pPr>
                                <w:jc w:val="center"/>
                              </w:pPr>
                              <w:r>
                                <w:t>MAP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638175" y="2105025"/>
                            <a:ext cx="12096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6C0" w:rsidRDefault="005506C0" w:rsidP="005506C0">
                              <w:pPr>
                                <w:jc w:val="center"/>
                              </w:pPr>
                              <w:r>
                                <w:t>MAP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628650" y="2457450"/>
                            <a:ext cx="12096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6C0" w:rsidRDefault="005506C0" w:rsidP="005506C0">
                              <w:pPr>
                                <w:jc w:val="center"/>
                              </w:pPr>
                              <w:r>
                                <w:t>MAP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628650" y="2828925"/>
                            <a:ext cx="12096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6C0" w:rsidRDefault="005506C0" w:rsidP="005506C0">
                              <w:pPr>
                                <w:jc w:val="center"/>
                              </w:pPr>
                              <w:r>
                                <w:t>MAP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628650" y="3190875"/>
                            <a:ext cx="12096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6C0" w:rsidRDefault="005506C0" w:rsidP="005506C0">
                              <w:pPr>
                                <w:jc w:val="center"/>
                              </w:pPr>
                              <w:r>
                                <w:t>MAP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628650" y="3552825"/>
                            <a:ext cx="12096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6C0" w:rsidRDefault="005506C0" w:rsidP="005506C0">
                              <w:pPr>
                                <w:jc w:val="center"/>
                              </w:pPr>
                              <w:r>
                                <w:t xml:space="preserve">MAP 6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619125" y="3895725"/>
                            <a:ext cx="12096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6C0" w:rsidRDefault="005506C0" w:rsidP="005506C0">
                              <w:pPr>
                                <w:jc w:val="center"/>
                              </w:pPr>
                              <w:r>
                                <w:t>MAP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619125" y="4248150"/>
                            <a:ext cx="120967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6C0" w:rsidRDefault="005506C0" w:rsidP="005506C0">
                              <w:pPr>
                                <w:jc w:val="center"/>
                              </w:pPr>
                              <w:r>
                                <w:t>MAP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2362200" y="3190875"/>
                            <a:ext cx="10001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6C0" w:rsidRDefault="005506C0" w:rsidP="005506C0">
                              <w:pPr>
                                <w:jc w:val="center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5324475" y="1504950"/>
                            <a:ext cx="1847850" cy="2486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06C0" w:rsidRDefault="005506C0" w:rsidP="005506C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5543550" y="1609725"/>
                            <a:ext cx="1428750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6C0" w:rsidRDefault="00A02512" w:rsidP="005506C0">
                              <w:pPr>
                                <w:jc w:val="center"/>
                              </w:pPr>
                              <w:r>
                                <w:t>SUGGESTED WEAPONS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5562600" y="2171700"/>
                            <a:ext cx="1381125" cy="1676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6C0" w:rsidRDefault="00A02512" w:rsidP="005506C0">
                              <w:pPr>
                                <w:jc w:val="center"/>
                              </w:pPr>
                              <w:r>
                                <w:t>LISTS OF WEAPONS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Right Arrow 332"/>
                        <wps:cNvSpPr/>
                        <wps:spPr>
                          <a:xfrm rot="16200000">
                            <a:off x="247650" y="152400"/>
                            <a:ext cx="771525" cy="914400"/>
                          </a:xfrm>
                          <a:prstGeom prst="rightArrow">
                            <a:avLst>
                              <a:gd name="adj1" fmla="val 91667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6C0" w:rsidRDefault="005506C0" w:rsidP="005506C0">
                              <w:pPr>
                                <w:jc w:val="center"/>
                              </w:pPr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DD25A" id="Group 308" o:spid="_x0000_s1206" style="position:absolute;margin-left:0;margin-top:0;width:605.25pt;height:414.75pt;z-index:251810816" coordsize="76866,5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">
                <v:rect id="Rectangle 309" o:spid="_x0000_s1207" style="position:absolute;width:76866;height:5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op8YA&#10;AADcAAAADwAAAGRycy9kb3ducmV2LnhtbESPQWsCMRSE74L/ITyht25WbUW3RqlCrQhCq4I9PjbP&#10;3aWblyVJddtf3wiCx2FmvmGm89bU4kzOV5YV9JMUBHFudcWFgsP+7XEMwgdkjbVlUvBLHuazbmeK&#10;mbYX/qTzLhQiQthnqKAMocmk9HlJBn1iG+LonawzGKJ0hdQOLxFuajlI05E0WHFcKLGhZUn59+7H&#10;KHjHVe2OYbP9Oh7kZLt4tqu/jyelHnrt6wuIQG24h2/ttVYwTCdwPROPgJ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Zop8YAAADcAAAADwAAAAAAAAAAAAAAAACYAgAAZHJz&#10;L2Rvd25yZXYueG1sUEsFBgAAAAAEAAQA9QAAAIsDAAAAAA==&#10;" fillcolor="white [3201]" strokecolor="#ed7d31 [3205]" strokeweight="1pt"/>
                <v:rect id="Rectangle 310" o:spid="_x0000_s1208" style="position:absolute;left:12192;top:1619;width:50196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jHp8QA&#10;AADcAAAADwAAAGRycy9kb3ducmV2LnhtbERPz2vCMBS+C/sfwhvspmmVqetMRcRhLjrmdthuj+at&#10;LWteShO18683B8Hjx/d7sextI07U+dqxgnSUgCAunKm5VPD1+Tacg/AB2WDjmBT8k4dl/jBYYGbc&#10;mT/odAiliCHsM1RQhdBmUvqiIot+5FriyP26zmKIsCul6fAcw20jx0kylRZrjg0VtrSuqPg7HK2C&#10;XbF90T96c3k+Tsez9/nsW2/3Wqmnx371CiJQH+7im1sbBZM0zo9n4hG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x6fEAAAA3AAAAA8AAAAAAAAAAAAAAAAAmAIAAGRycy9k&#10;b3ducmV2LnhtbFBLBQYAAAAABAAEAPUAAACJAwAAAAA=&#10;" fillcolor="#ed7d31 [3205]" strokecolor="white [3201]" strokeweight="1.5pt">
                  <v:textbox>
                    <w:txbxContent>
                      <w:p w:rsidR="005506C0" w:rsidRDefault="005506C0" w:rsidP="005506C0">
                        <w:pPr>
                          <w:jc w:val="center"/>
                        </w:pPr>
                        <w:r>
                          <w:t>TOWN MAPS</w:t>
                        </w:r>
                      </w:p>
                    </w:txbxContent>
                  </v:textbox>
                </v:rect>
                <v:rect id="Rectangle 311" o:spid="_x0000_s1209" style="position:absolute;left:3905;top:15335;width:16192;height:32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nyfMYA&#10;AADcAAAADwAAAGRycy9kb3ducmV2LnhtbESPQWsCMRSE70L/Q3gFbzW7rZV2NYotaIsgqBXs8bF5&#10;7i5uXpYk6uqvbwqCx2FmvmFGk9bU4kTOV5YVpL0EBHFudcWFgu3P7OkNhA/IGmvLpOBCHibjh84I&#10;M23PvKbTJhQiQthnqKAMocmk9HlJBn3PNsTR21tnMETpCqkdniPc1PI5SQbSYMVxocSGPkvKD5uj&#10;UfCF89rtwmL5u9vK9+XHq51fV32luo/tdAgiUBvu4Vv7Wyt4SVP4PxOP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nyfMYAAADcAAAADwAAAAAAAAAAAAAAAACYAgAAZHJz&#10;L2Rvd25yZXYueG1sUEsFBgAAAAAEAAQA9QAAAIsDAAAAAA==&#10;" fillcolor="white [3201]" strokecolor="#ed7d31 [3205]" strokeweight="1pt">
                  <v:textbox>
                    <w:txbxContent>
                      <w:p w:rsidR="005506C0" w:rsidRDefault="005506C0" w:rsidP="005506C0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2" o:spid="_x0000_s1210" style="position:absolute;left:21621;top:30861;width:13526;height:1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tsC8YA&#10;AADcAAAADwAAAGRycy9kb3ducmV2LnhtbESPQWsCMRSE7wX/Q3hCb25WW6VujaKFqhQEq4I9PjbP&#10;3cXNy5Kkuu2vN0Khx2FmvmEms9bU4kLOV5YV9JMUBHFudcWFgsP+vfcCwgdkjbVlUvBDHmbTzsME&#10;M22v/EmXXShEhLDPUEEZQpNJ6fOSDPrENsTRO1lnMETpCqkdXiPc1HKQpiNpsOK4UGJDbyXl5923&#10;UbDCZe2O4WPzdTzI8WYxtMvf7bNSj912/goiUBv+w3/ttVbw1B/A/Uw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4tsC8YAAADcAAAADwAAAAAAAAAAAAAAAACYAgAAZHJz&#10;L2Rvd25yZXYueG1sUEsFBgAAAAAEAAQA9QAAAIsDAAAAAA==&#10;" fillcolor="white [3201]" strokecolor="#ed7d31 [3205]" strokeweight="1pt">
                  <v:textbox>
                    <w:txbxContent>
                      <w:p w:rsidR="005506C0" w:rsidRDefault="005506C0" w:rsidP="005506C0"/>
                    </w:txbxContent>
                  </v:textbox>
                </v:rect>
                <v:rect id="Rectangle 313" o:spid="_x0000_s1211" style="position:absolute;left:6381;top:17526;width:1209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ENzsUA&#10;AADcAAAADwAAAGRycy9kb3ducmV2LnhtbESPQWsCMRSE70L/Q3hCL6JZK5W6GqUIlp6k3RbPj81z&#10;s5q8LJu4bvvrTaHgcZiZb5jVpndWdNSG2rOC6SQDQVx6XXOl4PtrN34BESKyRuuZFPxQgM36YbDC&#10;XPsrf1JXxEokCIccFZgYm1zKUBpyGCa+IU7e0bcOY5JtJXWL1wR3Vj5l2Vw6rDktGGxoa6g8Fxen&#10;wB6KrZ2Pur3++D2czZvuF88no9TjsH9dgojUx3v4v/2uFcymM/g7k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gQ3OxQAAANwAAAAPAAAAAAAAAAAAAAAAAJgCAABkcnMv&#10;ZG93bnJldi54bWxQSwUGAAAAAAQABAD1AAAAigMAAAAA&#10;" fillcolor="#ed7d31 [3205]" strokecolor="#823b0b [1605]" strokeweight="1pt">
                  <v:textbox>
                    <w:txbxContent>
                      <w:p w:rsidR="005506C0" w:rsidRDefault="005506C0" w:rsidP="005506C0">
                        <w:pPr>
                          <w:jc w:val="center"/>
                        </w:pPr>
                        <w:r>
                          <w:t>MAP 1</w:t>
                        </w:r>
                      </w:p>
                    </w:txbxContent>
                  </v:textbox>
                </v:rect>
                <v:rect id="Rectangle 314" o:spid="_x0000_s1212" style="position:absolute;left:6381;top:21050;width:1209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iVusUA&#10;AADcAAAADwAAAGRycy9kb3ducmV2LnhtbESPQWsCMRSE7wX/Q3iCl1Kz2lZ0axQRWjwVuxXPj81z&#10;szV5WTZx3frrm0Khx2FmvmGW695Z0VEbas8KJuMMBHHpdc2VgsPn68McRIjIGq1nUvBNAdarwd0S&#10;c+2v/EFdESuRIBxyVGBibHIpQ2nIYRj7hjh5J986jEm2ldQtXhPcWTnNspl0WHNaMNjQ1lB5Li5O&#10;gT0WWzu77971/nY8mzfdL56/jFKjYb95ARGpj//hv/ZOK3icPMHvmXQ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aJW6xQAAANwAAAAPAAAAAAAAAAAAAAAAAJgCAABkcnMv&#10;ZG93bnJldi54bWxQSwUGAAAAAAQABAD1AAAAigMAAAAA&#10;" fillcolor="#ed7d31 [3205]" strokecolor="#823b0b [1605]" strokeweight="1pt">
                  <v:textbox>
                    <w:txbxContent>
                      <w:p w:rsidR="005506C0" w:rsidRDefault="005506C0" w:rsidP="005506C0">
                        <w:pPr>
                          <w:jc w:val="center"/>
                        </w:pPr>
                        <w:r>
                          <w:t>MAP 2</w:t>
                        </w:r>
                      </w:p>
                    </w:txbxContent>
                  </v:textbox>
                </v:rect>
                <v:rect id="Rectangle 315" o:spid="_x0000_s1213" style="position:absolute;left:6286;top:24574;width:1209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QwIcUA&#10;AADcAAAADwAAAGRycy9kb3ducmV2LnhtbESPQWsCMRSE74X+h/CEXopmbVHqapQitPQkdls8PzbP&#10;zWrysmzSdeuvN4LgcZiZb5jFqndWdNSG2rOC8SgDQVx6XXOl4PfnY/gGIkRkjdYzKfinAKvl48MC&#10;c+1P/E1dESuRIBxyVGBibHIpQ2nIYRj5hjh5e986jEm2ldQtnhLcWfmSZVPpsOa0YLChtaHyWPw5&#10;BXZXrO30udvo7Xl3NJ+6n00ORqmnQf8+BxGpj/fwrf2lFbyOJ3A9k46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DAhxQAAANwAAAAPAAAAAAAAAAAAAAAAAJgCAABkcnMv&#10;ZG93bnJldi54bWxQSwUGAAAAAAQABAD1AAAAigMAAAAA&#10;" fillcolor="#ed7d31 [3205]" strokecolor="#823b0b [1605]" strokeweight="1pt">
                  <v:textbox>
                    <w:txbxContent>
                      <w:p w:rsidR="005506C0" w:rsidRDefault="005506C0" w:rsidP="005506C0">
                        <w:pPr>
                          <w:jc w:val="center"/>
                        </w:pPr>
                        <w:r>
                          <w:t>MAP 3</w:t>
                        </w:r>
                      </w:p>
                    </w:txbxContent>
                  </v:textbox>
                </v:rect>
                <v:rect id="Rectangle 316" o:spid="_x0000_s1214" style="position:absolute;left:6286;top:28289;width:1209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uVsUA&#10;AADcAAAADwAAAGRycy9kb3ducmV2LnhtbESPQWsCMRSE7wX/Q3iCl1KztnSpW6OIUOmp1FU8PzbP&#10;zdbkZdnEddtf3xQKHoeZ+YZZrAZnRU9daDwrmE0zEMSV1w3XCg77t4cXECEia7SeScE3BVgtR3cL&#10;LLS/8o76MtYiQTgUqMDE2BZShsqQwzD1LXHyTr5zGJPsaqk7vCa4s/Ixy3LpsOG0YLCljaHqXF6c&#10;AnssNza/7z/058/xbLZ6mD9/GaUm42H9CiLSEG/h//a7VvA0y+H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9q5WxQAAANwAAAAPAAAAAAAAAAAAAAAAAJgCAABkcnMv&#10;ZG93bnJldi54bWxQSwUGAAAAAAQABAD1AAAAigMAAAAA&#10;" fillcolor="#ed7d31 [3205]" strokecolor="#823b0b [1605]" strokeweight="1pt">
                  <v:textbox>
                    <w:txbxContent>
                      <w:p w:rsidR="005506C0" w:rsidRDefault="005506C0" w:rsidP="005506C0">
                        <w:pPr>
                          <w:jc w:val="center"/>
                        </w:pPr>
                        <w:r>
                          <w:t>MAP 4</w:t>
                        </w:r>
                      </w:p>
                    </w:txbxContent>
                  </v:textbox>
                </v:rect>
                <v:rect id="Rectangle 321" o:spid="_x0000_s1215" style="position:absolute;left:6286;top:31908;width:1209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8n8UA&#10;AADcAAAADwAAAGRycy9kb3ducmV2LnhtbESPQWsCMRSE74X+h/CEXkrNqijt1ihFaOlJdC2eH5vX&#10;zWrysmzSdeuvN4LgcZiZb5j5sndWdNSG2rOC0TADQVx6XXOl4Gf3+fIKIkRkjdYzKfinAMvF48Mc&#10;c+1PvKWuiJVIEA45KjAxNrmUoTTkMAx9Q5y8X986jEm2ldQtnhLcWTnOspl0WHNaMNjQylB5LP6c&#10;ArsvVnb23K315rw/mi/dv00PRqmnQf/xDiJSH+/hW/tbK5iMR3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/yfxQAAANwAAAAPAAAAAAAAAAAAAAAAAJgCAABkcnMv&#10;ZG93bnJldi54bWxQSwUGAAAAAAQABAD1AAAAigMAAAAA&#10;" fillcolor="#ed7d31 [3205]" strokecolor="#823b0b [1605]" strokeweight="1pt">
                  <v:textbox>
                    <w:txbxContent>
                      <w:p w:rsidR="005506C0" w:rsidRDefault="005506C0" w:rsidP="005506C0">
                        <w:pPr>
                          <w:jc w:val="center"/>
                        </w:pPr>
                        <w:r>
                          <w:t>MAP 5</w:t>
                        </w:r>
                      </w:p>
                    </w:txbxContent>
                  </v:textbox>
                </v:rect>
                <v:rect id="Rectangle 322" o:spid="_x0000_s1216" style="position:absolute;left:6286;top:35528;width:1209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Fi6MUA&#10;AADcAAAADwAAAGRycy9kb3ducmV2LnhtbESPQWsCMRSE74L/ITyhF9GsWyp2NYoILT1Juy2eH5vX&#10;zWrysmzSddtfbwqFHoeZ+YbZ7AZnRU9daDwrWMwzEMSV1w3XCj7en2YrECEia7SeScE3Bdhtx6MN&#10;Ftpf+Y36MtYiQTgUqMDE2BZShsqQwzD3LXHyPn3nMCbZ1VJ3eE1wZ2WeZUvpsOG0YLClg6HqUn45&#10;BfZUHuxy2h/168/pYp718PhwNkrdTYb9GkSkIf6H/9ovWsF9nsPvmXQE5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oWLoxQAAANwAAAAPAAAAAAAAAAAAAAAAAJgCAABkcnMv&#10;ZG93bnJldi54bWxQSwUGAAAAAAQABAD1AAAAigMAAAAA&#10;" fillcolor="#ed7d31 [3205]" strokecolor="#823b0b [1605]" strokeweight="1pt">
                  <v:textbox>
                    <w:txbxContent>
                      <w:p w:rsidR="005506C0" w:rsidRDefault="005506C0" w:rsidP="005506C0">
                        <w:pPr>
                          <w:jc w:val="center"/>
                        </w:pPr>
                        <w:r>
                          <w:t xml:space="preserve">MAP 6 </w:t>
                        </w:r>
                      </w:p>
                    </w:txbxContent>
                  </v:textbox>
                </v:rect>
                <v:rect id="Rectangle 324" o:spid="_x0000_s1217" style="position:absolute;left:6191;top:38957;width:1209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RfB8UA&#10;AADcAAAADwAAAGRycy9kb3ducmV2LnhtbESPQWsCMRSE7wX/Q3hCL6Vmta3o1igiKJ6K3Yrnx+a5&#10;2Zq8LJt03frrm0Khx2FmvmEWq95Z0VEbas8KxqMMBHHpdc2VguPH9nEGIkRkjdYzKfimAKvl4G6B&#10;ufZXfqeuiJVIEA45KjAxNrmUoTTkMIx8Q5y8s28dxiTbSuoWrwnurJxk2VQ6rDktGGxoY6i8FF9O&#10;gT0VGzt96N704Xa6mJ3u5y+fRqn7Yb9+BRGpj//hv/ZeK3iaPMPvmXQ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BF8HxQAAANwAAAAPAAAAAAAAAAAAAAAAAJgCAABkcnMv&#10;ZG93bnJldi54bWxQSwUGAAAAAAQABAD1AAAAigMAAAAA&#10;" fillcolor="#ed7d31 [3205]" strokecolor="#823b0b [1605]" strokeweight="1pt">
                  <v:textbox>
                    <w:txbxContent>
                      <w:p w:rsidR="005506C0" w:rsidRDefault="005506C0" w:rsidP="005506C0">
                        <w:pPr>
                          <w:jc w:val="center"/>
                        </w:pPr>
                        <w:r>
                          <w:t>MAP 7</w:t>
                        </w:r>
                      </w:p>
                    </w:txbxContent>
                  </v:textbox>
                </v:rect>
                <v:rect id="Rectangle 325" o:spid="_x0000_s1218" style="position:absolute;left:6191;top:42481;width:1209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j6nMUA&#10;AADcAAAADwAAAGRycy9kb3ducmV2LnhtbESPQWsCMRSE7wX/Q3hCL6Vma1HarVFEaOlJdC2eH5vX&#10;zWrysmzSdeuvN4LgcZiZb5jZondWdNSG2rOCl1EGgrj0uuZKwc/u8/kNRIjIGq1nUvBPARbzwcMM&#10;c+1PvKWuiJVIEA45KjAxNrmUoTTkMIx8Q5y8X986jEm2ldQtnhLcWTnOsql0WHNaMNjQylB5LP6c&#10;ArsvVnb61K315rw/mi/dv08ORqnHYb/8ABGpj/fwrf2tFbyOJ3A9k46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qcxQAAANwAAAAPAAAAAAAAAAAAAAAAAJgCAABkcnMv&#10;ZG93bnJldi54bWxQSwUGAAAAAAQABAD1AAAAigMAAAAA&#10;" fillcolor="#ed7d31 [3205]" strokecolor="#823b0b [1605]" strokeweight="1pt">
                  <v:textbox>
                    <w:txbxContent>
                      <w:p w:rsidR="005506C0" w:rsidRDefault="005506C0" w:rsidP="005506C0">
                        <w:pPr>
                          <w:jc w:val="center"/>
                        </w:pPr>
                        <w:r>
                          <w:t>MAP 8</w:t>
                        </w:r>
                      </w:p>
                    </w:txbxContent>
                  </v:textbox>
                </v:rect>
                <v:rect id="Rectangle 326" o:spid="_x0000_s1219" style="position:absolute;left:23622;top:31908;width:1000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pk68UA&#10;AADcAAAADwAAAGRycy9kb3ducmV2LnhtbESPQWsCMRSE7wX/Q3hCL0WzKl3sahQRWnqSdls8Pzav&#10;m9XkZdmk69ZfbwqFHoeZ+YZZbwdnRU9daDwrmE0zEMSV1w3XCj4/nidLECEia7SeScEPBdhuRndr&#10;LLS/8Dv1ZaxFgnAoUIGJsS2kDJUhh2HqW+LkffnOYUyyq6Xu8JLgzsp5luXSYcNpwWBLe0PVufx2&#10;Cuyx3Nv8oT/ot+vxbF708PR4Mkrdj4fdCkSkIf6H/9qvWsFinsPvmXQ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mmTrxQAAANwAAAAPAAAAAAAAAAAAAAAAAJgCAABkcnMv&#10;ZG93bnJldi54bWxQSwUGAAAAAAQABAD1AAAAigMAAAAA&#10;" fillcolor="#ed7d31 [3205]" strokecolor="#823b0b [1605]" strokeweight="1pt">
                  <v:textbox>
                    <w:txbxContent>
                      <w:p w:rsidR="005506C0" w:rsidRDefault="005506C0" w:rsidP="005506C0">
                        <w:pPr>
                          <w:jc w:val="center"/>
                        </w:pPr>
                        <w:r>
                          <w:t>DESCRIPTION</w:t>
                        </w:r>
                      </w:p>
                    </w:txbxContent>
                  </v:textbox>
                </v:rect>
                <v:rect id="Rectangle 329" o:spid="_x0000_s1220" style="position:absolute;left:53244;top:15049;width:18479;height:24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M0x8YA&#10;AADcAAAADwAAAGRycy9kb3ducmV2LnhtbESP3WoCMRSE7wXfIRzBO836V+rWKK2glYLQqqCXh83p&#10;7uLmZEmibvv0jVDwcpiZb5jZojGVuJLzpWUFg34CgjizuuRcwWG/6j2D8AFZY2WZFPyQh8W83Zph&#10;qu2Nv+i6C7mIEPYpKihCqFMpfVaQQd+3NXH0vq0zGKJ0udQObxFuKjlMkidpsOS4UGBNy4Ky8+5i&#10;FLzjunLH8LE9HQ9yun2b2PXv51ipbqd5fQERqAmP8H97oxWMhlO4n4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0M0x8YAAADcAAAADwAAAAAAAAAAAAAAAACYAgAAZHJz&#10;L2Rvd25yZXYueG1sUEsFBgAAAAAEAAQA9QAAAIsDAAAAAA==&#10;" fillcolor="white [3201]" strokecolor="#ed7d31 [3205]" strokeweight="1pt">
                  <v:textbox>
                    <w:txbxContent>
                      <w:p w:rsidR="005506C0" w:rsidRDefault="005506C0" w:rsidP="005506C0">
                        <w:pPr>
                          <w:jc w:val="center"/>
                        </w:pPr>
                      </w:p>
                    </w:txbxContent>
                  </v:textbox>
                </v:rect>
                <v:rect id="Rectangle 330" o:spid="_x0000_s1221" style="position:absolute;left:55435;top:16097;width:1428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bP2cIA&#10;AADcAAAADwAAAGRycy9kb3ducmV2LnhtbERPz2vCMBS+D/wfwhO8DE2nTGZnFBEUT2PW4fnRvDXV&#10;5KU0Wa3765fDwOPH93u57p0VHbWh9qzgZZKBIC69rrlS8HXajd9AhIis0XomBXcKsF4NnpaYa3/j&#10;I3VFrEQK4ZCjAhNjk0sZSkMOw8Q3xIn79q3DmGBbSd3iLYU7K6dZNpcOa04NBhvaGiqvxY9TYM/F&#10;1s6fuw/9+Xu+mr3uF68Xo9Ro2G/eQUTq40P87z5oBbNZmp/OpCM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5s/ZwgAAANwAAAAPAAAAAAAAAAAAAAAAAJgCAABkcnMvZG93&#10;bnJldi54bWxQSwUGAAAAAAQABAD1AAAAhwMAAAAA&#10;" fillcolor="#ed7d31 [3205]" strokecolor="#823b0b [1605]" strokeweight="1pt">
                  <v:textbox>
                    <w:txbxContent>
                      <w:p w:rsidR="005506C0" w:rsidRDefault="00A02512" w:rsidP="005506C0">
                        <w:pPr>
                          <w:jc w:val="center"/>
                        </w:pPr>
                        <w:r>
                          <w:t>SUGGESTED WEAPONS</w:t>
                        </w:r>
                      </w:p>
                    </w:txbxContent>
                  </v:textbox>
                </v:rect>
                <v:rect id="Rectangle 331" o:spid="_x0000_s1222" style="position:absolute;left:55626;top:21717;width:13811;height:16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pqQsUA&#10;AADcAAAADwAAAGRycy9kb3ducmV2LnhtbESPQWsCMRSE70L/Q3hCL6JZK5W6GqUIlp6k3RbPj81z&#10;s5q8LJu4bvvrTaHgcZiZb5jVpndWdNSG2rOC6SQDQVx6XXOl4PtrN34BESKyRuuZFPxQgM36YbDC&#10;XPsrf1JXxEokCIccFZgYm1zKUBpyGCa+IU7e0bcOY5JtJXWL1wR3Vj5l2Vw6rDktGGxoa6g8Fxen&#10;wB6KrZ2Pur3++D2czZvuF88no9TjsH9dgojUx3v4v/2uFcxmU/g7k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mpCxQAAANwAAAAPAAAAAAAAAAAAAAAAAJgCAABkcnMv&#10;ZG93bnJldi54bWxQSwUGAAAAAAQABAD1AAAAigMAAAAA&#10;" fillcolor="#ed7d31 [3205]" strokecolor="#823b0b [1605]" strokeweight="1pt">
                  <v:textbox>
                    <w:txbxContent>
                      <w:p w:rsidR="005506C0" w:rsidRDefault="00A02512" w:rsidP="005506C0">
                        <w:pPr>
                          <w:jc w:val="center"/>
                        </w:pPr>
                        <w:r>
                          <w:t>LISTS OF WEAPONS</w:t>
                        </w:r>
                      </w:p>
                    </w:txbxContent>
                  </v:textbox>
                </v:rect>
                <v:shape id="Right Arrow 332" o:spid="_x0000_s1223" type="#_x0000_t13" style="position:absolute;left:2476;top:1524;width:7715;height:914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IbR8YA&#10;AADcAAAADwAAAGRycy9kb3ducmV2LnhtbESP3WrCQBSE7wu+w3KE3tVNFEpJXcUfBEEK1rbo5SF7&#10;TEKyZ8PuatK3dwXBy2FmvmGm89404krOV5YVpKMEBHFudcWFgt+fzdsHCB+QNTaWScE/eZjPBi9T&#10;zLTt+Juuh1CICGGfoYIyhDaT0uclGfQj2xJH72ydwRClK6R22EW4aeQ4Sd6lwYrjQoktrUrK68PF&#10;KOiW9d9W91/H9cqlx7Srd6f9YqfU67BffIII1Idn+NHeagWTyRjuZ+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0IbR8YAAADcAAAADwAAAAAAAAAAAAAAAACYAgAAZHJz&#10;L2Rvd25yZXYueG1sUEsFBgAAAAAEAAQA9QAAAIsDAAAAAA==&#10;" adj="21600,900" fillcolor="#ed7d31 [3205]" strokecolor="#823b0b [1605]" strokeweight="1pt">
                  <v:textbox>
                    <w:txbxContent>
                      <w:p w:rsidR="005506C0" w:rsidRDefault="005506C0" w:rsidP="005506C0">
                        <w:pPr>
                          <w:jc w:val="center"/>
                        </w:pPr>
                        <w:r>
                          <w:t>HOME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54E1">
        <w:t>SS</w:t>
      </w:r>
    </w:p>
    <w:sectPr w:rsidR="003B6A79" w:rsidRPr="003B6A79" w:rsidSect="00682961">
      <w:footerReference w:type="default" r:id="rId10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727" w:rsidRDefault="00067727" w:rsidP="00067727">
      <w:pPr>
        <w:spacing w:after="0" w:line="240" w:lineRule="auto"/>
      </w:pPr>
      <w:r>
        <w:separator/>
      </w:r>
    </w:p>
  </w:endnote>
  <w:endnote w:type="continuationSeparator" w:id="0">
    <w:p w:rsidR="00067727" w:rsidRDefault="00067727" w:rsidP="0006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A79" w:rsidRDefault="003B6A79">
    <w:pPr>
      <w:pStyle w:val="Footer"/>
    </w:pPr>
  </w:p>
  <w:p w:rsidR="003B6A79" w:rsidRDefault="003B6A79">
    <w:pPr>
      <w:pStyle w:val="Footer"/>
    </w:pPr>
  </w:p>
  <w:p w:rsidR="003B6A79" w:rsidRDefault="003B6A79">
    <w:pPr>
      <w:pStyle w:val="Footer"/>
    </w:pPr>
  </w:p>
  <w:p w:rsidR="003B6A79" w:rsidRDefault="003B6A79">
    <w:pPr>
      <w:pStyle w:val="Footer"/>
    </w:pPr>
  </w:p>
  <w:p w:rsidR="003B6A79" w:rsidRDefault="003B6A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727" w:rsidRDefault="00067727" w:rsidP="00067727">
      <w:pPr>
        <w:spacing w:after="0" w:line="240" w:lineRule="auto"/>
      </w:pPr>
      <w:r>
        <w:separator/>
      </w:r>
    </w:p>
  </w:footnote>
  <w:footnote w:type="continuationSeparator" w:id="0">
    <w:p w:rsidR="00067727" w:rsidRDefault="00067727" w:rsidP="00067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530B7"/>
    <w:multiLevelType w:val="hybridMultilevel"/>
    <w:tmpl w:val="0A0016C2"/>
    <w:lvl w:ilvl="0" w:tplc="37DC7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27"/>
    <w:rsid w:val="00067727"/>
    <w:rsid w:val="00076775"/>
    <w:rsid w:val="00095912"/>
    <w:rsid w:val="000C3771"/>
    <w:rsid w:val="000E463C"/>
    <w:rsid w:val="00145610"/>
    <w:rsid w:val="00190423"/>
    <w:rsid w:val="001C6393"/>
    <w:rsid w:val="001F4565"/>
    <w:rsid w:val="001F54E1"/>
    <w:rsid w:val="00266EB9"/>
    <w:rsid w:val="00341A18"/>
    <w:rsid w:val="00385CC4"/>
    <w:rsid w:val="003B6A79"/>
    <w:rsid w:val="003D0203"/>
    <w:rsid w:val="003E3C39"/>
    <w:rsid w:val="004300B9"/>
    <w:rsid w:val="004814E0"/>
    <w:rsid w:val="004F618C"/>
    <w:rsid w:val="005003E9"/>
    <w:rsid w:val="005328DF"/>
    <w:rsid w:val="0054202D"/>
    <w:rsid w:val="005506C0"/>
    <w:rsid w:val="0056618D"/>
    <w:rsid w:val="005D11ED"/>
    <w:rsid w:val="005D5A27"/>
    <w:rsid w:val="00600C79"/>
    <w:rsid w:val="00682961"/>
    <w:rsid w:val="00712B3D"/>
    <w:rsid w:val="00746EB0"/>
    <w:rsid w:val="00755EBF"/>
    <w:rsid w:val="00831CD5"/>
    <w:rsid w:val="00837D8A"/>
    <w:rsid w:val="008773E5"/>
    <w:rsid w:val="008A587D"/>
    <w:rsid w:val="008A6758"/>
    <w:rsid w:val="008B22F3"/>
    <w:rsid w:val="00901EA7"/>
    <w:rsid w:val="00902B50"/>
    <w:rsid w:val="0093153E"/>
    <w:rsid w:val="00945A70"/>
    <w:rsid w:val="009F6034"/>
    <w:rsid w:val="00A02512"/>
    <w:rsid w:val="00A97CA0"/>
    <w:rsid w:val="00AC3AAC"/>
    <w:rsid w:val="00B60068"/>
    <w:rsid w:val="00B639BB"/>
    <w:rsid w:val="00BA6758"/>
    <w:rsid w:val="00BC4DB8"/>
    <w:rsid w:val="00BE46E5"/>
    <w:rsid w:val="00C84001"/>
    <w:rsid w:val="00CA2236"/>
    <w:rsid w:val="00CE5974"/>
    <w:rsid w:val="00D0072D"/>
    <w:rsid w:val="00D04C35"/>
    <w:rsid w:val="00D166EB"/>
    <w:rsid w:val="00D55F5B"/>
    <w:rsid w:val="00D970AB"/>
    <w:rsid w:val="00E102BC"/>
    <w:rsid w:val="00E300A7"/>
    <w:rsid w:val="00E73910"/>
    <w:rsid w:val="00EB1B6B"/>
    <w:rsid w:val="00F6235E"/>
    <w:rsid w:val="00F6288C"/>
    <w:rsid w:val="00FB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F9A56-F030-4775-9FE9-00B388F0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5A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5A2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D5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727"/>
  </w:style>
  <w:style w:type="paragraph" w:styleId="Footer">
    <w:name w:val="footer"/>
    <w:basedOn w:val="Normal"/>
    <w:link w:val="FooterChar"/>
    <w:uiPriority w:val="99"/>
    <w:unhideWhenUsed/>
    <w:rsid w:val="00067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85D00D5DA44E388934769FEC9A0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17D6C-A96E-4569-9CBC-D059DAF10F42}"/>
      </w:docPartPr>
      <w:docPartBody>
        <w:p w:rsidR="00FC10CE" w:rsidRDefault="00E046C6" w:rsidP="00E046C6">
          <w:pPr>
            <w:pStyle w:val="AE85D00D5DA44E388934769FEC9A07D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2154CB93D874BB5A382417FD9814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6B54D-763D-4196-98F7-9F7DD99F1F1C}"/>
      </w:docPartPr>
      <w:docPartBody>
        <w:p w:rsidR="00FC10CE" w:rsidRDefault="00E046C6" w:rsidP="00E046C6">
          <w:pPr>
            <w:pStyle w:val="62154CB93D874BB5A382417FD981408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C6"/>
    <w:rsid w:val="00E046C6"/>
    <w:rsid w:val="00FC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85D00D5DA44E388934769FEC9A07D5">
    <w:name w:val="AE85D00D5DA44E388934769FEC9A07D5"/>
    <w:rsid w:val="00E046C6"/>
  </w:style>
  <w:style w:type="paragraph" w:customStyle="1" w:styleId="62154CB93D874BB5A382417FD9814081">
    <w:name w:val="62154CB93D874BB5A382417FD9814081"/>
    <w:rsid w:val="00E046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Project for Semester 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F0B4F6EF.dotm</Template>
  <TotalTime>311</TotalTime>
  <Pages>11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 charts and diagrams for project 2: the game</vt:lpstr>
    </vt:vector>
  </TitlesOfParts>
  <Company>Coventry University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charts and diagrams for project 2: the game</dc:title>
  <dc:subject>Dushan Waran</dc:subject>
  <dc:creator>Dushan Puvaneswaran</dc:creator>
  <cp:keywords/>
  <dc:description/>
  <cp:lastModifiedBy>Dushan Puvaneswaran</cp:lastModifiedBy>
  <cp:revision>57</cp:revision>
  <dcterms:created xsi:type="dcterms:W3CDTF">2017-02-06T14:11:00Z</dcterms:created>
  <dcterms:modified xsi:type="dcterms:W3CDTF">2017-02-20T13:09:00Z</dcterms:modified>
</cp:coreProperties>
</file>