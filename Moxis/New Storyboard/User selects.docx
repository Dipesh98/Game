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D0" w:rsidRDefault="00523CD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5210175</wp:posOffset>
                </wp:positionV>
                <wp:extent cx="800100" cy="10858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D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6.25pt;margin-top:410.25pt;width:63pt;height:85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1485900</wp:posOffset>
                </wp:positionV>
                <wp:extent cx="5238750" cy="41148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11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9E6" w:rsidRPr="003C69E6" w:rsidRDefault="003C69E6" w:rsidP="003C69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3.25pt;margin-top:117pt;width:412.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" fillcolor="white [3201]" strokecolor="#ffc000 [3207]" strokeweight="1pt">
                <v:textbox>
                  <w:txbxContent>
                    <w:p w:rsidR="003C69E6" w:rsidRPr="003C69E6" w:rsidRDefault="003C69E6" w:rsidP="003C69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4229100</wp:posOffset>
                </wp:positionV>
                <wp:extent cx="2809875" cy="955040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55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F992" id="Flowchart: Process 9" o:spid="_x0000_s1026" type="#_x0000_t109" style="position:absolute;margin-left:54.75pt;margin-top:333pt;width:221.25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" fillcolor="#ffc000 [3207]" strokecolor="#7f5f00 [1607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1371600</wp:posOffset>
                </wp:positionV>
                <wp:extent cx="5572125" cy="43815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38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AD1C" id="Flowchart: Process 1" o:spid="_x0000_s1026" type="#_x0000_t109" style="position:absolute;margin-left:9.75pt;margin-top:108pt;width:438.75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" fillcolor="white [3201]" strokecolor="#ffc000 [3207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3C69E6" w:rsidRDefault="00523CD0" w:rsidP="00523CD0">
      <w:pPr>
        <w:jc w:val="center"/>
        <w:rPr>
          <w:b/>
          <w:sz w:val="24"/>
          <w:szCs w:val="24"/>
        </w:rPr>
      </w:pPr>
      <w:r w:rsidRPr="003C69E6">
        <w:rPr>
          <w:b/>
          <w:sz w:val="24"/>
          <w:szCs w:val="24"/>
        </w:rPr>
        <w:t xml:space="preserve">User selects on the </w:t>
      </w:r>
      <w:proofErr w:type="spellStart"/>
      <w:r w:rsidRPr="003C69E6">
        <w:rPr>
          <w:b/>
          <w:sz w:val="24"/>
          <w:szCs w:val="24"/>
        </w:rPr>
        <w:t>Hp</w:t>
      </w:r>
      <w:proofErr w:type="spellEnd"/>
      <w:r w:rsidRPr="003C69E6">
        <w:rPr>
          <w:b/>
          <w:sz w:val="24"/>
          <w:szCs w:val="24"/>
        </w:rPr>
        <w:t xml:space="preserve"> potion, they</w:t>
      </w:r>
    </w:p>
    <w:p w:rsidR="00523CD0" w:rsidRPr="003C69E6" w:rsidRDefault="00523CD0" w:rsidP="00523CD0">
      <w:pPr>
        <w:jc w:val="center"/>
        <w:rPr>
          <w:b/>
          <w:sz w:val="24"/>
          <w:szCs w:val="24"/>
        </w:rPr>
      </w:pPr>
      <w:r w:rsidRPr="003C69E6">
        <w:rPr>
          <w:b/>
          <w:sz w:val="24"/>
          <w:szCs w:val="24"/>
        </w:rPr>
        <w:t xml:space="preserve"> </w:t>
      </w:r>
      <w:proofErr w:type="gramStart"/>
      <w:r w:rsidRPr="003C69E6">
        <w:rPr>
          <w:b/>
          <w:sz w:val="24"/>
          <w:szCs w:val="24"/>
        </w:rPr>
        <w:t>can</w:t>
      </w:r>
      <w:proofErr w:type="gramEnd"/>
      <w:r w:rsidRPr="003C69E6">
        <w:rPr>
          <w:b/>
          <w:sz w:val="24"/>
          <w:szCs w:val="24"/>
        </w:rPr>
        <w:t xml:space="preserve"> add potion</w:t>
      </w:r>
    </w:p>
    <w:p w:rsidR="00523CD0" w:rsidRPr="00523CD0" w:rsidRDefault="003C69E6" w:rsidP="00523CD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04850" cy="7905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1134" id="Straight Arrow Connector 11" o:spid="_x0000_s1026" type="#_x0000_t32" style="position:absolute;margin-left:0;margin-top:.45pt;width:55.5pt;height:62.25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23CD0" w:rsidRDefault="00523CD0" w:rsidP="00523CD0"/>
    <w:p w:rsidR="003E45BF" w:rsidRDefault="00523CD0" w:rsidP="00523CD0">
      <w:pPr>
        <w:tabs>
          <w:tab w:val="left" w:pos="5925"/>
        </w:tabs>
      </w:pPr>
      <w:r>
        <w:tab/>
      </w:r>
    </w:p>
    <w:p w:rsidR="00523CD0" w:rsidRDefault="00523CD0" w:rsidP="00523CD0">
      <w:pPr>
        <w:tabs>
          <w:tab w:val="left" w:pos="5925"/>
        </w:tabs>
      </w:pPr>
    </w:p>
    <w:p w:rsidR="00523CD0" w:rsidRPr="00523CD0" w:rsidRDefault="00523CD0" w:rsidP="00523CD0"/>
    <w:p w:rsidR="00523CD0" w:rsidRPr="00523CD0" w:rsidRDefault="00237B58" w:rsidP="00523CD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93980</wp:posOffset>
                </wp:positionV>
                <wp:extent cx="1095375" cy="593090"/>
                <wp:effectExtent l="0" t="0" r="28575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3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F3FBC" id="Flowchart: Process 14" o:spid="_x0000_s1026" type="#_x0000_t109" style="position:absolute;margin-left:142.5pt;margin-top:7.4pt;width:86.25pt;height:4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" fillcolor="black [3200]" strokecolor="black [1600]" strokeweight="1pt"/>
            </w:pict>
          </mc:Fallback>
        </mc:AlternateContent>
      </w:r>
      <w:r w:rsidR="003C6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1788160</wp:posOffset>
                </wp:positionH>
                <wp:positionV relativeFrom="paragraph">
                  <wp:posOffset>76200</wp:posOffset>
                </wp:positionV>
                <wp:extent cx="3248025" cy="612648"/>
                <wp:effectExtent l="0" t="0" r="28575" b="1651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0AC8F" id="Flowchart: Process 8" o:spid="_x0000_s1026" type="#_x0000_t109" style="position:absolute;margin-left:140.8pt;margin-top:6pt;width:255.75pt;height:48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" fillcolor="#ffc000 [3207]" strokecolor="#7f5f00 [1607]" strokeweight="1pt">
                <w10:wrap anchorx="margin"/>
              </v:shape>
            </w:pict>
          </mc:Fallback>
        </mc:AlternateContent>
      </w:r>
    </w:p>
    <w:p w:rsidR="00523CD0" w:rsidRPr="00523CD0" w:rsidRDefault="00237B58" w:rsidP="00523CD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14605</wp:posOffset>
                </wp:positionV>
                <wp:extent cx="419100" cy="4191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B58" w:rsidRDefault="00237B58">
                            <w:proofErr w:type="spellStart"/>
                            <w:r>
                              <w:t>Hp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92.25pt;margin-top:1.15pt;width:33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" fillcolor="white [3201]" strokeweight=".5pt">
                <v:textbox>
                  <w:txbxContent>
                    <w:p w:rsidR="00237B58" w:rsidRDefault="00237B58">
                      <w:proofErr w:type="spellStart"/>
                      <w:r>
                        <w:t>Hp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Pr="00523CD0" w:rsidRDefault="00523CD0" w:rsidP="00523CD0"/>
    <w:p w:rsidR="00523CD0" w:rsidRDefault="00523CD0" w:rsidP="00523CD0"/>
    <w:p w:rsidR="00523CD0" w:rsidRDefault="00523CD0" w:rsidP="00523CD0"/>
    <w:p w:rsidR="00523CD0" w:rsidRPr="003C69E6" w:rsidRDefault="00523CD0" w:rsidP="00523CD0">
      <w:pPr>
        <w:tabs>
          <w:tab w:val="left" w:pos="3150"/>
        </w:tabs>
        <w:rPr>
          <w:b/>
          <w:sz w:val="24"/>
          <w:szCs w:val="24"/>
        </w:rPr>
      </w:pPr>
      <w:r>
        <w:tab/>
      </w:r>
      <w:r w:rsidRPr="003C69E6">
        <w:rPr>
          <w:b/>
          <w:sz w:val="24"/>
          <w:szCs w:val="24"/>
        </w:rPr>
        <w:t>Error message</w:t>
      </w:r>
    </w:p>
    <w:p w:rsidR="00523CD0" w:rsidRPr="003C69E6" w:rsidRDefault="00523CD0" w:rsidP="00523CD0">
      <w:pPr>
        <w:tabs>
          <w:tab w:val="left" w:pos="3150"/>
        </w:tabs>
        <w:rPr>
          <w:b/>
          <w:sz w:val="24"/>
          <w:szCs w:val="24"/>
        </w:rPr>
      </w:pPr>
      <w:r w:rsidRPr="003C69E6">
        <w:rPr>
          <w:b/>
          <w:sz w:val="24"/>
          <w:szCs w:val="24"/>
        </w:rPr>
        <w:t xml:space="preserve">                      </w:t>
      </w:r>
      <w:r w:rsidR="003C69E6">
        <w:rPr>
          <w:b/>
          <w:sz w:val="24"/>
          <w:szCs w:val="24"/>
        </w:rPr>
        <w:t xml:space="preserve">                    </w:t>
      </w:r>
      <w:r w:rsidRPr="003C69E6">
        <w:rPr>
          <w:b/>
          <w:sz w:val="24"/>
          <w:szCs w:val="24"/>
        </w:rPr>
        <w:t xml:space="preserve">                   Or</w:t>
      </w:r>
    </w:p>
    <w:p w:rsidR="00523CD0" w:rsidRPr="003C69E6" w:rsidRDefault="00523CD0" w:rsidP="00523CD0">
      <w:pPr>
        <w:tabs>
          <w:tab w:val="left" w:pos="3150"/>
        </w:tabs>
        <w:rPr>
          <w:b/>
          <w:sz w:val="24"/>
          <w:szCs w:val="24"/>
        </w:rPr>
      </w:pPr>
      <w:r w:rsidRPr="003C69E6">
        <w:rPr>
          <w:b/>
          <w:sz w:val="24"/>
          <w:szCs w:val="24"/>
        </w:rPr>
        <w:t xml:space="preserve">                              </w:t>
      </w:r>
      <w:r w:rsidR="003C69E6">
        <w:rPr>
          <w:b/>
          <w:sz w:val="24"/>
          <w:szCs w:val="24"/>
        </w:rPr>
        <w:t xml:space="preserve">                   </w:t>
      </w:r>
      <w:r w:rsidRPr="003C69E6">
        <w:rPr>
          <w:b/>
          <w:sz w:val="24"/>
          <w:szCs w:val="24"/>
        </w:rPr>
        <w:t>Alert the user that he used potion</w:t>
      </w:r>
    </w:p>
    <w:sectPr w:rsidR="00523CD0" w:rsidRPr="003C69E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1C"/>
    <w:rsid w:val="00237B58"/>
    <w:rsid w:val="003C69E6"/>
    <w:rsid w:val="003E45BF"/>
    <w:rsid w:val="00523CD0"/>
    <w:rsid w:val="009A50D5"/>
    <w:rsid w:val="00DF6DAD"/>
    <w:rsid w:val="00F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8DA67-3921-4C2E-A959-FA57672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29F7-5DD6-45CA-98C4-489701DF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CE81879E.dotm</Template>
  <TotalTime>0</TotalTime>
  <Pages>1</Pages>
  <Words>20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Omorojor</dc:creator>
  <cp:keywords/>
  <dc:description/>
  <cp:lastModifiedBy>Moses Omorojor</cp:lastModifiedBy>
  <cp:revision>2</cp:revision>
  <dcterms:created xsi:type="dcterms:W3CDTF">2017-02-22T09:58:00Z</dcterms:created>
  <dcterms:modified xsi:type="dcterms:W3CDTF">2017-02-22T09:58:00Z</dcterms:modified>
</cp:coreProperties>
</file>