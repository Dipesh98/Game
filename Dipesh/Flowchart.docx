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69" w:rsidRPr="00A13142" w:rsidRDefault="001843F6">
      <w:pPr>
        <w:rPr>
          <w:rFonts w:ascii="Arial" w:hAnsi="Arial" w:cs="Arial"/>
          <w:b/>
          <w:u w:val="single"/>
        </w:rPr>
      </w:pPr>
      <w:r w:rsidRPr="00A13142">
        <w:rPr>
          <w:rFonts w:ascii="Arial" w:hAnsi="Arial" w:cs="Arial"/>
          <w:b/>
          <w:u w:val="single"/>
        </w:rPr>
        <w:t xml:space="preserve">Finding monsters from database. </w:t>
      </w:r>
    </w:p>
    <w:p w:rsidR="003B4359" w:rsidRPr="00A13142" w:rsidRDefault="003B4359">
      <w:pPr>
        <w:rPr>
          <w:rFonts w:ascii="Arial" w:hAnsi="Arial" w:cs="Arial"/>
        </w:rPr>
      </w:pPr>
    </w:p>
    <w:p w:rsidR="005548E9" w:rsidRPr="00A13142" w:rsidRDefault="00E5774F">
      <w:pPr>
        <w:rPr>
          <w:rFonts w:ascii="Arial" w:hAnsi="Arial" w:cs="Arial"/>
        </w:rPr>
      </w:pPr>
      <w:r w:rsidRPr="00A13142">
        <w:rPr>
          <w:rFonts w:ascii="Arial" w:hAnsi="Arial" w:cs="Arial"/>
          <w:noProof/>
          <w:lang w:eastAsia="en-GB"/>
        </w:rPr>
        <mc:AlternateContent>
          <mc:Choice Requires="wpg">
            <w:drawing>
              <wp:anchor distT="0" distB="0" distL="114300" distR="114300" simplePos="0" relativeHeight="251689984" behindDoc="0" locked="0" layoutInCell="1" allowOverlap="1">
                <wp:simplePos x="0" y="0"/>
                <wp:positionH relativeFrom="column">
                  <wp:posOffset>-171450</wp:posOffset>
                </wp:positionH>
                <wp:positionV relativeFrom="paragraph">
                  <wp:posOffset>169545</wp:posOffset>
                </wp:positionV>
                <wp:extent cx="5629275" cy="2847975"/>
                <wp:effectExtent l="0" t="19050" r="28575" b="28575"/>
                <wp:wrapNone/>
                <wp:docPr id="35" name="Group 35"/>
                <wp:cNvGraphicFramePr/>
                <a:graphic xmlns:a="http://schemas.openxmlformats.org/drawingml/2006/main">
                  <a:graphicData uri="http://schemas.microsoft.com/office/word/2010/wordprocessingGroup">
                    <wpg:wgp>
                      <wpg:cNvGrpSpPr/>
                      <wpg:grpSpPr>
                        <a:xfrm>
                          <a:off x="0" y="0"/>
                          <a:ext cx="5629275" cy="2847975"/>
                          <a:chOff x="0" y="0"/>
                          <a:chExt cx="5629275" cy="2847975"/>
                        </a:xfrm>
                      </wpg:grpSpPr>
                      <wps:wsp>
                        <wps:cNvPr id="1" name="Flowchart: Terminator 1"/>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359" w:rsidRPr="005548E9" w:rsidRDefault="003B4359" w:rsidP="003B4359">
                              <w:pPr>
                                <w:jc w:val="center"/>
                                <w:rPr>
                                  <w:rFonts w:ascii="Arial" w:hAnsi="Arial" w:cs="Arial"/>
                                  <w:b/>
                                  <w:color w:val="000000" w:themeColor="text1"/>
                                </w:rPr>
                              </w:pPr>
                              <w:r w:rsidRPr="005548E9">
                                <w:rPr>
                                  <w:rFonts w:ascii="Arial" w:hAnsi="Arial" w:cs="Arial"/>
                                  <w:b/>
                                  <w:color w:val="000000" w:themeColor="text1"/>
                                </w:rPr>
                                <w:t>Start</w:t>
                              </w:r>
                              <w:r w:rsidR="005548E9" w:rsidRPr="005548E9">
                                <w:rPr>
                                  <w:rFonts w:ascii="Arial" w:hAnsi="Arial" w:cs="Arial"/>
                                  <w:b/>
                                  <w:color w:val="000000" w:themeColor="text1"/>
                                </w:rPr>
                                <w:t xml:space="preserve">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Flowchart: Process 4"/>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8E9" w:rsidRPr="005548E9" w:rsidRDefault="005548E9" w:rsidP="005548E9">
                              <w:pPr>
                                <w:rPr>
                                  <w:rFonts w:ascii="Arial" w:hAnsi="Arial" w:cs="Arial"/>
                                  <w:color w:val="000000" w:themeColor="text1"/>
                                </w:rPr>
                              </w:pPr>
                              <w:r w:rsidRPr="005548E9">
                                <w:rPr>
                                  <w:rFonts w:ascii="Arial" w:hAnsi="Arial" w:cs="Arial"/>
                                  <w:color w:val="000000" w:themeColor="text1"/>
                                </w:rPr>
                                <w:t>Connect to database to find monsters</w:t>
                              </w:r>
                              <w:r>
                                <w:rPr>
                                  <w:rFonts w:ascii="Arial" w:hAnsi="Arial" w:cs="Arial"/>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ecision 6"/>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8E9" w:rsidRPr="005548E9" w:rsidRDefault="005548E9" w:rsidP="005548E9">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8E9" w:rsidRPr="005548E9" w:rsidRDefault="005548E9" w:rsidP="005548E9">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Flowchart: Process 13"/>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8E9" w:rsidRPr="005548E9" w:rsidRDefault="005548E9" w:rsidP="005548E9">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8E9" w:rsidRPr="005548E9" w:rsidRDefault="005548E9" w:rsidP="005548E9">
                              <w:pPr>
                                <w:rPr>
                                  <w:rFonts w:ascii="Arial" w:hAnsi="Arial" w:cs="Arial"/>
                                  <w:color w:val="000000" w:themeColor="text1"/>
                                </w:rPr>
                              </w:pPr>
                              <w:r>
                                <w:rPr>
                                  <w:rFonts w:ascii="Arial" w:hAnsi="Arial" w:cs="Arial"/>
                                  <w:color w:val="000000" w:themeColor="text1"/>
                                </w:rPr>
                                <w:t>Gather all monsters from monster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3F6" w:rsidRPr="005548E9" w:rsidRDefault="001843F6" w:rsidP="001843F6">
                              <w:pPr>
                                <w:rPr>
                                  <w:rFonts w:ascii="Arial" w:hAnsi="Arial" w:cs="Arial"/>
                                  <w:color w:val="000000" w:themeColor="text1"/>
                                </w:rPr>
                              </w:pPr>
                              <w:r>
                                <w:rPr>
                                  <w:rFonts w:ascii="Arial" w:hAnsi="Arial" w:cs="Arial"/>
                                  <w:color w:val="000000" w:themeColor="text1"/>
                                </w:rPr>
                                <w:t xml:space="preserve">Print records one by one to screen, according to which monster is being used.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Terminator 21"/>
                        <wps:cNvSpPr/>
                        <wps:spPr>
                          <a:xfrm>
                            <a:off x="38100" y="2390775"/>
                            <a:ext cx="1104900" cy="4572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3F6" w:rsidRPr="001843F6" w:rsidRDefault="001843F6" w:rsidP="001843F6">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542925" y="1590675"/>
                            <a:ext cx="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13.5pt;margin-top:13.35pt;width:443.25pt;height:224.25pt;z-index:251689984;mso-width-relative:margin;mso-height-relative:margin" coordsize="56292,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">
                <v:shapetype id="_x0000_t116" coordsize="21600,21600" o:spt="116" path="m3475,qx,10800,3475,21600l18125,21600qx21600,10800,18125,xe">
                  <v:stroke joinstyle="miter"/>
                  <v:path gradientshapeok="t" o:connecttype="rect" textboxrect="1018,3163,20582,18437"/>
                </v:shapetype>
                <v:shape id="Flowchart: Terminator 1" o:spid="_x0000_s1027"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TpL4A&#10;AADaAAAADwAAAGRycy9kb3ducmV2LnhtbERPTYvCMBC9L/gfwgh7W1M9yFKNpYiC4EGtu/ehGdti&#10;MqlNrPXfb4QFT8Pjfc4yG6wRPXW+caxgOklAEJdON1wp+Dlvv75B+ICs0TgmBU/ykK1GH0tMtXvw&#10;ifoiVCKGsE9RQR1Cm0rpy5os+olriSN3cZ3FEGFXSd3hI4ZbI2dJMpcWG44NNba0rqm8FnerYHNB&#10;c3xOC/mrQ7LPb4cDbk2v1Od4yBcgAg3hLf5373ScD69XXle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V06S+AAAA2gAAAA8AAAAAAAAAAAAAAAAAmAIAAGRycy9kb3ducmV2&#10;LnhtbFBLBQYAAAAABAAEAPUAAACDAwAAAAA=&#10;" filled="f" strokecolor="black [3213]" strokeweight="1pt">
                  <v:textbox>
                    <w:txbxContent>
                      <w:p w:rsidR="003B4359" w:rsidRPr="005548E9" w:rsidRDefault="003B4359" w:rsidP="003B4359">
                        <w:pPr>
                          <w:jc w:val="center"/>
                          <w:rPr>
                            <w:rFonts w:ascii="Arial" w:hAnsi="Arial" w:cs="Arial"/>
                            <w:b/>
                            <w:color w:val="000000" w:themeColor="text1"/>
                          </w:rPr>
                        </w:pPr>
                        <w:r w:rsidRPr="005548E9">
                          <w:rPr>
                            <w:rFonts w:ascii="Arial" w:hAnsi="Arial" w:cs="Arial"/>
                            <w:b/>
                            <w:color w:val="000000" w:themeColor="text1"/>
                          </w:rPr>
                          <w:t>Start</w:t>
                        </w:r>
                        <w:r w:rsidR="005548E9" w:rsidRPr="005548E9">
                          <w:rPr>
                            <w:rFonts w:ascii="Arial" w:hAnsi="Arial" w:cs="Arial"/>
                            <w:b/>
                            <w:color w:val="000000" w:themeColor="text1"/>
                          </w:rPr>
                          <w:t xml:space="preserve"> Function </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ii8IAAADaAAAADwAAAGRycy9kb3ducmV2LnhtbESPT4vCMBTE7wt+h/AEb2uqoq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Eii8IAAADaAAAADwAAAAAAAAAAAAAA&#10;AAChAgAAZHJzL2Rvd25yZXYueG1sUEsFBgAAAAAEAAQA+QAAAJADAAAAAA==&#10;" strokecolor="black [3200]" strokeweight=".5pt">
                  <v:stroke endarrow="block" joinstyle="miter"/>
                </v:shape>
                <v:shapetype id="_x0000_t109" coordsize="21600,21600" o:spt="109" path="m,l,21600r21600,l21600,xe">
                  <v:stroke joinstyle="miter"/>
                  <v:path gradientshapeok="t" o:connecttype="rect"/>
                </v:shapetype>
                <v:shape id="Flowchart: Process 4" o:spid="_x0000_s1029"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O2MMA&#10;AADaAAAADwAAAGRycy9kb3ducmV2LnhtbESPQWvCQBSE7wX/w/IEb82uxdaSZhURCx68NO3B3h7Z&#10;1ySYfRuzq1n/vVso9DjMzDdMsY62E1cafOtYwzxTIIgrZ1quNXx9vj++gvAB2WDnmDTcyMN6NXko&#10;MDdu5A+6lqEWCcI+Rw1NCH0upa8asugz1xMn78cNFkOSQy3NgGOC204+KfUiLbacFhrsadtQdSov&#10;VoNUl92z2h7M8rhz3/vqHOkmo9azady8gQgUw3/4r703GhbweyXd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bO2MMAAADaAAAADwAAAAAAAAAAAAAAAACYAgAAZHJzL2Rv&#10;d25yZXYueG1sUEsFBgAAAAAEAAQA9QAAAIgDAAAAAA==&#10;" filled="f" strokecolor="black [3213]" strokeweight="1pt">
                  <v:textbox>
                    <w:txbxContent>
                      <w:p w:rsidR="005548E9" w:rsidRPr="005548E9" w:rsidRDefault="005548E9" w:rsidP="005548E9">
                        <w:pPr>
                          <w:rPr>
                            <w:rFonts w:ascii="Arial" w:hAnsi="Arial" w:cs="Arial"/>
                            <w:color w:val="000000" w:themeColor="text1"/>
                          </w:rPr>
                        </w:pPr>
                        <w:r w:rsidRPr="005548E9">
                          <w:rPr>
                            <w:rFonts w:ascii="Arial" w:hAnsi="Arial" w:cs="Arial"/>
                            <w:color w:val="000000" w:themeColor="text1"/>
                          </w:rPr>
                          <w:t>Connect to database to find monsters</w:t>
                        </w:r>
                        <w:r>
                          <w:rPr>
                            <w:rFonts w:ascii="Arial" w:hAnsi="Arial" w:cs="Arial"/>
                            <w:color w:val="000000" w:themeColor="text1"/>
                          </w:rPr>
                          <w:t>.</w:t>
                        </w:r>
                      </w:p>
                    </w:txbxContent>
                  </v:textbox>
                </v:shape>
                <v:shapetype id="_x0000_t110" coordsize="21600,21600" o:spt="110" path="m10800,l,10800,10800,21600,21600,10800xe">
                  <v:stroke joinstyle="miter"/>
                  <v:path gradientshapeok="t" o:connecttype="rect" textboxrect="5400,5400,16200,16200"/>
                </v:shapetype>
                <v:shape id="Flowchart: Decision 6" o:spid="_x0000_s1030"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b/cIA&#10;AADaAAAADwAAAGRycy9kb3ducmV2LnhtbESPQWsCMRSE7wX/Q3iCt5p1D27ZGkWlojfpKkhvj83r&#10;ZunmZU1SXf99Uyj0OMzMN8xiNdhO3MiH1rGC2TQDQVw73XKj4HzaPb+ACBFZY+eYFDwowGo5elpg&#10;qd2d3+lWxUYkCIcSFZgY+1LKUBuyGKauJ07ep/MWY5K+kdrjPcFtJ/Msm0uLLacFgz1tDdVf1bdV&#10;kOdHw3Qssrdqs7v69aX42JtCqcl4WL+CiDTE//Bf+6AVzOH3Sr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Vv9wgAAANoAAAAPAAAAAAAAAAAAAAAAAJgCAABkcnMvZG93&#10;bnJldi54bWxQSwUGAAAAAAQABAD1AAAAhwMAAAAA&#10;" filled="f" strokecolor="black [3213]" strokeweight="1pt">
                  <v:textbox>
                    <w:txbxContent>
                      <w:p w:rsidR="005548E9" w:rsidRPr="005548E9" w:rsidRDefault="005548E9" w:rsidP="005548E9">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10" o:spid="_x0000_s1031"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aTMMA&#10;AADbAAAADwAAAGRycy9kb3ducmV2LnhtbESPQWsCMRCF7wX/QxjBW00s2MpqFBELHrzU9lBvw2bc&#10;XdxM1k3U+O+dQ6G3Gd6b975ZrLJv1Y362AS2MBkbUMRlcA1XFn6+P19noGJCdtgGJgsPirBaDl4W&#10;WLhw5y+6HVKlJIRjgRbqlLpC61jW5DGOQ0cs2in0HpOsfaVdj3cJ961+M+Zde2xYGmrsaFNTeT5c&#10;vQVtrtup2ezdx+82HHflJdNDZ2tHw7yeg0qU07/573rnBF/o5Rc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EaTMMAAADbAAAADwAAAAAAAAAAAAAAAACYAgAAZHJzL2Rv&#10;d25yZXYueG1sUEsFBgAAAAAEAAQA9QAAAIgDAAAAAA==&#10;" filled="f" strokecolor="black [3213]" strokeweight="1pt">
                  <v:textbox>
                    <w:txbxContent>
                      <w:p w:rsidR="005548E9" w:rsidRPr="005548E9" w:rsidRDefault="005548E9" w:rsidP="005548E9">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12" o:spid="_x0000_s1032"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Flowchart: Process 13" o:spid="_x0000_s1033"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EO8AA&#10;AADbAAAADwAAAGRycy9kb3ducmV2LnhtbERPTYvCMBC9C/6HMII3TVxRl65RRFzw4EV3D+5taGbb&#10;YjOpTdT4740geJvH+5z5MtpaXKn1lWMNo6ECQZw7U3Gh4ffne/AJwgdkg7Vj0nAnD8tFtzPHzLgb&#10;7+l6CIVIIewz1FCG0GRS+rwki37oGuLE/bvWYkiwLaRp8ZbCbS0/lJpKixWnhhIbWpeUnw4Xq0Gq&#10;y2ai1jszO27c3zY/R7rLqHW/F1dfIALF8Ba/3FuT5o/h+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OEO8AAAADbAAAADwAAAAAAAAAAAAAAAACYAgAAZHJzL2Rvd25y&#10;ZXYueG1sUEsFBgAAAAAEAAQA9QAAAIUDAAAAAA==&#10;" filled="f" strokecolor="black [3213]" strokeweight="1pt">
                  <v:textbox>
                    <w:txbxContent>
                      <w:p w:rsidR="005548E9" w:rsidRPr="005548E9" w:rsidRDefault="005548E9" w:rsidP="005548E9">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14" o:spid="_x0000_s1034"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cT8AA&#10;AADbAAAADwAAAGRycy9kb3ducmV2LnhtbERPS4vCMBC+C/6HMII3TVx8LF2jiLjgwYvuHtzb0My2&#10;xWZSm6jx3xtB8DYf33Pmy2hrcaXWV441jIYKBHHuTMWFht+f78EnCB+QDdaOScOdPCwX3c4cM+Nu&#10;vKfrIRQihbDPUEMZQpNJ6fOSLPqha4gT9+9aiyHBtpCmxVsKt7X8UGoqLVacGkpsaF1SfjpcrAap&#10;LpuJWu/M7Lhxf9v8HOkuo9b9Xlx9gQgUw1v8cm9Nmj+G5y/p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ocT8AAAADbAAAADwAAAAAAAAAAAAAAAACYAgAAZHJzL2Rvd25y&#10;ZXYueG1sUEsFBgAAAAAEAAQA9QAAAIUDAAAAAA==&#10;" filled="f" strokecolor="black [3213]" strokeweight="1pt">
                  <v:textbox>
                    <w:txbxContent>
                      <w:p w:rsidR="005548E9" w:rsidRPr="005548E9" w:rsidRDefault="005548E9" w:rsidP="005548E9">
                        <w:pPr>
                          <w:rPr>
                            <w:rFonts w:ascii="Arial" w:hAnsi="Arial" w:cs="Arial"/>
                            <w:color w:val="000000" w:themeColor="text1"/>
                          </w:rPr>
                        </w:pPr>
                        <w:r>
                          <w:rPr>
                            <w:rFonts w:ascii="Arial" w:hAnsi="Arial" w:cs="Arial"/>
                            <w:color w:val="000000" w:themeColor="text1"/>
                          </w:rPr>
                          <w:t>Gather all monsters from monster database.</w:t>
                        </w:r>
                      </w:p>
                    </w:txbxContent>
                  </v:textbox>
                </v:shape>
                <v:shape id="Flowchart: Process 16" o:spid="_x0000_s1035"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no8AA&#10;AADbAAAADwAAAGRycy9kb3ducmV2LnhtbERPS4vCMBC+C/sfwgh7s4kLq0s1iogLHrz4OLi3oRnb&#10;YjPpNlHjvzeC4G0+vudM59E24kqdrx1rGGYKBHHhTM2lhsP+d/ADwgdkg41j0nAnD/PZR2+KuXE3&#10;3tJ1F0qRQtjnqKEKoc2l9EVFFn3mWuLEnVxnMSTYldJ0eEvhtpFfSo2kxZpTQ4UtLSsqzruL1SDV&#10;ZfWtlhszPq7c37r4j3SXUevPflxMQASK4S1+udcmzR/B85d0gJ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Qno8AAAADbAAAADwAAAAAAAAAAAAAAAACYAgAAZHJzL2Rvd25y&#10;ZXYueG1sUEsFBgAAAAAEAAQA9QAAAIUDAAAAAA==&#10;" filled="f" strokecolor="black [3213]" strokeweight="1pt">
                  <v:textbox>
                    <w:txbxContent>
                      <w:p w:rsidR="001843F6" w:rsidRPr="005548E9" w:rsidRDefault="001843F6" w:rsidP="001843F6">
                        <w:pPr>
                          <w:rPr>
                            <w:rFonts w:ascii="Arial" w:hAnsi="Arial" w:cs="Arial"/>
                            <w:color w:val="000000" w:themeColor="text1"/>
                          </w:rPr>
                        </w:pPr>
                        <w:r>
                          <w:rPr>
                            <w:rFonts w:ascii="Arial" w:hAnsi="Arial" w:cs="Arial"/>
                            <w:color w:val="000000" w:themeColor="text1"/>
                          </w:rPr>
                          <w:t xml:space="preserve">Print records one by one to screen, according to which monster is being used. </w:t>
                        </w:r>
                      </w:p>
                    </w:txbxContent>
                  </v:textbox>
                </v:shape>
                <v:shape id="Flowchart: Terminator 21" o:spid="_x0000_s1036" type="#_x0000_t116" style="position:absolute;left:381;top:23907;width:110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iOcIA&#10;AADbAAAADwAAAGRycy9kb3ducmV2LnhtbESPzWrDMBCE74G+g9hCb7HsHEpxrYQQEijk4NRt74u1&#10;/qHSyrUUx377qFDocZiZb5hiN1sjJhp971hBlqQgiGune24VfH6c1i8gfEDWaByTgoU87LYPqwJz&#10;7W78TlMVWhEh7HNU0IUw5FL6uiOLPnEDcfQaN1oMUY6t1CPeItwauUnTZ2mx57jQ4UCHjurv6moV&#10;HBs0lyWr5JcO6Xn/U5Z4MpNST4/z/hVEoDn8h//ab1rBJoPf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CI5wgAAANsAAAAPAAAAAAAAAAAAAAAAAJgCAABkcnMvZG93&#10;bnJldi54bWxQSwUGAAAAAAQABAD1AAAAhwMAAAAA&#10;" filled="f" strokecolor="black [3213]" strokeweight="1pt">
                  <v:textbox>
                    <w:txbxContent>
                      <w:p w:rsidR="001843F6" w:rsidRPr="001843F6" w:rsidRDefault="001843F6" w:rsidP="001843F6">
                        <w:pPr>
                          <w:rPr>
                            <w:rFonts w:ascii="Arial" w:hAnsi="Arial" w:cs="Arial"/>
                            <w:b/>
                            <w:color w:val="000000" w:themeColor="text1"/>
                          </w:rPr>
                        </w:pPr>
                        <w:r w:rsidRPr="001843F6">
                          <w:rPr>
                            <w:rFonts w:ascii="Arial" w:hAnsi="Arial" w:cs="Arial"/>
                            <w:b/>
                            <w:color w:val="000000" w:themeColor="text1"/>
                          </w:rPr>
                          <w:t>End function</w:t>
                        </w:r>
                      </w:p>
                    </w:txbxContent>
                  </v:textbox>
                </v:shape>
                <v:shape id="Straight Arrow Connector 27" o:spid="_x0000_s1037"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Straight Arrow Connector 28" o:spid="_x0000_s1038"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Straight Arrow Connector 29" o:spid="_x0000_s1039"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Straight Arrow Connector 30" o:spid="_x0000_s1040"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shape id="Straight Arrow Connector 33" o:spid="_x0000_s1041" type="#_x0000_t32" style="position:absolute;left:5429;top:15906;width:0;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w:pict>
          </mc:Fallback>
        </mc:AlternateContent>
      </w: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F22F0A" w:rsidP="00F22F0A">
      <w:pPr>
        <w:tabs>
          <w:tab w:val="left" w:pos="5580"/>
        </w:tabs>
        <w:rPr>
          <w:rFonts w:ascii="Arial" w:hAnsi="Arial" w:cs="Arial"/>
        </w:rPr>
      </w:pPr>
      <w:r w:rsidRPr="00A13142">
        <w:rPr>
          <w:rFonts w:ascii="Arial" w:hAnsi="Arial" w:cs="Arial"/>
        </w:rPr>
        <w:tab/>
        <w:t>No</w:t>
      </w: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5548E9" w:rsidRPr="00A13142" w:rsidRDefault="005548E9" w:rsidP="005548E9">
      <w:pPr>
        <w:tabs>
          <w:tab w:val="right" w:pos="8306"/>
        </w:tabs>
        <w:rPr>
          <w:rFonts w:ascii="Arial" w:hAnsi="Arial" w:cs="Arial"/>
        </w:rPr>
      </w:pPr>
      <w:r w:rsidRPr="00A13142">
        <w:rPr>
          <w:rFonts w:ascii="Arial" w:hAnsi="Arial" w:cs="Arial"/>
        </w:rPr>
        <w:tab/>
      </w:r>
    </w:p>
    <w:p w:rsidR="005548E9" w:rsidRPr="00A13142" w:rsidRDefault="005548E9" w:rsidP="005548E9">
      <w:pPr>
        <w:tabs>
          <w:tab w:val="left" w:pos="6510"/>
        </w:tabs>
        <w:rPr>
          <w:rFonts w:ascii="Arial" w:hAnsi="Arial" w:cs="Arial"/>
        </w:rPr>
      </w:pPr>
    </w:p>
    <w:p w:rsidR="005548E9" w:rsidRPr="00A13142" w:rsidRDefault="00F22F0A" w:rsidP="00F22F0A">
      <w:pPr>
        <w:tabs>
          <w:tab w:val="left" w:pos="6510"/>
        </w:tabs>
        <w:rPr>
          <w:rFonts w:ascii="Arial" w:hAnsi="Arial" w:cs="Arial"/>
        </w:rPr>
      </w:pPr>
      <w:r w:rsidRPr="00A13142">
        <w:rPr>
          <w:rFonts w:ascii="Arial" w:hAnsi="Arial" w:cs="Arial"/>
        </w:rPr>
        <w:tab/>
        <w:t>Yes</w:t>
      </w:r>
    </w:p>
    <w:p w:rsidR="005548E9" w:rsidRPr="00A13142" w:rsidRDefault="005548E9" w:rsidP="005548E9">
      <w:pPr>
        <w:rPr>
          <w:rFonts w:ascii="Arial" w:hAnsi="Arial" w:cs="Arial"/>
        </w:rPr>
      </w:pPr>
    </w:p>
    <w:p w:rsidR="005548E9" w:rsidRPr="00A13142" w:rsidRDefault="005548E9" w:rsidP="005548E9">
      <w:pPr>
        <w:rPr>
          <w:rFonts w:ascii="Arial" w:hAnsi="Arial" w:cs="Arial"/>
        </w:rPr>
      </w:pPr>
    </w:p>
    <w:p w:rsidR="00F22F0A" w:rsidRPr="00A13142" w:rsidRDefault="005548E9" w:rsidP="005548E9">
      <w:pPr>
        <w:tabs>
          <w:tab w:val="left" w:pos="6795"/>
        </w:tabs>
        <w:rPr>
          <w:rFonts w:ascii="Arial" w:hAnsi="Arial" w:cs="Arial"/>
        </w:rPr>
      </w:pPr>
      <w:r w:rsidRPr="00A13142">
        <w:rPr>
          <w:rFonts w:ascii="Arial" w:hAnsi="Arial" w:cs="Arial"/>
        </w:rPr>
        <w:tab/>
      </w:r>
    </w:p>
    <w:p w:rsidR="00F22F0A" w:rsidRPr="00A13142" w:rsidRDefault="00F22F0A" w:rsidP="00F22F0A">
      <w:pPr>
        <w:rPr>
          <w:rFonts w:ascii="Arial" w:hAnsi="Arial" w:cs="Arial"/>
        </w:rPr>
      </w:pPr>
    </w:p>
    <w:p w:rsidR="00F22F0A" w:rsidRPr="00A13142" w:rsidRDefault="00F22F0A" w:rsidP="00F22F0A">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687936" behindDoc="0" locked="0" layoutInCell="1" allowOverlap="1">
                <wp:simplePos x="0" y="0"/>
                <wp:positionH relativeFrom="column">
                  <wp:posOffset>952500</wp:posOffset>
                </wp:positionH>
                <wp:positionV relativeFrom="paragraph">
                  <wp:posOffset>131445</wp:posOffset>
                </wp:positionV>
                <wp:extent cx="723900" cy="19050"/>
                <wp:effectExtent l="38100" t="57150" r="0" b="95250"/>
                <wp:wrapNone/>
                <wp:docPr id="32" name="Straight Arrow Connector 32"/>
                <wp:cNvGraphicFramePr/>
                <a:graphic xmlns:a="http://schemas.openxmlformats.org/drawingml/2006/main">
                  <a:graphicData uri="http://schemas.microsoft.com/office/word/2010/wordprocessingShape">
                    <wps:wsp>
                      <wps:cNvCnPr/>
                      <wps:spPr>
                        <a:xfrm flipH="1">
                          <a:off x="0" y="0"/>
                          <a:ext cx="723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5CC17" id="Straight Arrow Connector 32" o:spid="_x0000_s1026" type="#_x0000_t32" style="position:absolute;margin-left:75pt;margin-top:10.35pt;width:57pt;height: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" strokecolor="black [3200]" strokeweight=".5pt">
                <v:stroke endarrow="block" joinstyle="miter"/>
              </v:shape>
            </w:pict>
          </mc:Fallback>
        </mc:AlternateContent>
      </w:r>
    </w:p>
    <w:p w:rsidR="00F22F0A" w:rsidRPr="00A13142" w:rsidRDefault="00F22F0A" w:rsidP="00F22F0A">
      <w:pPr>
        <w:rPr>
          <w:rFonts w:ascii="Arial" w:hAnsi="Arial" w:cs="Arial"/>
        </w:rPr>
      </w:pPr>
    </w:p>
    <w:p w:rsidR="00F22F0A" w:rsidRPr="00A13142" w:rsidRDefault="00F22F0A" w:rsidP="00F22F0A">
      <w:pPr>
        <w:rPr>
          <w:rFonts w:ascii="Arial" w:hAnsi="Arial" w:cs="Arial"/>
        </w:rPr>
      </w:pPr>
    </w:p>
    <w:p w:rsidR="00F22F0A" w:rsidRPr="00A13142" w:rsidRDefault="00F22F0A" w:rsidP="00F22F0A">
      <w:pPr>
        <w:rPr>
          <w:rFonts w:ascii="Arial" w:hAnsi="Arial" w:cs="Arial"/>
        </w:rPr>
      </w:pPr>
    </w:p>
    <w:p w:rsidR="00F22F0A" w:rsidRPr="00A13142" w:rsidRDefault="00F22F0A" w:rsidP="00F22F0A">
      <w:pPr>
        <w:rPr>
          <w:rFonts w:ascii="Arial" w:hAnsi="Arial" w:cs="Arial"/>
        </w:rPr>
      </w:pPr>
    </w:p>
    <w:p w:rsidR="002F5B29" w:rsidRPr="00A13142" w:rsidRDefault="002F5B29" w:rsidP="00F22F0A">
      <w:pPr>
        <w:rPr>
          <w:rFonts w:ascii="Arial" w:hAnsi="Arial" w:cs="Arial"/>
        </w:rPr>
      </w:pPr>
      <w:r w:rsidRPr="00A13142">
        <w:rPr>
          <w:rFonts w:ascii="Arial" w:hAnsi="Arial" w:cs="Arial"/>
        </w:rPr>
        <w:t xml:space="preserve">To find a monster from the database the monster database will be connected, if not connected an error message will be displayed. However, if it is connected then the monster database will gather all information on its monsters and then print records, which are suitable to the player’s level. </w:t>
      </w: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2F5B29" w:rsidRPr="00A13142" w:rsidRDefault="002F5B29" w:rsidP="00F22F0A">
      <w:pPr>
        <w:rPr>
          <w:rFonts w:ascii="Arial" w:hAnsi="Arial" w:cs="Arial"/>
          <w:b/>
          <w:u w:val="single"/>
        </w:rPr>
      </w:pPr>
    </w:p>
    <w:p w:rsidR="00A13142" w:rsidRDefault="00A13142" w:rsidP="00F22F0A">
      <w:pPr>
        <w:rPr>
          <w:rFonts w:ascii="Arial" w:hAnsi="Arial" w:cs="Arial"/>
          <w:b/>
          <w:u w:val="single"/>
        </w:rPr>
      </w:pPr>
    </w:p>
    <w:p w:rsidR="001314C0" w:rsidRDefault="001314C0" w:rsidP="00F22F0A">
      <w:pPr>
        <w:rPr>
          <w:rFonts w:ascii="Arial" w:hAnsi="Arial" w:cs="Arial"/>
          <w:b/>
          <w:u w:val="single"/>
        </w:rPr>
      </w:pPr>
    </w:p>
    <w:p w:rsidR="001314C0" w:rsidRDefault="001314C0" w:rsidP="00F22F0A">
      <w:pPr>
        <w:rPr>
          <w:rFonts w:ascii="Arial" w:hAnsi="Arial" w:cs="Arial"/>
          <w:b/>
          <w:u w:val="single"/>
        </w:rPr>
      </w:pPr>
    </w:p>
    <w:p w:rsidR="003B4359" w:rsidRPr="00A13142" w:rsidRDefault="00E5774F" w:rsidP="00F22F0A">
      <w:pPr>
        <w:rPr>
          <w:rFonts w:ascii="Arial" w:hAnsi="Arial" w:cs="Arial"/>
          <w:b/>
          <w:u w:val="single"/>
        </w:rPr>
      </w:pPr>
      <w:r w:rsidRPr="00A13142">
        <w:rPr>
          <w:rFonts w:ascii="Arial" w:hAnsi="Arial" w:cs="Arial"/>
          <w:b/>
          <w:u w:val="single"/>
        </w:rPr>
        <w:lastRenderedPageBreak/>
        <w:t>Select Monster</w:t>
      </w:r>
    </w:p>
    <w:p w:rsidR="00E5774F" w:rsidRPr="00A13142" w:rsidRDefault="00E5774F" w:rsidP="00F22F0A">
      <w:pPr>
        <w:rPr>
          <w:rFonts w:ascii="Arial" w:hAnsi="Arial" w:cs="Arial"/>
        </w:rPr>
      </w:pPr>
    </w:p>
    <w:p w:rsidR="00E5774F" w:rsidRPr="00A13142" w:rsidRDefault="00361AC6" w:rsidP="00E5774F">
      <w:pPr>
        <w:rPr>
          <w:rFonts w:ascii="Arial" w:hAnsi="Arial" w:cs="Arial"/>
        </w:rPr>
      </w:pPr>
      <w:r w:rsidRPr="00A13142">
        <w:rPr>
          <w:rFonts w:ascii="Arial" w:hAnsi="Arial" w:cs="Arial"/>
          <w:noProof/>
          <w:lang w:eastAsia="en-GB"/>
        </w:rPr>
        <mc:AlternateContent>
          <mc:Choice Requires="wpg">
            <w:drawing>
              <wp:anchor distT="0" distB="0" distL="114300" distR="114300" simplePos="0" relativeHeight="251692032" behindDoc="0" locked="0" layoutInCell="1" allowOverlap="1" wp14:anchorId="1F833CA2" wp14:editId="08B9E2F4">
                <wp:simplePos x="0" y="0"/>
                <wp:positionH relativeFrom="margin">
                  <wp:align>left</wp:align>
                </wp:positionH>
                <wp:positionV relativeFrom="paragraph">
                  <wp:posOffset>28575</wp:posOffset>
                </wp:positionV>
                <wp:extent cx="5629275" cy="3790950"/>
                <wp:effectExtent l="0" t="19050" r="28575" b="19050"/>
                <wp:wrapNone/>
                <wp:docPr id="36" name="Group 36"/>
                <wp:cNvGraphicFramePr/>
                <a:graphic xmlns:a="http://schemas.openxmlformats.org/drawingml/2006/main">
                  <a:graphicData uri="http://schemas.microsoft.com/office/word/2010/wordprocessingGroup">
                    <wpg:wgp>
                      <wpg:cNvGrpSpPr/>
                      <wpg:grpSpPr>
                        <a:xfrm>
                          <a:off x="0" y="0"/>
                          <a:ext cx="5629275" cy="3790950"/>
                          <a:chOff x="0" y="0"/>
                          <a:chExt cx="5629275" cy="3790950"/>
                        </a:xfrm>
                      </wpg:grpSpPr>
                      <wps:wsp>
                        <wps:cNvPr id="37" name="Flowchart: Terminator 37"/>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E5774F" w:rsidP="00E5774F">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Flowchart: Process 39"/>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E5774F" w:rsidP="00E5774F">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ect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E5774F" w:rsidP="00E5774F">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Process 41"/>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E5774F" w:rsidP="00E5774F">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Flowchart: Process 43"/>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E5774F" w:rsidP="00E5774F">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361AC6" w:rsidP="00E5774F">
                              <w:pPr>
                                <w:rPr>
                                  <w:rFonts w:ascii="Arial" w:hAnsi="Arial" w:cs="Arial"/>
                                  <w:color w:val="000000" w:themeColor="text1"/>
                                </w:rPr>
                              </w:pPr>
                              <w:r>
                                <w:rPr>
                                  <w:rFonts w:ascii="Arial" w:hAnsi="Arial" w:cs="Arial"/>
                                  <w:color w:val="000000" w:themeColor="text1"/>
                                </w:rPr>
                                <w:t>Search monster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Process 45"/>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5548E9" w:rsidRDefault="00361AC6" w:rsidP="00E5774F">
                              <w:pPr>
                                <w:rPr>
                                  <w:rFonts w:ascii="Arial" w:hAnsi="Arial" w:cs="Arial"/>
                                  <w:color w:val="000000" w:themeColor="text1"/>
                                </w:rPr>
                              </w:pPr>
                              <w:r>
                                <w:rPr>
                                  <w:rFonts w:ascii="Arial" w:hAnsi="Arial" w:cs="Arial"/>
                                  <w:color w:val="000000" w:themeColor="text1"/>
                                </w:rPr>
                                <w:t>Select all monsters</w:t>
                              </w:r>
                              <w:r w:rsidR="000A6DFC">
                                <w:rPr>
                                  <w:rFonts w:ascii="Arial" w:hAnsi="Arial" w:cs="Arial"/>
                                  <w:color w:val="000000" w:themeColor="text1"/>
                                </w:rPr>
                                <w:t>,</w:t>
                              </w:r>
                              <w:r>
                                <w:rPr>
                                  <w:rFonts w:ascii="Arial" w:hAnsi="Arial" w:cs="Arial"/>
                                  <w:color w:val="000000" w:themeColor="text1"/>
                                </w:rPr>
                                <w:t xml:space="preserve"> which are equal to player’s level.</w:t>
                              </w:r>
                              <w:r w:rsidR="00E5774F">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Terminator 46"/>
                        <wps:cNvSpPr/>
                        <wps:spPr>
                          <a:xfrm>
                            <a:off x="4524375" y="3333750"/>
                            <a:ext cx="1104900" cy="4572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74F" w:rsidRPr="001843F6" w:rsidRDefault="00E5774F" w:rsidP="00E5774F">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833CA2" id="Group 36" o:spid="_x0000_s1042" style="position:absolute;margin-left:0;margin-top:2.25pt;width:443.25pt;height:298.5pt;z-index:251692032;mso-position-horizontal:left;mso-position-horizontal-relative:margin;mso-width-relative:margin;mso-height-relative:margin" coordsize="562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">
                <v:shape id="Flowchart: Terminator 37" o:spid="_x0000_s1043"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JC8EA&#10;AADbAAAADwAAAGRycy9kb3ducmV2LnhtbESPQYvCMBSE78L+h/AEb5rqgi5do8iisOBBrbv3R/Ns&#10;i8lLbWKt/94IgsdhZr5h5svOGtFS4yvHCsajBARx7nTFhYK/42b4BcIHZI3GMSm4k4fl4qM3x1S7&#10;Gx+ozUIhIoR9igrKEOpUSp+XZNGPXE0cvZNrLIYom0LqBm8Rbo2cJMlUWqw4LpRY009J+Tm7WgXr&#10;E5r9fZzJfx2S7eqy2+HGtEoN+t3qG0SgLrzDr/avVvA5g+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giQvBAAAA2wAAAA8AAAAAAAAAAAAAAAAAmAIAAGRycy9kb3du&#10;cmV2LnhtbFBLBQYAAAAABAAEAPUAAACGAwAAAAA=&#10;" filled="f" strokecolor="black [3213]" strokeweight="1pt">
                  <v:textbox>
                    <w:txbxContent>
                      <w:p w:rsidR="00E5774F" w:rsidRPr="005548E9" w:rsidRDefault="00E5774F" w:rsidP="00E5774F">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38" o:spid="_x0000_s1044"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ZBL8AAADbAAAADwAAAGRycy9kb3ducmV2LnhtbERPy4rCMBTdD/gP4QruxlRF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6vZBL8AAADbAAAADwAAAAAAAAAAAAAAAACh&#10;AgAAZHJzL2Rvd25yZXYueG1sUEsFBgAAAAAEAAQA+QAAAI0DAAAAAA==&#10;" strokecolor="black [3200]" strokeweight=".5pt">
                  <v:stroke endarrow="block" joinstyle="miter"/>
                </v:shape>
                <v:shape id="Flowchart: Process 39" o:spid="_x0000_s1045"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7vscQA&#10;AADbAAAADwAAAGRycy9kb3ducmV2LnhtbESPQWsCMRSE74X+h/CE3mqixWrXjSKi4KGXag/19ti8&#10;7i5uXrabuMZ/3wiCx2FmvmHyZbSN6KnztWMNo6ECQVw4U3Op4fuwfZ2B8AHZYOOYNFzJw3Lx/JRj&#10;ZtyFv6jfh1IkCPsMNVQhtJmUvqjIoh+6ljh5v66zGJLsSmk6vCS4beRYqXdpsea0UGFL64qK0/5s&#10;NUh13kzU+tNMfzbuuCv+Il1l1PplEFdzEIFieITv7Z3R8PYBt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77HEAAAA2wAAAA8AAAAAAAAAAAAAAAAAmAIAAGRycy9k&#10;b3ducmV2LnhtbFBLBQYAAAAABAAEAPUAAACJAwAAAAA=&#10;" filled="f" strokecolor="black [3213]" strokeweight="1pt">
                  <v:textbox>
                    <w:txbxContent>
                      <w:p w:rsidR="00E5774F" w:rsidRPr="005548E9" w:rsidRDefault="00E5774F" w:rsidP="00E5774F">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ect to database.</w:t>
                        </w:r>
                      </w:p>
                    </w:txbxContent>
                  </v:textbox>
                </v:shape>
                <v:shape id="Flowchart: Decision 40" o:spid="_x0000_s1046"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uVGMEA&#10;AADbAAAADwAAAGRycy9kb3ducmV2LnhtbERPz2vCMBS+C/4P4Qm72dQyrFSj6JjMm6wOhrdH89aU&#10;NS9dkmn33y+HwY4f3+/NbrS9uJEPnWMFiywHQdw43XGr4O1ynK9AhIissXdMCn4owG47nWyw0u7O&#10;r3SrYytSCIcKFZgYh0rK0BiyGDI3ECfuw3mLMUHfSu3xnsJtL4s8X0qLHacGgwM9GWo+62+roCjO&#10;hulc5s/14fjl9+/l9cWUSj3Mxv0aRKQx/ov/3Cet4DGtT1/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LlRjBAAAA2wAAAA8AAAAAAAAAAAAAAAAAmAIAAGRycy9kb3du&#10;cmV2LnhtbFBLBQYAAAAABAAEAPUAAACGAwAAAAA=&#10;" filled="f" strokecolor="black [3213]" strokeweight="1pt">
                  <v:textbox>
                    <w:txbxContent>
                      <w:p w:rsidR="00E5774F" w:rsidRPr="005548E9" w:rsidRDefault="00E5774F" w:rsidP="00E5774F">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41" o:spid="_x0000_s1047"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6QysMA&#10;AADbAAAADwAAAGRycy9kb3ducmV2LnhtbESPS4sCMRCE78L+h9AL3jRRfDEaRUTBw158HHZvzaR3&#10;ZthJZ5xEjf9+Iwgei6r6ilqsoq3FjVpfOdYw6CsQxLkzFRcazqddbwbCB2SDtWPS8CAPq+VHZ4GZ&#10;cXc+0O0YCpEg7DPUUIbQZFL6vCSLvu8a4uT9utZiSLItpGnxnuC2lkOlJtJixWmhxIY2JeV/x6vV&#10;INV1O1abLzP93rqffX6J9JBR6+5nXM9BBIrhHX6190bDaAD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6QysMAAADbAAAADwAAAAAAAAAAAAAAAACYAgAAZHJzL2Rv&#10;d25yZXYueG1sUEsFBgAAAAAEAAQA9QAAAIgDAAAAAA==&#10;" filled="f" strokecolor="black [3213]" strokeweight="1pt">
                  <v:textbox>
                    <w:txbxContent>
                      <w:p w:rsidR="00E5774F" w:rsidRPr="005548E9" w:rsidRDefault="00E5774F" w:rsidP="00E5774F">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42" o:spid="_x0000_s1048"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b5cQAAADbAAAADwAAAGRycy9kb3ducmV2LnhtbESPQUvDQBSE74L/YXlCL9JuTIItsdsi&#10;lqLXRpH29pp9JsHs25C3beO/dwWhx2FmvmGW69F16kyDtJ4NPMwSUMSVty3XBj7et9MFKAnIFjvP&#10;ZOCHBNar25slFtZfeEfnMtQqQlgKNNCE0BdaS9WQQ5n5njh6X35wGKIcam0HvES463SaJI/aYctx&#10;ocGeXhqqvsuTM5CFXNJdvp9LeaiP93aTZfL5aszkbnx+AhVoDNfwf/vNGshT+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vlxAAAANsAAAAPAAAAAAAAAAAA&#10;AAAAAKECAABkcnMvZG93bnJldi54bWxQSwUGAAAAAAQABAD5AAAAkgMAAAAA&#10;" strokecolor="black [3200]" strokeweight=".5pt">
                  <v:stroke endarrow="block" joinstyle="miter"/>
                </v:shape>
                <v:shape id="Flowchart: Process 43" o:spid="_x0000_s1049"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rJsQA&#10;AADbAAAADwAAAGRycy9kb3ducmV2LnhtbESPQWsCMRSE74X+h/CE3mqitVrWjSKi4KGXag/19ti8&#10;7i5uXrabuMZ/3wiCx2FmvmHyZbSN6KnztWMNo6ECQVw4U3Op4fuwff0A4QOywcYxabiSh+Xi+SnH&#10;zLgLf1G/D6VIEPYZaqhCaDMpfVGRRT90LXHyfl1nMSTZldJ0eElw28ixUlNpsea0UGFL64qK0/5s&#10;NUh13ryr9aeZ/WzccVf8RbrKqPXLIK7mIALF8Ajf2zujYfIGt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qybEAAAA2wAAAA8AAAAAAAAAAAAAAAAAmAIAAGRycy9k&#10;b3ducmV2LnhtbFBLBQYAAAAABAAEAPUAAACJAwAAAAA=&#10;" filled="f" strokecolor="black [3213]" strokeweight="1pt">
                  <v:textbox>
                    <w:txbxContent>
                      <w:p w:rsidR="00E5774F" w:rsidRPr="005548E9" w:rsidRDefault="00E5774F" w:rsidP="00E5774F">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44" o:spid="_x0000_s1050"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zUsMA&#10;AADbAAAADwAAAGRycy9kb3ducmV2LnhtbESPS4sCMRCE74L/IbSwN00UX4xGEXHBw158HHZvzaR3&#10;ZthJZ5xEjf9+Iwgei6r6ilquo63FjVpfOdYwHCgQxLkzFRcazqfP/hyED8gGa8ek4UEe1qtuZ4mZ&#10;cXc+0O0YCpEg7DPUUIbQZFL6vCSLfuAa4uT9utZiSLItpGnxnuC2liOlptJixWmhxIa2JeV/x6vV&#10;INV1N1HbLzP73rmffX6J9JBR649e3CxABIrhHX6190bDeAzPL+k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kzUsMAAADbAAAADwAAAAAAAAAAAAAAAACYAgAAZHJzL2Rv&#10;d25yZXYueG1sUEsFBgAAAAAEAAQA9QAAAIgDAAAAAA==&#10;" filled="f" strokecolor="black [3213]" strokeweight="1pt">
                  <v:textbox>
                    <w:txbxContent>
                      <w:p w:rsidR="00E5774F" w:rsidRPr="005548E9" w:rsidRDefault="00361AC6" w:rsidP="00E5774F">
                        <w:pPr>
                          <w:rPr>
                            <w:rFonts w:ascii="Arial" w:hAnsi="Arial" w:cs="Arial"/>
                            <w:color w:val="000000" w:themeColor="text1"/>
                          </w:rPr>
                        </w:pPr>
                        <w:r>
                          <w:rPr>
                            <w:rFonts w:ascii="Arial" w:hAnsi="Arial" w:cs="Arial"/>
                            <w:color w:val="000000" w:themeColor="text1"/>
                          </w:rPr>
                          <w:t>Search monster table.</w:t>
                        </w:r>
                      </w:p>
                    </w:txbxContent>
                  </v:textbox>
                </v:shape>
                <v:shape id="Flowchart: Process 45" o:spid="_x0000_s1051"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WycQA&#10;AADbAAAADwAAAGRycy9kb3ducmV2LnhtbESPQWvCQBSE7wX/w/IKvdXdlqaV6CoiFnLoRe1Bb4/s&#10;Mwlm36bZNW7+fbcg9DjMzDfMYhVtKwbqfeNYw8tUgSAunWm40vB9+HyegfAB2WDrmDSM5GG1nDws&#10;MDfuxjsa9qESCcI+Rw11CF0upS9rsuinriNO3tn1FkOSfSVNj7cEt618VepdWmw4LdTY0aam8rK/&#10;Wg1SXbeZ2nyZj+PWnYryJ9Ioo9ZPj3E9BxEohv/wvV0YDW8Z/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lsnEAAAA2wAAAA8AAAAAAAAAAAAAAAAAmAIAAGRycy9k&#10;b3ducmV2LnhtbFBLBQYAAAAABAAEAPUAAACJAwAAAAA=&#10;" filled="f" strokecolor="black [3213]" strokeweight="1pt">
                  <v:textbox>
                    <w:txbxContent>
                      <w:p w:rsidR="00E5774F" w:rsidRPr="005548E9" w:rsidRDefault="00361AC6" w:rsidP="00E5774F">
                        <w:pPr>
                          <w:rPr>
                            <w:rFonts w:ascii="Arial" w:hAnsi="Arial" w:cs="Arial"/>
                            <w:color w:val="000000" w:themeColor="text1"/>
                          </w:rPr>
                        </w:pPr>
                        <w:r>
                          <w:rPr>
                            <w:rFonts w:ascii="Arial" w:hAnsi="Arial" w:cs="Arial"/>
                            <w:color w:val="000000" w:themeColor="text1"/>
                          </w:rPr>
                          <w:t>Select all monsters</w:t>
                        </w:r>
                        <w:r w:rsidR="000A6DFC">
                          <w:rPr>
                            <w:rFonts w:ascii="Arial" w:hAnsi="Arial" w:cs="Arial"/>
                            <w:color w:val="000000" w:themeColor="text1"/>
                          </w:rPr>
                          <w:t>,</w:t>
                        </w:r>
                        <w:r>
                          <w:rPr>
                            <w:rFonts w:ascii="Arial" w:hAnsi="Arial" w:cs="Arial"/>
                            <w:color w:val="000000" w:themeColor="text1"/>
                          </w:rPr>
                          <w:t xml:space="preserve"> which are equal to player’s level.</w:t>
                        </w:r>
                        <w:r w:rsidR="00E5774F">
                          <w:rPr>
                            <w:rFonts w:ascii="Arial" w:hAnsi="Arial" w:cs="Arial"/>
                            <w:color w:val="000000" w:themeColor="text1"/>
                          </w:rPr>
                          <w:t xml:space="preserve"> </w:t>
                        </w:r>
                      </w:p>
                    </w:txbxContent>
                  </v:textbox>
                </v:shape>
                <v:shape id="Flowchart: Terminator 46" o:spid="_x0000_s1052" type="#_x0000_t116" style="position:absolute;left:45243;top:33337;width:110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7cMA&#10;AADbAAAADwAAAGRycy9kb3ducmV2LnhtbESPQWvCQBSE7wX/w/KE3uomRaREVwlSoeAhbdT7I/tM&#10;grtvY3Ybk3/fLRR6HGbmG2azG60RA/W+dawgXSQgiCunW64VnE+HlzcQPiBrNI5JwUQedtvZ0wYz&#10;7R78RUMZahEh7DNU0ITQZVL6qiGLfuE64uhdXW8xRNnXUvf4iHBr5GuSrKTFluNCgx3tG6pu5bdV&#10;8H5F8zmlpbzokBzze1HgwQxKPc/HfA0i0Bj+w3/tD61guYL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f7cMAAADbAAAADwAAAAAAAAAAAAAAAACYAgAAZHJzL2Rv&#10;d25yZXYueG1sUEsFBgAAAAAEAAQA9QAAAIgDAAAAAA==&#10;" filled="f" strokecolor="black [3213]" strokeweight="1pt">
                  <v:textbox>
                    <w:txbxContent>
                      <w:p w:rsidR="00E5774F" w:rsidRPr="001843F6" w:rsidRDefault="00E5774F" w:rsidP="00E5774F">
                        <w:pPr>
                          <w:rPr>
                            <w:rFonts w:ascii="Arial" w:hAnsi="Arial" w:cs="Arial"/>
                            <w:b/>
                            <w:color w:val="000000" w:themeColor="text1"/>
                          </w:rPr>
                        </w:pPr>
                        <w:r w:rsidRPr="001843F6">
                          <w:rPr>
                            <w:rFonts w:ascii="Arial" w:hAnsi="Arial" w:cs="Arial"/>
                            <w:b/>
                            <w:color w:val="000000" w:themeColor="text1"/>
                          </w:rPr>
                          <w:t>End function</w:t>
                        </w:r>
                      </w:p>
                    </w:txbxContent>
                  </v:textbox>
                </v:shape>
                <v:shape id="Straight Arrow Connector 47" o:spid="_x0000_s1053"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4fcQAAADbAAAADwAAAGRycy9kb3ducmV2LnhtbESPQUvDQBSE74L/YXlCL2I3bYKR2G2R&#10;llKvTUX09sw+k2D2bcjbtum/dwWhx2FmvmEWq9F16kSDtJ4NzKYJKOLK25ZrA2+H7cMTKAnIFjvP&#10;ZOBCAqvl7c0CC+vPvKdTGWoVISwFGmhC6AutpWrIoUx9Txy9bz84DFEOtbYDniPcdXqeJI/aYctx&#10;ocGe1g1VP+XRGUhDJvN99pFL+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Hh9xAAAANsAAAAPAAAAAAAAAAAA&#10;AAAAAKECAABkcnMvZG93bnJldi54bWxQSwUGAAAAAAQABAD5AAAAkgMAAAAA&#10;" strokecolor="black [3200]" strokeweight=".5pt">
                  <v:stroke endarrow="block" joinstyle="miter"/>
                </v:shape>
                <v:shape id="Straight Arrow Connector 48" o:spid="_x0000_s1054"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D8EAAADbAAAADwAAAGRycy9kb3ducmV2LnhtbERPTWvCQBC9F/wPywi9FN3UBJXUVUpL&#10;qVdTEb1Ns9MkNDsbMluN/949CD0+3vdqM7hWnamXxrOB52kCirj0tuHKwP7rY7IEJQHZYuuZDFxJ&#10;YLMePawwt/7COzoXoVIxhCVHA3UIXa61lDU5lKnviCP343uHIcK+0rbHSwx3rZ4lyVw7bDg21NjR&#10;W03lb/HnDKQhk9kuOy6kOFXfT/Y9TeXwaczjeHh9ARVoCP/iu3trDWRxbPwSf4Be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j+wPwQAAANsAAAAPAAAAAAAAAAAAAAAA&#10;AKECAABkcnMvZG93bnJldi54bWxQSwUGAAAAAAQABAD5AAAAjwMAAAAA&#10;" strokecolor="black [3200]" strokeweight=".5pt">
                  <v:stroke endarrow="block" joinstyle="miter"/>
                </v:shape>
                <v:shape id="Straight Arrow Connector 49" o:spid="_x0000_s1055"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shape id="Straight Arrow Connector 50" o:spid="_x0000_s1056"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B21MEAAADbAAAADwAAAGRycy9kb3ducmV2LnhtbERPS2vCQBC+C/6HZYReRDca+yB1FamU&#10;ejUt0t6m2TEJZmdDZtX033cPgseP771c965RF+qk9mxgNk1AERfe1lwa+Pp8n7yAkoBssfFMBv5I&#10;YL0aDpaYWX/lPV3yUKoYwpKhgSqENtNaioocytS3xJE7+s5hiLArte3wGsNdo+dJ8qQd1hwbKmzp&#10;raLilJ+dgTQsZL5ffD9L/lP+ju02TeXwYczDqN+8ggrUh7v45t5ZA49xff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HbUwQAAANsAAAAPAAAAAAAAAAAAAAAA&#10;AKECAABkcnMvZG93bnJldi54bWxQSwUGAAAAAAQABAD5AAAAjwMAAAAA&#10;" strokecolor="black [3200]" strokeweight=".5pt">
                  <v:stroke endarrow="block" joinstyle="miter"/>
                </v:shape>
                <w10:wrap anchorx="margin"/>
              </v:group>
            </w:pict>
          </mc:Fallback>
        </mc:AlternateContent>
      </w: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361AC6" w:rsidP="00361AC6">
      <w:pPr>
        <w:tabs>
          <w:tab w:val="left" w:pos="5880"/>
        </w:tabs>
        <w:rPr>
          <w:rFonts w:ascii="Arial" w:hAnsi="Arial" w:cs="Arial"/>
        </w:rPr>
      </w:pPr>
      <w:r w:rsidRPr="00A13142">
        <w:rPr>
          <w:rFonts w:ascii="Arial" w:hAnsi="Arial" w:cs="Arial"/>
        </w:rPr>
        <w:tab/>
        <w:t>No</w:t>
      </w:r>
    </w:p>
    <w:p w:rsidR="00E5774F" w:rsidRPr="00A13142" w:rsidRDefault="00361AC6" w:rsidP="00E5774F">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04320" behindDoc="0" locked="0" layoutInCell="1" allowOverlap="1">
                <wp:simplePos x="0" y="0"/>
                <wp:positionH relativeFrom="column">
                  <wp:posOffset>-619125</wp:posOffset>
                </wp:positionH>
                <wp:positionV relativeFrom="paragraph">
                  <wp:posOffset>146049</wp:posOffset>
                </wp:positionV>
                <wp:extent cx="47625" cy="284797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47625" cy="284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AA302" id="Straight Arrow Connector 60" o:spid="_x0000_s1026" type="#_x0000_t32" style="position:absolute;margin-left:-48.75pt;margin-top:11.5pt;width:3.75pt;height:224.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03296" behindDoc="0" locked="0" layoutInCell="1" allowOverlap="1">
                <wp:simplePos x="0" y="0"/>
                <wp:positionH relativeFrom="column">
                  <wp:posOffset>-638175</wp:posOffset>
                </wp:positionH>
                <wp:positionV relativeFrom="paragraph">
                  <wp:posOffset>107950</wp:posOffset>
                </wp:positionV>
                <wp:extent cx="742950" cy="19050"/>
                <wp:effectExtent l="38100" t="57150" r="0" b="95250"/>
                <wp:wrapNone/>
                <wp:docPr id="59" name="Straight Arrow Connector 59"/>
                <wp:cNvGraphicFramePr/>
                <a:graphic xmlns:a="http://schemas.openxmlformats.org/drawingml/2006/main">
                  <a:graphicData uri="http://schemas.microsoft.com/office/word/2010/wordprocessingShape">
                    <wps:wsp>
                      <wps:cNvCnPr/>
                      <wps:spPr>
                        <a:xfrm flipH="1">
                          <a:off x="0" y="0"/>
                          <a:ext cx="742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8A555" id="Straight Arrow Connector 59" o:spid="_x0000_s1026" type="#_x0000_t32" style="position:absolute;margin-left:-50.25pt;margin-top:8.5pt;width:58.5pt;height:1.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" strokecolor="black [3200]" strokeweight=".5pt">
                <v:stroke endarrow="block" joinstyle="miter"/>
              </v:shape>
            </w:pict>
          </mc:Fallback>
        </mc:AlternateContent>
      </w: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361AC6" w:rsidP="00361AC6">
      <w:pPr>
        <w:tabs>
          <w:tab w:val="left" w:pos="7050"/>
        </w:tabs>
        <w:rPr>
          <w:rFonts w:ascii="Arial" w:hAnsi="Arial" w:cs="Arial"/>
        </w:rPr>
      </w:pPr>
      <w:r w:rsidRPr="00A13142">
        <w:rPr>
          <w:rFonts w:ascii="Arial" w:hAnsi="Arial" w:cs="Arial"/>
        </w:rPr>
        <w:tab/>
        <w:t>Yes</w:t>
      </w: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361AC6" w:rsidP="00E5774F">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694080" behindDoc="0" locked="0" layoutInCell="1" allowOverlap="1" wp14:anchorId="6476C60B" wp14:editId="3B9887B0">
                <wp:simplePos x="0" y="0"/>
                <wp:positionH relativeFrom="margin">
                  <wp:align>left</wp:align>
                </wp:positionH>
                <wp:positionV relativeFrom="paragraph">
                  <wp:posOffset>9525</wp:posOffset>
                </wp:positionV>
                <wp:extent cx="1590675" cy="695325"/>
                <wp:effectExtent l="0" t="0" r="28575" b="28575"/>
                <wp:wrapNone/>
                <wp:docPr id="52" name="Flowchart: Process 52"/>
                <wp:cNvGraphicFramePr/>
                <a:graphic xmlns:a="http://schemas.openxmlformats.org/drawingml/2006/main">
                  <a:graphicData uri="http://schemas.microsoft.com/office/word/2010/wordprocessingShape">
                    <wps:wsp>
                      <wps:cNvSpPr/>
                      <wps:spPr>
                        <a:xfrm>
                          <a:off x="0" y="0"/>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AC6" w:rsidRPr="005548E9" w:rsidRDefault="00361AC6" w:rsidP="00361AC6">
                            <w:pPr>
                              <w:rPr>
                                <w:rFonts w:ascii="Arial" w:hAnsi="Arial" w:cs="Arial"/>
                                <w:color w:val="000000" w:themeColor="text1"/>
                              </w:rPr>
                            </w:pPr>
                            <w:r>
                              <w:rPr>
                                <w:rFonts w:ascii="Arial" w:hAnsi="Arial" w:cs="Arial"/>
                                <w:color w:val="000000" w:themeColor="text1"/>
                              </w:rPr>
                              <w:t xml:space="preserve">Save ID’s of found monster in a vector.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6C60B" id="Flowchart: Process 52" o:spid="_x0000_s1057" type="#_x0000_t109" style="position:absolute;margin-left:0;margin-top:.75pt;width:125.25pt;height:54.75pt;z-index:2516940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" filled="f" strokecolor="black [3213]" strokeweight="1pt">
                <v:textbox>
                  <w:txbxContent>
                    <w:p w:rsidR="00361AC6" w:rsidRPr="005548E9" w:rsidRDefault="00361AC6" w:rsidP="00361AC6">
                      <w:pPr>
                        <w:rPr>
                          <w:rFonts w:ascii="Arial" w:hAnsi="Arial" w:cs="Arial"/>
                          <w:color w:val="000000" w:themeColor="text1"/>
                        </w:rPr>
                      </w:pPr>
                      <w:r>
                        <w:rPr>
                          <w:rFonts w:ascii="Arial" w:hAnsi="Arial" w:cs="Arial"/>
                          <w:color w:val="000000" w:themeColor="text1"/>
                        </w:rPr>
                        <w:t xml:space="preserve">Save ID’s of found monster in a vector.  </w:t>
                      </w:r>
                    </w:p>
                  </w:txbxContent>
                </v:textbox>
                <w10:wrap anchorx="margin"/>
              </v:shape>
            </w:pict>
          </mc:Fallback>
        </mc:AlternateContent>
      </w:r>
    </w:p>
    <w:p w:rsidR="00E5774F" w:rsidRPr="00A13142" w:rsidRDefault="00361AC6" w:rsidP="00E5774F">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699200" behindDoc="0" locked="0" layoutInCell="1" allowOverlap="1">
                <wp:simplePos x="0" y="0"/>
                <wp:positionH relativeFrom="column">
                  <wp:posOffset>1552575</wp:posOffset>
                </wp:positionH>
                <wp:positionV relativeFrom="paragraph">
                  <wp:posOffset>130175</wp:posOffset>
                </wp:positionV>
                <wp:extent cx="333375" cy="9525"/>
                <wp:effectExtent l="19050" t="57150" r="0" b="85725"/>
                <wp:wrapNone/>
                <wp:docPr id="55" name="Straight Arrow Connector 55"/>
                <wp:cNvGraphicFramePr/>
                <a:graphic xmlns:a="http://schemas.openxmlformats.org/drawingml/2006/main">
                  <a:graphicData uri="http://schemas.microsoft.com/office/word/2010/wordprocessingShape">
                    <wps:wsp>
                      <wps:cNvCnPr/>
                      <wps:spPr>
                        <a:xfrm flipH="1">
                          <a:off x="0" y="0"/>
                          <a:ext cx="333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77032" id="Straight Arrow Connector 55" o:spid="_x0000_s1026" type="#_x0000_t32" style="position:absolute;margin-left:122.25pt;margin-top:10.25pt;width:26.25pt;height:.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" strokecolor="black [3200]" strokeweight=".5pt">
                <v:stroke endarrow="block" joinstyle="miter"/>
              </v:shape>
            </w:pict>
          </mc:Fallback>
        </mc:AlternateContent>
      </w: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361AC6" w:rsidP="00E5774F">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00224" behindDoc="0" locked="0" layoutInCell="1" allowOverlap="1">
                <wp:simplePos x="0" y="0"/>
                <wp:positionH relativeFrom="column">
                  <wp:posOffset>762000</wp:posOffset>
                </wp:positionH>
                <wp:positionV relativeFrom="paragraph">
                  <wp:posOffset>130175</wp:posOffset>
                </wp:positionV>
                <wp:extent cx="0" cy="342900"/>
                <wp:effectExtent l="76200" t="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624183" id="Straight Arrow Connector 56" o:spid="_x0000_s1026" type="#_x0000_t32" style="position:absolute;margin-left:60pt;margin-top:10.25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" strokecolor="black [3200]" strokeweight=".5pt">
                <v:stroke endarrow="block" joinstyle="miter"/>
              </v:shape>
            </w:pict>
          </mc:Fallback>
        </mc:AlternateContent>
      </w:r>
    </w:p>
    <w:p w:rsidR="00E5774F" w:rsidRPr="00A13142" w:rsidRDefault="00E5774F" w:rsidP="00E5774F">
      <w:pPr>
        <w:rPr>
          <w:rFonts w:ascii="Arial" w:hAnsi="Arial" w:cs="Arial"/>
        </w:rPr>
      </w:pPr>
    </w:p>
    <w:p w:rsidR="00E5774F" w:rsidRPr="00A13142" w:rsidRDefault="00E5774F" w:rsidP="00E5774F">
      <w:pPr>
        <w:rPr>
          <w:rFonts w:ascii="Arial" w:hAnsi="Arial" w:cs="Arial"/>
        </w:rPr>
      </w:pPr>
    </w:p>
    <w:p w:rsidR="00E5774F" w:rsidRPr="00A13142" w:rsidRDefault="00361AC6" w:rsidP="00E5774F">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698176" behindDoc="0" locked="0" layoutInCell="1" allowOverlap="1" wp14:anchorId="19FBFA08" wp14:editId="72B3B6BB">
                <wp:simplePos x="0" y="0"/>
                <wp:positionH relativeFrom="margin">
                  <wp:posOffset>1838325</wp:posOffset>
                </wp:positionH>
                <wp:positionV relativeFrom="paragraph">
                  <wp:posOffset>6350</wp:posOffset>
                </wp:positionV>
                <wp:extent cx="1590675" cy="695325"/>
                <wp:effectExtent l="0" t="0" r="28575" b="28575"/>
                <wp:wrapNone/>
                <wp:docPr id="54" name="Flowchart: Process 54"/>
                <wp:cNvGraphicFramePr/>
                <a:graphic xmlns:a="http://schemas.openxmlformats.org/drawingml/2006/main">
                  <a:graphicData uri="http://schemas.microsoft.com/office/word/2010/wordprocessingShape">
                    <wps:wsp>
                      <wps:cNvSpPr/>
                      <wps:spPr>
                        <a:xfrm>
                          <a:off x="0" y="0"/>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AC6" w:rsidRPr="005548E9" w:rsidRDefault="00361AC6" w:rsidP="00361AC6">
                            <w:pPr>
                              <w:rPr>
                                <w:rFonts w:ascii="Arial" w:hAnsi="Arial" w:cs="Arial"/>
                                <w:color w:val="000000" w:themeColor="text1"/>
                              </w:rPr>
                            </w:pPr>
                            <w:r>
                              <w:rPr>
                                <w:rFonts w:ascii="Arial" w:hAnsi="Arial" w:cs="Arial"/>
                                <w:color w:val="000000" w:themeColor="text1"/>
                              </w:rPr>
                              <w:t xml:space="preserve">Spawn monster function with the ID as a parameter.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BFA08" id="Flowchart: Process 54" o:spid="_x0000_s1058" type="#_x0000_t109" style="position:absolute;margin-left:144.75pt;margin-top:.5pt;width:125.25pt;height:54.7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" filled="f" strokecolor="black [3213]" strokeweight="1pt">
                <v:textbox>
                  <w:txbxContent>
                    <w:p w:rsidR="00361AC6" w:rsidRPr="005548E9" w:rsidRDefault="00361AC6" w:rsidP="00361AC6">
                      <w:pPr>
                        <w:rPr>
                          <w:rFonts w:ascii="Arial" w:hAnsi="Arial" w:cs="Arial"/>
                          <w:color w:val="000000" w:themeColor="text1"/>
                        </w:rPr>
                      </w:pPr>
                      <w:r>
                        <w:rPr>
                          <w:rFonts w:ascii="Arial" w:hAnsi="Arial" w:cs="Arial"/>
                          <w:color w:val="000000" w:themeColor="text1"/>
                        </w:rPr>
                        <w:t xml:space="preserve">Spawn monster function with the ID as a parameter. </w:t>
                      </w:r>
                    </w:p>
                  </w:txbxContent>
                </v:textbox>
                <w10:wrap anchorx="margin"/>
              </v:shape>
            </w:pict>
          </mc:Fallback>
        </mc:AlternateContent>
      </w:r>
      <w:r w:rsidRPr="00A13142">
        <w:rPr>
          <w:rFonts w:ascii="Arial" w:hAnsi="Arial" w:cs="Arial"/>
          <w:noProof/>
          <w:lang w:eastAsia="en-GB"/>
        </w:rPr>
        <mc:AlternateContent>
          <mc:Choice Requires="wps">
            <w:drawing>
              <wp:anchor distT="0" distB="0" distL="114300" distR="114300" simplePos="0" relativeHeight="251696128" behindDoc="0" locked="0" layoutInCell="1" allowOverlap="1" wp14:anchorId="4E21BAE8" wp14:editId="7F0C4506">
                <wp:simplePos x="0" y="0"/>
                <wp:positionH relativeFrom="margin">
                  <wp:align>left</wp:align>
                </wp:positionH>
                <wp:positionV relativeFrom="paragraph">
                  <wp:posOffset>6350</wp:posOffset>
                </wp:positionV>
                <wp:extent cx="1590675" cy="695325"/>
                <wp:effectExtent l="0" t="0" r="28575" b="28575"/>
                <wp:wrapNone/>
                <wp:docPr id="53" name="Flowchart: Process 53"/>
                <wp:cNvGraphicFramePr/>
                <a:graphic xmlns:a="http://schemas.openxmlformats.org/drawingml/2006/main">
                  <a:graphicData uri="http://schemas.microsoft.com/office/word/2010/wordprocessingShape">
                    <wps:wsp>
                      <wps:cNvSpPr/>
                      <wps:spPr>
                        <a:xfrm>
                          <a:off x="0" y="0"/>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AC6" w:rsidRPr="005548E9" w:rsidRDefault="00361AC6" w:rsidP="00361AC6">
                            <w:pPr>
                              <w:rPr>
                                <w:rFonts w:ascii="Arial" w:hAnsi="Arial" w:cs="Arial"/>
                                <w:color w:val="000000" w:themeColor="text1"/>
                              </w:rPr>
                            </w:pPr>
                            <w:r>
                              <w:rPr>
                                <w:rFonts w:ascii="Arial" w:hAnsi="Arial" w:cs="Arial"/>
                                <w:color w:val="000000" w:themeColor="text1"/>
                              </w:rPr>
                              <w:t xml:space="preserve">Select a random monster ID from vector.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21BAE8" id="Flowchart: Process 53" o:spid="_x0000_s1059" type="#_x0000_t109" style="position:absolute;margin-left:0;margin-top:.5pt;width:125.25pt;height:54.75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" filled="f" strokecolor="black [3213]" strokeweight="1pt">
                <v:textbox>
                  <w:txbxContent>
                    <w:p w:rsidR="00361AC6" w:rsidRPr="005548E9" w:rsidRDefault="00361AC6" w:rsidP="00361AC6">
                      <w:pPr>
                        <w:rPr>
                          <w:rFonts w:ascii="Arial" w:hAnsi="Arial" w:cs="Arial"/>
                          <w:color w:val="000000" w:themeColor="text1"/>
                        </w:rPr>
                      </w:pPr>
                      <w:r>
                        <w:rPr>
                          <w:rFonts w:ascii="Arial" w:hAnsi="Arial" w:cs="Arial"/>
                          <w:color w:val="000000" w:themeColor="text1"/>
                        </w:rPr>
                        <w:t xml:space="preserve">Select a random monster ID from vector. </w:t>
                      </w:r>
                    </w:p>
                  </w:txbxContent>
                </v:textbox>
                <w10:wrap anchorx="margin"/>
              </v:shape>
            </w:pict>
          </mc:Fallback>
        </mc:AlternateContent>
      </w:r>
    </w:p>
    <w:p w:rsidR="00D06CEA" w:rsidRPr="00A13142" w:rsidRDefault="00361AC6" w:rsidP="00E5774F">
      <w:pPr>
        <w:rPr>
          <w:rFonts w:ascii="Arial" w:hAnsi="Arial" w:cs="Arial"/>
          <w:b/>
        </w:rPr>
      </w:pPr>
      <w:r w:rsidRPr="00A13142">
        <w:rPr>
          <w:rFonts w:ascii="Arial" w:hAnsi="Arial" w:cs="Arial"/>
          <w:b/>
          <w:noProof/>
          <w:lang w:eastAsia="en-GB"/>
        </w:rPr>
        <mc:AlternateContent>
          <mc:Choice Requires="wps">
            <w:drawing>
              <wp:anchor distT="0" distB="0" distL="114300" distR="114300" simplePos="0" relativeHeight="251706368" behindDoc="0" locked="0" layoutInCell="1" allowOverlap="1">
                <wp:simplePos x="0" y="0"/>
                <wp:positionH relativeFrom="column">
                  <wp:posOffset>5038725</wp:posOffset>
                </wp:positionH>
                <wp:positionV relativeFrom="paragraph">
                  <wp:posOffset>460375</wp:posOffset>
                </wp:positionV>
                <wp:extent cx="19050" cy="333375"/>
                <wp:effectExtent l="76200" t="38100" r="57150"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190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A5ABE" id="Straight Arrow Connector 62" o:spid="_x0000_s1026" type="#_x0000_t32" style="position:absolute;margin-left:396.75pt;margin-top:36.25pt;width:1.5pt;height:26.2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" strokecolor="black [3200]" strokeweight=".5pt">
                <v:stroke endarrow="block" joinstyle="miter"/>
              </v:shape>
            </w:pict>
          </mc:Fallback>
        </mc:AlternateContent>
      </w:r>
      <w:r w:rsidRPr="00A13142">
        <w:rPr>
          <w:rFonts w:ascii="Arial" w:hAnsi="Arial" w:cs="Arial"/>
          <w:b/>
          <w:noProof/>
          <w:lang w:eastAsia="en-GB"/>
        </w:rPr>
        <mc:AlternateContent>
          <mc:Choice Requires="wps">
            <w:drawing>
              <wp:anchor distT="0" distB="0" distL="114300" distR="114300" simplePos="0" relativeHeight="251705344" behindDoc="0" locked="0" layoutInCell="1" allowOverlap="1">
                <wp:simplePos x="0" y="0"/>
                <wp:positionH relativeFrom="column">
                  <wp:posOffset>-571501</wp:posOffset>
                </wp:positionH>
                <wp:positionV relativeFrom="paragraph">
                  <wp:posOffset>793750</wp:posOffset>
                </wp:positionV>
                <wp:extent cx="5667375" cy="9525"/>
                <wp:effectExtent l="0" t="76200" r="28575" b="85725"/>
                <wp:wrapNone/>
                <wp:docPr id="61" name="Straight Arrow Connector 61"/>
                <wp:cNvGraphicFramePr/>
                <a:graphic xmlns:a="http://schemas.openxmlformats.org/drawingml/2006/main">
                  <a:graphicData uri="http://schemas.microsoft.com/office/word/2010/wordprocessingShape">
                    <wps:wsp>
                      <wps:cNvCnPr/>
                      <wps:spPr>
                        <a:xfrm flipV="1">
                          <a:off x="0" y="0"/>
                          <a:ext cx="5667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627CA" id="Straight Arrow Connector 61" o:spid="_x0000_s1026" type="#_x0000_t32" style="position:absolute;margin-left:-45pt;margin-top:62.5pt;width:446.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" strokecolor="black [3200]" strokeweight=".5pt">
                <v:stroke endarrow="block" joinstyle="miter"/>
              </v:shape>
            </w:pict>
          </mc:Fallback>
        </mc:AlternateContent>
      </w:r>
      <w:r w:rsidRPr="00A13142">
        <w:rPr>
          <w:rFonts w:ascii="Arial" w:hAnsi="Arial" w:cs="Arial"/>
          <w:b/>
          <w:noProof/>
          <w:lang w:eastAsia="en-GB"/>
        </w:rPr>
        <mc:AlternateContent>
          <mc:Choice Requires="wps">
            <w:drawing>
              <wp:anchor distT="0" distB="0" distL="114300" distR="114300" simplePos="0" relativeHeight="251702272" behindDoc="0" locked="0" layoutInCell="1" allowOverlap="1">
                <wp:simplePos x="0" y="0"/>
                <wp:positionH relativeFrom="column">
                  <wp:posOffset>3438525</wp:posOffset>
                </wp:positionH>
                <wp:positionV relativeFrom="paragraph">
                  <wp:posOffset>193675</wp:posOffset>
                </wp:positionV>
                <wp:extent cx="1085850" cy="9525"/>
                <wp:effectExtent l="0" t="76200" r="19050" b="85725"/>
                <wp:wrapNone/>
                <wp:docPr id="58" name="Straight Arrow Connector 58"/>
                <wp:cNvGraphicFramePr/>
                <a:graphic xmlns:a="http://schemas.openxmlformats.org/drawingml/2006/main">
                  <a:graphicData uri="http://schemas.microsoft.com/office/word/2010/wordprocessingShape">
                    <wps:wsp>
                      <wps:cNvCnPr/>
                      <wps:spPr>
                        <a:xfrm flipV="1">
                          <a:off x="0" y="0"/>
                          <a:ext cx="1085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C1484" id="Straight Arrow Connector 58" o:spid="_x0000_s1026" type="#_x0000_t32" style="position:absolute;margin-left:270.75pt;margin-top:15.25pt;width:85.5pt;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" strokecolor="black [3200]" strokeweight=".5pt">
                <v:stroke endarrow="block" joinstyle="miter"/>
              </v:shape>
            </w:pict>
          </mc:Fallback>
        </mc:AlternateContent>
      </w:r>
      <w:r w:rsidRPr="00A13142">
        <w:rPr>
          <w:rFonts w:ascii="Arial" w:hAnsi="Arial" w:cs="Arial"/>
          <w:b/>
          <w:noProof/>
          <w:lang w:eastAsia="en-GB"/>
        </w:rPr>
        <mc:AlternateContent>
          <mc:Choice Requires="wps">
            <w:drawing>
              <wp:anchor distT="0" distB="0" distL="114300" distR="114300" simplePos="0" relativeHeight="251701248" behindDoc="0" locked="0" layoutInCell="1" allowOverlap="1">
                <wp:simplePos x="0" y="0"/>
                <wp:positionH relativeFrom="column">
                  <wp:posOffset>1600200</wp:posOffset>
                </wp:positionH>
                <wp:positionV relativeFrom="paragraph">
                  <wp:posOffset>184150</wp:posOffset>
                </wp:positionV>
                <wp:extent cx="266700" cy="9525"/>
                <wp:effectExtent l="0" t="76200" r="19050" b="85725"/>
                <wp:wrapNone/>
                <wp:docPr id="57" name="Straight Arrow Connector 57"/>
                <wp:cNvGraphicFramePr/>
                <a:graphic xmlns:a="http://schemas.openxmlformats.org/drawingml/2006/main">
                  <a:graphicData uri="http://schemas.microsoft.com/office/word/2010/wordprocessingShape">
                    <wps:wsp>
                      <wps:cNvCnPr/>
                      <wps:spPr>
                        <a:xfrm flipV="1">
                          <a:off x="0" y="0"/>
                          <a:ext cx="266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3811E" id="Straight Arrow Connector 57" o:spid="_x0000_s1026" type="#_x0000_t32" style="position:absolute;margin-left:126pt;margin-top:14.5pt;width:21pt;height:.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" strokecolor="black [3200]" strokeweight=".5pt">
                <v:stroke endarrow="block" joinstyle="miter"/>
              </v:shape>
            </w:pict>
          </mc:Fallback>
        </mc:AlternateContent>
      </w:r>
      <w:r w:rsidR="00E5774F" w:rsidRPr="00A13142">
        <w:rPr>
          <w:rFonts w:ascii="Arial" w:hAnsi="Arial" w:cs="Arial"/>
          <w:b/>
        </w:rPr>
        <w:t xml:space="preserve"> </w:t>
      </w:r>
    </w:p>
    <w:p w:rsidR="00D06CEA" w:rsidRPr="00A13142" w:rsidRDefault="00D06CEA" w:rsidP="00D06CEA">
      <w:pPr>
        <w:rPr>
          <w:rFonts w:ascii="Arial" w:hAnsi="Arial" w:cs="Arial"/>
        </w:rPr>
      </w:pPr>
    </w:p>
    <w:p w:rsidR="00D06CEA" w:rsidRPr="00A13142" w:rsidRDefault="00D06CEA" w:rsidP="00D06CEA">
      <w:pPr>
        <w:rPr>
          <w:rFonts w:ascii="Arial" w:hAnsi="Arial" w:cs="Arial"/>
        </w:rPr>
      </w:pPr>
    </w:p>
    <w:p w:rsidR="00D06CEA" w:rsidRPr="00A13142" w:rsidRDefault="00D06CEA" w:rsidP="00D06CEA">
      <w:pPr>
        <w:rPr>
          <w:rFonts w:ascii="Arial" w:hAnsi="Arial" w:cs="Arial"/>
        </w:rPr>
      </w:pPr>
    </w:p>
    <w:p w:rsidR="00D06CEA" w:rsidRPr="00A13142" w:rsidRDefault="00D06CEA" w:rsidP="00D06CEA">
      <w:pPr>
        <w:rPr>
          <w:rFonts w:ascii="Arial" w:hAnsi="Arial" w:cs="Arial"/>
        </w:rPr>
      </w:pPr>
    </w:p>
    <w:p w:rsidR="00D06CEA" w:rsidRPr="00A13142" w:rsidRDefault="00D06CEA" w:rsidP="00D06CEA">
      <w:pPr>
        <w:rPr>
          <w:rFonts w:ascii="Arial" w:hAnsi="Arial" w:cs="Arial"/>
        </w:rPr>
      </w:pPr>
    </w:p>
    <w:p w:rsidR="00D06CEA" w:rsidRPr="00A13142" w:rsidRDefault="00D06CEA" w:rsidP="00D06CEA">
      <w:pPr>
        <w:rPr>
          <w:rFonts w:ascii="Arial" w:hAnsi="Arial" w:cs="Arial"/>
        </w:rPr>
      </w:pPr>
    </w:p>
    <w:p w:rsidR="002F5B29" w:rsidRPr="00A13142" w:rsidRDefault="002F5B29" w:rsidP="00D06CEA">
      <w:pPr>
        <w:rPr>
          <w:rFonts w:ascii="Arial" w:hAnsi="Arial" w:cs="Arial"/>
        </w:rPr>
      </w:pPr>
      <w:r w:rsidRPr="00A13142">
        <w:rPr>
          <w:rFonts w:ascii="Arial" w:hAnsi="Arial" w:cs="Arial"/>
        </w:rPr>
        <w:t>To select a monster, the monster database will be connected, if connection not successful then the user will be notified with an error message, if connection is successful then the program will search for all suitable monsters that are equal to the player’</w:t>
      </w:r>
      <w:r w:rsidR="00A13142" w:rsidRPr="00A13142">
        <w:rPr>
          <w:rFonts w:ascii="Arial" w:hAnsi="Arial" w:cs="Arial"/>
        </w:rPr>
        <w:t>s level; once the monsters that are equal to the player’s level have been found</w:t>
      </w:r>
      <w:r w:rsidR="00A13142">
        <w:rPr>
          <w:rFonts w:ascii="Arial" w:hAnsi="Arial" w:cs="Arial"/>
        </w:rPr>
        <w:t xml:space="preserve"> then the program will randomly select and spawn a monster from the list.</w:t>
      </w:r>
    </w:p>
    <w:p w:rsidR="00D06CEA" w:rsidRPr="00A13142" w:rsidRDefault="00D06CEA" w:rsidP="00D06CEA">
      <w:pPr>
        <w:jc w:val="right"/>
        <w:rPr>
          <w:rFonts w:ascii="Arial" w:hAnsi="Arial" w:cs="Arial"/>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2F5B29" w:rsidRPr="00A13142" w:rsidRDefault="002F5B29" w:rsidP="00D06CEA">
      <w:pPr>
        <w:rPr>
          <w:rFonts w:ascii="Arial" w:hAnsi="Arial" w:cs="Arial"/>
          <w:b/>
          <w:u w:val="single"/>
        </w:rPr>
      </w:pPr>
    </w:p>
    <w:p w:rsidR="00D06CEA" w:rsidRPr="00A13142" w:rsidRDefault="00D06CEA" w:rsidP="00D06CEA">
      <w:pPr>
        <w:rPr>
          <w:rFonts w:ascii="Arial" w:hAnsi="Arial" w:cs="Arial"/>
          <w:b/>
          <w:u w:val="single"/>
        </w:rPr>
      </w:pPr>
      <w:r w:rsidRPr="00A13142">
        <w:rPr>
          <w:rFonts w:ascii="Arial" w:hAnsi="Arial" w:cs="Arial"/>
          <w:b/>
          <w:u w:val="single"/>
        </w:rPr>
        <w:t>Spawn Monster</w:t>
      </w:r>
    </w:p>
    <w:p w:rsidR="00D06CEA" w:rsidRPr="00A13142" w:rsidRDefault="00D06CEA" w:rsidP="00D06CEA">
      <w:pPr>
        <w:rPr>
          <w:rFonts w:ascii="Arial" w:hAnsi="Arial" w:cs="Arial"/>
        </w:rPr>
      </w:pPr>
    </w:p>
    <w:p w:rsidR="0077583B" w:rsidRPr="00A13142" w:rsidRDefault="00A6212D" w:rsidP="00D06CEA">
      <w:pPr>
        <w:tabs>
          <w:tab w:val="left" w:pos="840"/>
        </w:tabs>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24800" behindDoc="0" locked="0" layoutInCell="1" allowOverlap="1">
                <wp:simplePos x="0" y="0"/>
                <wp:positionH relativeFrom="column">
                  <wp:posOffset>4581525</wp:posOffset>
                </wp:positionH>
                <wp:positionV relativeFrom="paragraph">
                  <wp:posOffset>3708400</wp:posOffset>
                </wp:positionV>
                <wp:extent cx="0" cy="381000"/>
                <wp:effectExtent l="76200" t="38100" r="57150" b="19050"/>
                <wp:wrapNone/>
                <wp:docPr id="96" name="Straight Arrow Connector 96"/>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227E9" id="Straight Arrow Connector 96" o:spid="_x0000_s1026" type="#_x0000_t32" style="position:absolute;margin-left:360.75pt;margin-top:292pt;width:0;height:30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23776" behindDoc="0" locked="0" layoutInCell="1" allowOverlap="1">
                <wp:simplePos x="0" y="0"/>
                <wp:positionH relativeFrom="column">
                  <wp:posOffset>-695325</wp:posOffset>
                </wp:positionH>
                <wp:positionV relativeFrom="paragraph">
                  <wp:posOffset>4089400</wp:posOffset>
                </wp:positionV>
                <wp:extent cx="5314950" cy="19050"/>
                <wp:effectExtent l="0" t="76200" r="19050" b="76200"/>
                <wp:wrapNone/>
                <wp:docPr id="95" name="Straight Arrow Connector 95"/>
                <wp:cNvGraphicFramePr/>
                <a:graphic xmlns:a="http://schemas.openxmlformats.org/drawingml/2006/main">
                  <a:graphicData uri="http://schemas.microsoft.com/office/word/2010/wordprocessingShape">
                    <wps:wsp>
                      <wps:cNvCnPr/>
                      <wps:spPr>
                        <a:xfrm flipV="1">
                          <a:off x="0" y="0"/>
                          <a:ext cx="5314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FEB98" id="Straight Arrow Connector 95" o:spid="_x0000_s1026" type="#_x0000_t32" style="position:absolute;margin-left:-54.75pt;margin-top:322pt;width:418.5pt;height:1.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22752" behindDoc="0" locked="0" layoutInCell="1" allowOverlap="1">
                <wp:simplePos x="0" y="0"/>
                <wp:positionH relativeFrom="column">
                  <wp:posOffset>-733425</wp:posOffset>
                </wp:positionH>
                <wp:positionV relativeFrom="paragraph">
                  <wp:posOffset>1308100</wp:posOffset>
                </wp:positionV>
                <wp:extent cx="28575" cy="2838450"/>
                <wp:effectExtent l="38100" t="0" r="66675" b="57150"/>
                <wp:wrapNone/>
                <wp:docPr id="94" name="Straight Arrow Connector 94"/>
                <wp:cNvGraphicFramePr/>
                <a:graphic xmlns:a="http://schemas.openxmlformats.org/drawingml/2006/main">
                  <a:graphicData uri="http://schemas.microsoft.com/office/word/2010/wordprocessingShape">
                    <wps:wsp>
                      <wps:cNvCnPr/>
                      <wps:spPr>
                        <a:xfrm>
                          <a:off x="0" y="0"/>
                          <a:ext cx="28575"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34A4E" id="Straight Arrow Connector 94" o:spid="_x0000_s1026" type="#_x0000_t32" style="position:absolute;margin-left:-57.75pt;margin-top:103pt;width:2.25pt;height:22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21728" behindDoc="0" locked="0" layoutInCell="1" allowOverlap="1">
                <wp:simplePos x="0" y="0"/>
                <wp:positionH relativeFrom="column">
                  <wp:posOffset>-771525</wp:posOffset>
                </wp:positionH>
                <wp:positionV relativeFrom="paragraph">
                  <wp:posOffset>1260475</wp:posOffset>
                </wp:positionV>
                <wp:extent cx="885825" cy="28575"/>
                <wp:effectExtent l="38100" t="38100" r="28575" b="85725"/>
                <wp:wrapNone/>
                <wp:docPr id="93" name="Straight Arrow Connector 93"/>
                <wp:cNvGraphicFramePr/>
                <a:graphic xmlns:a="http://schemas.openxmlformats.org/drawingml/2006/main">
                  <a:graphicData uri="http://schemas.microsoft.com/office/word/2010/wordprocessingShape">
                    <wps:wsp>
                      <wps:cNvCnPr/>
                      <wps:spPr>
                        <a:xfrm flipH="1">
                          <a:off x="0" y="0"/>
                          <a:ext cx="8858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FC8E9" id="Straight Arrow Connector 93" o:spid="_x0000_s1026" type="#_x0000_t32" style="position:absolute;margin-left:-60.75pt;margin-top:99.25pt;width:69.75pt;height:2.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16608" behindDoc="0" locked="0" layoutInCell="1" allowOverlap="1" wp14:anchorId="506EFE7B" wp14:editId="4D2594BE">
                <wp:simplePos x="0" y="0"/>
                <wp:positionH relativeFrom="margin">
                  <wp:posOffset>4359910</wp:posOffset>
                </wp:positionH>
                <wp:positionV relativeFrom="paragraph">
                  <wp:posOffset>3260725</wp:posOffset>
                </wp:positionV>
                <wp:extent cx="1104900" cy="457200"/>
                <wp:effectExtent l="0" t="0" r="19050" b="19050"/>
                <wp:wrapNone/>
                <wp:docPr id="82" name="Flowchart: Terminator 82"/>
                <wp:cNvGraphicFramePr/>
                <a:graphic xmlns:a="http://schemas.openxmlformats.org/drawingml/2006/main">
                  <a:graphicData uri="http://schemas.microsoft.com/office/word/2010/wordprocessingShape">
                    <wps:wsp>
                      <wps:cNvSpPr/>
                      <wps:spPr>
                        <a:xfrm>
                          <a:off x="0" y="0"/>
                          <a:ext cx="1104900" cy="4572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212D" w:rsidRPr="001843F6" w:rsidRDefault="00A6212D" w:rsidP="00A6212D">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EFE7B" id="Flowchart: Terminator 82" o:spid="_x0000_s1060" type="#_x0000_t116" style="position:absolute;margin-left:343.3pt;margin-top:256.75pt;width:87pt;height:36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" filled="f" strokecolor="black [3213]" strokeweight="1pt">
                <v:textbox>
                  <w:txbxContent>
                    <w:p w:rsidR="00A6212D" w:rsidRPr="001843F6" w:rsidRDefault="00A6212D" w:rsidP="00A6212D">
                      <w:pPr>
                        <w:rPr>
                          <w:rFonts w:ascii="Arial" w:hAnsi="Arial" w:cs="Arial"/>
                          <w:b/>
                          <w:color w:val="000000" w:themeColor="text1"/>
                        </w:rPr>
                      </w:pPr>
                      <w:r w:rsidRPr="001843F6">
                        <w:rPr>
                          <w:rFonts w:ascii="Arial" w:hAnsi="Arial" w:cs="Arial"/>
                          <w:b/>
                          <w:color w:val="000000" w:themeColor="text1"/>
                        </w:rPr>
                        <w:t>End function</w:t>
                      </w:r>
                    </w:p>
                  </w:txbxContent>
                </v:textbox>
                <w10:wrap anchorx="margin"/>
              </v:shape>
            </w:pict>
          </mc:Fallback>
        </mc:AlternateContent>
      </w:r>
      <w:r w:rsidRPr="00A13142">
        <w:rPr>
          <w:rFonts w:ascii="Arial" w:hAnsi="Arial" w:cs="Arial"/>
          <w:noProof/>
          <w:lang w:eastAsia="en-GB"/>
        </w:rPr>
        <mc:AlternateContent>
          <mc:Choice Requires="wps">
            <w:drawing>
              <wp:anchor distT="0" distB="0" distL="114300" distR="114300" simplePos="0" relativeHeight="251720704" behindDoc="0" locked="0" layoutInCell="1" allowOverlap="1">
                <wp:simplePos x="0" y="0"/>
                <wp:positionH relativeFrom="column">
                  <wp:posOffset>3600450</wp:posOffset>
                </wp:positionH>
                <wp:positionV relativeFrom="paragraph">
                  <wp:posOffset>3479800</wp:posOffset>
                </wp:positionV>
                <wp:extent cx="752475" cy="0"/>
                <wp:effectExtent l="0" t="76200" r="9525" b="95250"/>
                <wp:wrapNone/>
                <wp:docPr id="92" name="Straight Arrow Connector 92"/>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675C7" id="Straight Arrow Connector 92" o:spid="_x0000_s1026" type="#_x0000_t32" style="position:absolute;margin-left:283.5pt;margin-top:274pt;width:59.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14560" behindDoc="0" locked="0" layoutInCell="1" allowOverlap="1" wp14:anchorId="7A789FCF" wp14:editId="0097B214">
                <wp:simplePos x="0" y="0"/>
                <wp:positionH relativeFrom="margin">
                  <wp:posOffset>1998980</wp:posOffset>
                </wp:positionH>
                <wp:positionV relativeFrom="paragraph">
                  <wp:posOffset>3136900</wp:posOffset>
                </wp:positionV>
                <wp:extent cx="1590675" cy="695325"/>
                <wp:effectExtent l="0" t="0" r="28575" b="28575"/>
                <wp:wrapNone/>
                <wp:docPr id="81" name="Flowchart: Process 81"/>
                <wp:cNvGraphicFramePr/>
                <a:graphic xmlns:a="http://schemas.openxmlformats.org/drawingml/2006/main">
                  <a:graphicData uri="http://schemas.microsoft.com/office/word/2010/wordprocessingShape">
                    <wps:wsp>
                      <wps:cNvSpPr/>
                      <wps:spPr>
                        <a:xfrm>
                          <a:off x="0" y="0"/>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212D" w:rsidRPr="005548E9" w:rsidRDefault="00A6212D" w:rsidP="00A6212D">
                            <w:pPr>
                              <w:rPr>
                                <w:rFonts w:ascii="Arial" w:hAnsi="Arial" w:cs="Arial"/>
                                <w:color w:val="000000" w:themeColor="text1"/>
                              </w:rPr>
                            </w:pPr>
                            <w:r>
                              <w:rPr>
                                <w:rFonts w:ascii="Arial" w:hAnsi="Arial" w:cs="Arial"/>
                                <w:color w:val="000000" w:themeColor="text1"/>
                              </w:rPr>
                              <w:t xml:space="preserve">Spawn random monster, from the list of monsters equal to player’s level.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89FCF" id="Flowchart: Process 81" o:spid="_x0000_s1061" type="#_x0000_t109" style="position:absolute;margin-left:157.4pt;margin-top:247pt;width:125.25pt;height:54.7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" filled="f" strokecolor="black [3213]" strokeweight="1pt">
                <v:textbox>
                  <w:txbxContent>
                    <w:p w:rsidR="00A6212D" w:rsidRPr="005548E9" w:rsidRDefault="00A6212D" w:rsidP="00A6212D">
                      <w:pPr>
                        <w:rPr>
                          <w:rFonts w:ascii="Arial" w:hAnsi="Arial" w:cs="Arial"/>
                          <w:color w:val="000000" w:themeColor="text1"/>
                        </w:rPr>
                      </w:pPr>
                      <w:r>
                        <w:rPr>
                          <w:rFonts w:ascii="Arial" w:hAnsi="Arial" w:cs="Arial"/>
                          <w:color w:val="000000" w:themeColor="text1"/>
                        </w:rPr>
                        <w:t xml:space="preserve">Spawn random monster, from the list of monsters equal to player’s level.  </w:t>
                      </w:r>
                    </w:p>
                  </w:txbxContent>
                </v:textbox>
                <w10:wrap anchorx="margin"/>
              </v:shape>
            </w:pict>
          </mc:Fallback>
        </mc:AlternateContent>
      </w:r>
      <w:r w:rsidRPr="00A13142">
        <w:rPr>
          <w:rFonts w:ascii="Arial" w:hAnsi="Arial" w:cs="Arial"/>
          <w:noProof/>
          <w:lang w:eastAsia="en-GB"/>
        </w:rPr>
        <mc:AlternateContent>
          <mc:Choice Requires="wps">
            <w:drawing>
              <wp:anchor distT="0" distB="0" distL="114300" distR="114300" simplePos="0" relativeHeight="251719680" behindDoc="0" locked="0" layoutInCell="1" allowOverlap="1">
                <wp:simplePos x="0" y="0"/>
                <wp:positionH relativeFrom="column">
                  <wp:posOffset>1600200</wp:posOffset>
                </wp:positionH>
                <wp:positionV relativeFrom="paragraph">
                  <wp:posOffset>3422650</wp:posOffset>
                </wp:positionV>
                <wp:extent cx="314325" cy="0"/>
                <wp:effectExtent l="0" t="76200" r="9525" b="95250"/>
                <wp:wrapNone/>
                <wp:docPr id="87" name="Straight Arrow Connector 8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02E33" id="Straight Arrow Connector 87" o:spid="_x0000_s1026" type="#_x0000_t32" style="position:absolute;margin-left:126pt;margin-top:269.5pt;width:2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18656" behindDoc="0" locked="0" layoutInCell="1" allowOverlap="1">
                <wp:simplePos x="0" y="0"/>
                <wp:positionH relativeFrom="column">
                  <wp:posOffset>847725</wp:posOffset>
                </wp:positionH>
                <wp:positionV relativeFrom="paragraph">
                  <wp:posOffset>2832100</wp:posOffset>
                </wp:positionV>
                <wp:extent cx="0" cy="3143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0721F" id="Straight Arrow Connector 86" o:spid="_x0000_s1026" type="#_x0000_t32" style="position:absolute;margin-left:66.75pt;margin-top:223pt;width:0;height:24.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17632" behindDoc="0" locked="0" layoutInCell="1" allowOverlap="1">
                <wp:simplePos x="0" y="0"/>
                <wp:positionH relativeFrom="column">
                  <wp:posOffset>1581150</wp:posOffset>
                </wp:positionH>
                <wp:positionV relativeFrom="paragraph">
                  <wp:posOffset>2470150</wp:posOffset>
                </wp:positionV>
                <wp:extent cx="266700" cy="0"/>
                <wp:effectExtent l="38100" t="76200" r="0" b="95250"/>
                <wp:wrapNone/>
                <wp:docPr id="85" name="Straight Arrow Connector 85"/>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4F3D6" id="Straight Arrow Connector 85" o:spid="_x0000_s1026" type="#_x0000_t32" style="position:absolute;margin-left:124.5pt;margin-top:194.5pt;width:21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12512" behindDoc="0" locked="0" layoutInCell="1" allowOverlap="1" wp14:anchorId="3752B01B" wp14:editId="7A3ACFF3">
                <wp:simplePos x="0" y="0"/>
                <wp:positionH relativeFrom="margin">
                  <wp:align>left</wp:align>
                </wp:positionH>
                <wp:positionV relativeFrom="paragraph">
                  <wp:posOffset>3117850</wp:posOffset>
                </wp:positionV>
                <wp:extent cx="1590675" cy="695325"/>
                <wp:effectExtent l="0" t="0" r="28575" b="28575"/>
                <wp:wrapNone/>
                <wp:docPr id="80" name="Flowchart: Process 80"/>
                <wp:cNvGraphicFramePr/>
                <a:graphic xmlns:a="http://schemas.openxmlformats.org/drawingml/2006/main">
                  <a:graphicData uri="http://schemas.microsoft.com/office/word/2010/wordprocessingShape">
                    <wps:wsp>
                      <wps:cNvSpPr/>
                      <wps:spPr>
                        <a:xfrm>
                          <a:off x="0" y="0"/>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212D" w:rsidRPr="005548E9" w:rsidRDefault="00A6212D" w:rsidP="00A6212D">
                            <w:pPr>
                              <w:rPr>
                                <w:rFonts w:ascii="Arial" w:hAnsi="Arial" w:cs="Arial"/>
                                <w:color w:val="000000" w:themeColor="text1"/>
                              </w:rPr>
                            </w:pPr>
                            <w:r>
                              <w:rPr>
                                <w:rFonts w:ascii="Arial" w:hAnsi="Arial" w:cs="Arial"/>
                                <w:color w:val="000000" w:themeColor="text1"/>
                              </w:rPr>
                              <w:t xml:space="preserve">Select a random monster ID from vector.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2B01B" id="Flowchart: Process 80" o:spid="_x0000_s1062" type="#_x0000_t109" style="position:absolute;margin-left:0;margin-top:245.5pt;width:125.25pt;height:54.75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" filled="f" strokecolor="black [3213]" strokeweight="1pt">
                <v:textbox>
                  <w:txbxContent>
                    <w:p w:rsidR="00A6212D" w:rsidRPr="005548E9" w:rsidRDefault="00A6212D" w:rsidP="00A6212D">
                      <w:pPr>
                        <w:rPr>
                          <w:rFonts w:ascii="Arial" w:hAnsi="Arial" w:cs="Arial"/>
                          <w:color w:val="000000" w:themeColor="text1"/>
                        </w:rPr>
                      </w:pPr>
                      <w:r>
                        <w:rPr>
                          <w:rFonts w:ascii="Arial" w:hAnsi="Arial" w:cs="Arial"/>
                          <w:color w:val="000000" w:themeColor="text1"/>
                        </w:rPr>
                        <w:t xml:space="preserve">Select a random monster ID from vector. </w:t>
                      </w:r>
                    </w:p>
                  </w:txbxContent>
                </v:textbox>
                <w10:wrap anchorx="margin"/>
              </v:shape>
            </w:pict>
          </mc:Fallback>
        </mc:AlternateContent>
      </w:r>
      <w:r w:rsidRPr="00A13142">
        <w:rPr>
          <w:rFonts w:ascii="Arial" w:hAnsi="Arial" w:cs="Arial"/>
          <w:noProof/>
          <w:lang w:eastAsia="en-GB"/>
        </w:rPr>
        <mc:AlternateContent>
          <mc:Choice Requires="wps">
            <w:drawing>
              <wp:anchor distT="0" distB="0" distL="114300" distR="114300" simplePos="0" relativeHeight="251710464" behindDoc="0" locked="0" layoutInCell="1" allowOverlap="1" wp14:anchorId="66A42279" wp14:editId="41CB5965">
                <wp:simplePos x="0" y="0"/>
                <wp:positionH relativeFrom="margin">
                  <wp:align>left</wp:align>
                </wp:positionH>
                <wp:positionV relativeFrom="paragraph">
                  <wp:posOffset>2136775</wp:posOffset>
                </wp:positionV>
                <wp:extent cx="1590675" cy="685992"/>
                <wp:effectExtent l="0" t="0" r="28575" b="19050"/>
                <wp:wrapNone/>
                <wp:docPr id="79" name="Flowchart: Process 79"/>
                <wp:cNvGraphicFramePr/>
                <a:graphic xmlns:a="http://schemas.openxmlformats.org/drawingml/2006/main">
                  <a:graphicData uri="http://schemas.microsoft.com/office/word/2010/wordprocessingShape">
                    <wps:wsp>
                      <wps:cNvSpPr/>
                      <wps:spPr>
                        <a:xfrm>
                          <a:off x="0" y="0"/>
                          <a:ext cx="1590675" cy="68599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212D" w:rsidRPr="005548E9" w:rsidRDefault="00A6212D" w:rsidP="00A6212D">
                            <w:pPr>
                              <w:rPr>
                                <w:rFonts w:ascii="Arial" w:hAnsi="Arial" w:cs="Arial"/>
                                <w:color w:val="000000" w:themeColor="text1"/>
                              </w:rPr>
                            </w:pPr>
                            <w:r>
                              <w:rPr>
                                <w:rFonts w:ascii="Arial" w:hAnsi="Arial" w:cs="Arial"/>
                                <w:color w:val="000000" w:themeColor="text1"/>
                              </w:rPr>
                              <w:t xml:space="preserve">Save ID’s of found monsters in a vector.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42279" id="Flowchart: Process 79" o:spid="_x0000_s1063" type="#_x0000_t109" style="position:absolute;margin-left:0;margin-top:168.25pt;width:125.25pt;height:54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" filled="f" strokecolor="black [3213]" strokeweight="1pt">
                <v:textbox>
                  <w:txbxContent>
                    <w:p w:rsidR="00A6212D" w:rsidRPr="005548E9" w:rsidRDefault="00A6212D" w:rsidP="00A6212D">
                      <w:pPr>
                        <w:rPr>
                          <w:rFonts w:ascii="Arial" w:hAnsi="Arial" w:cs="Arial"/>
                          <w:color w:val="000000" w:themeColor="text1"/>
                        </w:rPr>
                      </w:pPr>
                      <w:r>
                        <w:rPr>
                          <w:rFonts w:ascii="Arial" w:hAnsi="Arial" w:cs="Arial"/>
                          <w:color w:val="000000" w:themeColor="text1"/>
                        </w:rPr>
                        <w:t xml:space="preserve">Save ID’s of found monsters in a vector. </w:t>
                      </w:r>
                    </w:p>
                  </w:txbxContent>
                </v:textbox>
                <w10:wrap anchorx="margin"/>
              </v:shape>
            </w:pict>
          </mc:Fallback>
        </mc:AlternateContent>
      </w:r>
      <w:r w:rsidRPr="00A13142">
        <w:rPr>
          <w:rFonts w:ascii="Arial" w:hAnsi="Arial" w:cs="Arial"/>
          <w:noProof/>
          <w:lang w:eastAsia="en-GB"/>
        </w:rPr>
        <mc:AlternateContent>
          <mc:Choice Requires="wpg">
            <w:drawing>
              <wp:anchor distT="0" distB="0" distL="114300" distR="114300" simplePos="0" relativeHeight="251708416" behindDoc="0" locked="0" layoutInCell="1" allowOverlap="1" wp14:anchorId="0CD52A69" wp14:editId="68C8A448">
                <wp:simplePos x="0" y="0"/>
                <wp:positionH relativeFrom="margin">
                  <wp:align>left</wp:align>
                </wp:positionH>
                <wp:positionV relativeFrom="paragraph">
                  <wp:posOffset>22225</wp:posOffset>
                </wp:positionV>
                <wp:extent cx="5629275" cy="2800350"/>
                <wp:effectExtent l="0" t="19050" r="28575" b="19050"/>
                <wp:wrapNone/>
                <wp:docPr id="63" name="Group 63"/>
                <wp:cNvGraphicFramePr/>
                <a:graphic xmlns:a="http://schemas.openxmlformats.org/drawingml/2006/main">
                  <a:graphicData uri="http://schemas.microsoft.com/office/word/2010/wordprocessingGroup">
                    <wpg:wgp>
                      <wpg:cNvGrpSpPr/>
                      <wpg:grpSpPr>
                        <a:xfrm>
                          <a:off x="0" y="0"/>
                          <a:ext cx="5629275" cy="2800350"/>
                          <a:chOff x="0" y="0"/>
                          <a:chExt cx="5629275" cy="2838450"/>
                        </a:xfrm>
                      </wpg:grpSpPr>
                      <wps:wsp>
                        <wps:cNvPr id="64" name="Flowchart: Terminator 64"/>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D06CEA" w:rsidP="00D06CEA">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Flowchart: Process 66"/>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D06CEA" w:rsidP="00D06CEA">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to find monster to spawn.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Decision 67"/>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D06CEA" w:rsidP="00D06CEA">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Process 68"/>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D06CEA" w:rsidP="00D06CEA">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Flowchart: Process 70"/>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D06CEA" w:rsidP="00D06CEA">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Process 71"/>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D06CEA" w:rsidP="00D06CEA">
                              <w:pPr>
                                <w:rPr>
                                  <w:rFonts w:ascii="Arial" w:hAnsi="Arial" w:cs="Arial"/>
                                  <w:color w:val="000000" w:themeColor="text1"/>
                                </w:rPr>
                              </w:pPr>
                              <w:r>
                                <w:rPr>
                                  <w:rFonts w:ascii="Arial" w:hAnsi="Arial" w:cs="Arial"/>
                                  <w:color w:val="000000" w:themeColor="text1"/>
                                </w:rPr>
                                <w:t>Gather all monsters from monster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Process 72"/>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6CEA" w:rsidRPr="005548E9" w:rsidRDefault="00A6212D" w:rsidP="00D06CEA">
                              <w:pPr>
                                <w:rPr>
                                  <w:rFonts w:ascii="Arial" w:hAnsi="Arial" w:cs="Arial"/>
                                  <w:color w:val="000000" w:themeColor="text1"/>
                                </w:rPr>
                              </w:pPr>
                              <w:r>
                                <w:rPr>
                                  <w:rFonts w:ascii="Arial" w:hAnsi="Arial" w:cs="Arial"/>
                                  <w:color w:val="000000" w:themeColor="text1"/>
                                </w:rPr>
                                <w:t xml:space="preserve">Select all monsters which are equal to player’s level.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CD52A69" id="Group 63" o:spid="_x0000_s1064" style="position:absolute;margin-left:0;margin-top:1.75pt;width:443.25pt;height:220.5pt;z-index:251708416;mso-position-horizontal:left;mso-position-horizontal-relative:margin;mso-height-relative:margin" coordsize="56292,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">
                <v:shape id="Flowchart: Terminator 64" o:spid="_x0000_s1065"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4YcMA&#10;AADbAAAADwAAAGRycy9kb3ducmV2LnhtbESPQWvCQBSE7wX/w/KE3uomRaREVwlSoeAhbdT7I/tM&#10;grtvY3Ybk3/fLRR6HGbmG2azG60RA/W+dawgXSQgiCunW64VnE+HlzcQPiBrNI5JwUQedtvZ0wYz&#10;7R78RUMZahEh7DNU0ITQZVL6qiGLfuE64uhdXW8xRNnXUvf4iHBr5GuSrKTFluNCgx3tG6pu5bdV&#10;8H5F8zmlpbzokBzze1HgwQxKPc/HfA0i0Bj+w3/tD61gtYT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4YcMAAADbAAAADwAAAAAAAAAAAAAAAACYAgAAZHJzL2Rv&#10;d25yZXYueG1sUEsFBgAAAAAEAAQA9QAAAIgDAAAAAA==&#10;" filled="f" strokecolor="black [3213]" strokeweight="1pt">
                  <v:textbox>
                    <w:txbxContent>
                      <w:p w:rsidR="00D06CEA" w:rsidRPr="005548E9" w:rsidRDefault="00D06CEA" w:rsidP="00D06CEA">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65" o:spid="_x0000_s1066"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Flowchart: Process 66" o:spid="_x0000_s1067"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U3sQA&#10;AADbAAAADwAAAGRycy9kb3ducmV2LnhtbESPwWrDMBBE74X8g9hCb43UQt3gRAkhpOBDLk17aG6L&#10;tbFNrJVjybby91Gh0OMwM2+Y1SbaVozU+8axhpe5AkFcOtNwpeH76+N5AcIHZIOtY9JwIw+b9exh&#10;hblxE3/SeAyVSBD2OWqoQ+hyKX1Zk0U/dx1x8s6utxiS7CtpepwS3LbyValMWmw4LdTY0a6m8nIc&#10;rAaphv2b2h3M+8/enYryGukmo9ZPj3G7BBEohv/wX7swGrIM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VN7EAAAA2wAAAA8AAAAAAAAAAAAAAAAAmAIAAGRycy9k&#10;b3ducmV2LnhtbFBLBQYAAAAABAAEAPUAAACJAwAAAAA=&#10;" filled="f" strokecolor="black [3213]" strokeweight="1pt">
                  <v:textbox>
                    <w:txbxContent>
                      <w:p w:rsidR="00D06CEA" w:rsidRPr="005548E9" w:rsidRDefault="00D06CEA" w:rsidP="00D06CEA">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to find monster to spawn. </w:t>
                        </w:r>
                      </w:p>
                    </w:txbxContent>
                  </v:textbox>
                </v:shape>
                <v:shape id="Flowchart: Decision 67" o:spid="_x0000_s1068"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RDMMA&#10;AADbAAAADwAAAGRycy9kb3ducmV2LnhtbESPQWsCMRSE7wX/Q3iCt5p1D27ZGkWlojfpKkhvj83r&#10;ZunmZU1SXf99Uyj0OMzMN8xiNdhO3MiH1rGC2TQDQVw73XKj4HzaPb+ACBFZY+eYFDwowGo5elpg&#10;qd2d3+lWxUYkCIcSFZgY+1LKUBuyGKauJ07ep/MWY5K+kdrjPcFtJ/Msm0uLLacFgz1tDdVf1bdV&#10;kOdHw3Qssrdqs7v69aX42JtCqcl4WL+CiDTE//Bf+6AVzA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dRDMMAAADbAAAADwAAAAAAAAAAAAAAAACYAgAAZHJzL2Rv&#10;d25yZXYueG1sUEsFBgAAAAAEAAQA9QAAAIgDAAAAAA==&#10;" filled="f" strokecolor="black [3213]" strokeweight="1pt">
                  <v:textbox>
                    <w:txbxContent>
                      <w:p w:rsidR="00D06CEA" w:rsidRPr="005548E9" w:rsidRDefault="00D06CEA" w:rsidP="00D06CEA">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68" o:spid="_x0000_s1069"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FlN8EA&#10;AADbAAAADwAAAGRycy9kb3ducmV2LnhtbERPPWvDMBDdA/0P4grdEqmFOMGNbEpIIEOXJhnS7bCu&#10;tql1ci3Zkf99NRQ6Pt73roy2ExMNvnWs4XmlQBBXzrRca7hejsstCB+QDXaOScNMHsriYbHD3Lg7&#10;f9B0DrVIIexz1NCE0OdS+qohi37leuLEfbnBYkhwqKUZ8J7CbSdflMqkxZZTQ4M97Ruqvs+j1SDV&#10;eFir/bvZ3A7u81T9RJpl1PrpMb69gggUw7/4z30yGrI0Nn1JP0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hZTfBAAAA2wAAAA8AAAAAAAAAAAAAAAAAmAIAAGRycy9kb3du&#10;cmV2LnhtbFBLBQYAAAAABAAEAPUAAACGAwAAAAA=&#10;" filled="f" strokecolor="black [3213]" strokeweight="1pt">
                  <v:textbox>
                    <w:txbxContent>
                      <w:p w:rsidR="00D06CEA" w:rsidRPr="005548E9" w:rsidRDefault="00D06CEA" w:rsidP="00D06CEA">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69" o:spid="_x0000_s1070"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YV9MQAAADbAAAADwAAAGRycy9kb3ducmV2LnhtbESPQWvCQBSE70L/w/IKXqRuasTW1FWK&#10;RerVWEq9vWZfk9Ds25C31fjv3YLgcZiZb5jFqneNOlIntWcDj+MEFHHhbc2lgY/95uEZlARki41n&#10;MnAmgdXybrDAzPoT7+iYh1JFCEuGBqoQ2kxrKSpyKGPfEkfvx3cOQ5RdqW2Hpwh3jZ4kyUw7rDku&#10;VNjSuqLiN/9zBtIwlclu+vUk+aH8Htm3NJXPd2OG9/3rC6hAfbiFr+2tNTCbw/+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hX0xAAAANsAAAAPAAAAAAAAAAAA&#10;AAAAAKECAABkcnMvZG93bnJldi54bWxQSwUGAAAAAAQABAD5AAAAkgMAAAAA&#10;" strokecolor="black [3200]" strokeweight=".5pt">
                  <v:stroke endarrow="block" joinstyle="miter"/>
                </v:shape>
                <v:shape id="Flowchart: Process 70" o:spid="_x0000_s1071"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7MAA&#10;AADbAAAADwAAAGRycy9kb3ducmV2LnhtbERPy4rCMBTdC/MP4Q6402QGfFBNyyAKLtyMutDdpbm2&#10;xeam00SNfz9ZCC4P570som3FnXrfONbwNVYgiEtnGq40HA+b0RyED8gGW8ek4UkeivxjsMTMuAf/&#10;0n0fKpFC2GeooQ6hy6T0ZU0W/dh1xIm7uN5iSLCvpOnxkcJtK7+VmkqLDaeGGjta1VRe9zerQarb&#10;eqJWOzM7rd15W/5Fesqo9fAz/ixABIrhLX65t0bDLK1PX9IPk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7/7MAAAADbAAAADwAAAAAAAAAAAAAAAACYAgAAZHJzL2Rvd25y&#10;ZXYueG1sUEsFBgAAAAAEAAQA9QAAAIUDAAAAAA==&#10;" filled="f" strokecolor="black [3213]" strokeweight="1pt">
                  <v:textbox>
                    <w:txbxContent>
                      <w:p w:rsidR="00D06CEA" w:rsidRPr="005548E9" w:rsidRDefault="00D06CEA" w:rsidP="00D06CEA">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71" o:spid="_x0000_s1072"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ad8MA&#10;AADbAAAADwAAAGRycy9kb3ducmV2LnhtbESPS4sCMRCE78L+h9AL3pxEwQezRllEwcNefBzcWzNp&#10;ZwYnndlJ1PjvN4Lgsaiqr6j5MtpG3KjztWMNw0yBIC6cqbnUcDxsBjMQPiAbbByThgd5WC4+enPM&#10;jbvzjm77UIoEYZ+jhiqENpfSFxVZ9JlriZN3dp3FkGRXStPhPcFtI0dKTaTFmtNChS2tKiou+6vV&#10;INV1PVarHzM9rd3vtviL9JBR6/5n/P4CESiGd/jV3hoN0yE8v6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ad8MAAADbAAAADwAAAAAAAAAAAAAAAACYAgAAZHJzL2Rv&#10;d25yZXYueG1sUEsFBgAAAAAEAAQA9QAAAIgDAAAAAA==&#10;" filled="f" strokecolor="black [3213]" strokeweight="1pt">
                  <v:textbox>
                    <w:txbxContent>
                      <w:p w:rsidR="00D06CEA" w:rsidRPr="005548E9" w:rsidRDefault="00D06CEA" w:rsidP="00D06CEA">
                        <w:pPr>
                          <w:rPr>
                            <w:rFonts w:ascii="Arial" w:hAnsi="Arial" w:cs="Arial"/>
                            <w:color w:val="000000" w:themeColor="text1"/>
                          </w:rPr>
                        </w:pPr>
                        <w:r>
                          <w:rPr>
                            <w:rFonts w:ascii="Arial" w:hAnsi="Arial" w:cs="Arial"/>
                            <w:color w:val="000000" w:themeColor="text1"/>
                          </w:rPr>
                          <w:t>Gather all monsters from monster database.</w:t>
                        </w:r>
                      </w:p>
                    </w:txbxContent>
                  </v:textbox>
                </v:shape>
                <v:shape id="Flowchart: Process 72" o:spid="_x0000_s1073"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EAMIA&#10;AADbAAAADwAAAGRycy9kb3ducmV2LnhtbESPT4vCMBTE78J+h/AW9mYThdWlGkVEwYMX/xzW26N5&#10;tsXmpTZR47c3Cwseh5n5DTOdR9uIO3W+dqxhkCkQxIUzNZcajod1/weED8gGG8ek4Uke5rOP3hRz&#10;4x68o/s+lCJB2OeooQqhzaX0RUUWfeZa4uSdXWcxJNmV0nT4SHDbyKFSI2mx5rRQYUvLiorL/mY1&#10;SHVbfavl1ox/V+60Ka6RnjJq/fUZFxMQgWJ4h//bG6NhPIS/L+k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MQAwgAAANsAAAAPAAAAAAAAAAAAAAAAAJgCAABkcnMvZG93&#10;bnJldi54bWxQSwUGAAAAAAQABAD1AAAAhwMAAAAA&#10;" filled="f" strokecolor="black [3213]" strokeweight="1pt">
                  <v:textbox>
                    <w:txbxContent>
                      <w:p w:rsidR="00D06CEA" w:rsidRPr="005548E9" w:rsidRDefault="00A6212D" w:rsidP="00D06CEA">
                        <w:pPr>
                          <w:rPr>
                            <w:rFonts w:ascii="Arial" w:hAnsi="Arial" w:cs="Arial"/>
                            <w:color w:val="000000" w:themeColor="text1"/>
                          </w:rPr>
                        </w:pPr>
                        <w:r>
                          <w:rPr>
                            <w:rFonts w:ascii="Arial" w:hAnsi="Arial" w:cs="Arial"/>
                            <w:color w:val="000000" w:themeColor="text1"/>
                          </w:rPr>
                          <w:t xml:space="preserve">Select all monsters which are equal to player’s level. </w:t>
                        </w:r>
                      </w:p>
                    </w:txbxContent>
                  </v:textbox>
                </v:shape>
                <v:shape id="Straight Arrow Connector 74" o:spid="_x0000_s1074"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4st8QAAADbAAAADwAAAGRycy9kb3ducmV2LnhtbESPQUvDQBSE74L/YXlCL2I3bYKR2G2R&#10;llKvTUX09sw+k2D2bcjbtum/dwWhx2FmvmEWq9F16kSDtJ4NzKYJKOLK25ZrA2+H7cMTKAnIFjvP&#10;ZOBCAqvl7c0CC+vPvKdTGWoVISwFGmhC6AutpWrIoUx9Txy9bz84DFEOtbYDniPcdXqeJI/aYctx&#10;ocGe1g1VP+XRGUhDJvN99pFL+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iy3xAAAANsAAAAPAAAAAAAAAAAA&#10;AAAAAKECAABkcnMvZG93bnJldi54bWxQSwUGAAAAAAQABAD5AAAAkgMAAAAA&#10;" strokecolor="black [3200]" strokeweight=".5pt">
                  <v:stroke endarrow="block" joinstyle="miter"/>
                </v:shape>
                <v:shape id="Straight Arrow Connector 75" o:spid="_x0000_s1075"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KJLMQAAADbAAAADwAAAGRycy9kb3ducmV2LnhtbESPQWvCQBSE70L/w/IKXqRuarSW6CrF&#10;IvVqWkp7e2Zfk9Ds25C31fjv3YLgcZiZb5jluneNOlIntWcDj+MEFHHhbc2lgY/37cMzKAnIFhvP&#10;ZOBMAuvV3WCJmfUn3tMxD6WKEJYMDVQhtJnWUlTkUMa+JY7ej+8chii7UtsOTxHuGj1JkiftsOa4&#10;UGFLm4qK3/zPGUjDVCb76ddc8u/yMLKvaSqfb8YM7/uXBahAfbiFr+2dNTCfwf+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oksxAAAANsAAAAPAAAAAAAAAAAA&#10;AAAAAKECAABkcnMvZG93bnJldi54bWxQSwUGAAAAAAQABAD5AAAAkgMAAAAA&#10;" strokecolor="black [3200]" strokeweight=".5pt">
                  <v:stroke endarrow="block" joinstyle="miter"/>
                </v:shape>
                <v:shape id="Straight Arrow Connector 76" o:spid="_x0000_s1076"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RLcMAAADbAAAADwAAAGRycy9kb3ducmV2LnhtbESPT4vCMBTE7wt+h/AEb2uqYFerUfyD&#10;4O7NKp4fzbMtNi+1ibZ+e7OwsMdhZn7DLFadqcSTGldaVjAaRiCIM6tLzhWcT/vPKQjnkTVWlknB&#10;ixyslr2PBSbatnykZ+pzESDsElRQeF8nUrqsIINuaGvi4F1tY9AH2eRSN9gGuKnkOIpiabDksFBg&#10;TduCslv6MApa9JfZZp3ft5vd96GbVPf4dP5RatDv1nMQnjr/H/5rH7SCrxh+v4Qf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SUS3DAAAA2wAAAA8AAAAAAAAAAAAA&#10;AAAAoQIAAGRycy9kb3ducmV2LnhtbFBLBQYAAAAABAAEAPkAAACRAwAAAAA=&#10;" strokecolor="black [3200]" strokeweight=".5pt">
                  <v:stroke endarrow="block" joinstyle="miter"/>
                </v:shape>
                <v:shape id="Straight Arrow Connector 77" o:spid="_x0000_s1077"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yywMQAAADbAAAADwAAAGRycy9kb3ducmV2LnhtbESPQWvCQBSE7wX/w/IKvZS6qREj0VWk&#10;pdSrqZT29sw+k9Ds25C31fTfu4LQ4zAz3zDL9eBadaJeGs8GnscJKOLS24YrA/uPt6c5KAnIFlvP&#10;ZOCPBNar0d0Sc+vPvKNTESoVISw5GqhD6HKtpazJoYx9Rxy9o+8dhij7StsezxHuWj1Jkpl22HBc&#10;qLGjl5rKn+LXGUjDVCa76VcmxXd1eLSvaSqf78Y83A+bBahAQ/gP39pbayDL4P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LLAxAAAANsAAAAPAAAAAAAAAAAA&#10;AAAAAKECAABkcnMvZG93bnJldi54bWxQSwUGAAAAAAQABAD5AAAAkgMAAAAA&#10;" strokecolor="black [3200]" strokeweight=".5pt">
                  <v:stroke endarrow="block" joinstyle="miter"/>
                </v:shape>
                <w10:wrap anchorx="margin"/>
              </v:group>
            </w:pict>
          </mc:Fallback>
        </mc:AlternateContent>
      </w:r>
      <w:r w:rsidR="00D06CEA" w:rsidRPr="00A13142">
        <w:rPr>
          <w:rFonts w:ascii="Arial" w:hAnsi="Arial" w:cs="Arial"/>
        </w:rPr>
        <w:tab/>
      </w: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77583B" w:rsidRPr="00A13142" w:rsidRDefault="0077583B"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r>
        <w:rPr>
          <w:rFonts w:ascii="Arial" w:hAnsi="Arial" w:cs="Arial"/>
        </w:rPr>
        <w:t>The program will connect to the monster database and find an equal monster that is the equal level as the player and then randomly</w:t>
      </w:r>
      <w:r w:rsidR="00E9567F">
        <w:rPr>
          <w:rFonts w:ascii="Arial" w:hAnsi="Arial" w:cs="Arial"/>
        </w:rPr>
        <w:t xml:space="preserve"> spawn a monster from the list. When this is being done the program will save all of the monster’s data into a vector, that way it easy for a random monster to be spawned. </w:t>
      </w:r>
    </w:p>
    <w:p w:rsidR="001314C0" w:rsidRDefault="001314C0" w:rsidP="0077583B">
      <w:pPr>
        <w:rPr>
          <w:rFonts w:ascii="Arial" w:hAnsi="Arial" w:cs="Arial"/>
        </w:rPr>
      </w:pPr>
    </w:p>
    <w:p w:rsidR="001314C0" w:rsidRDefault="001314C0" w:rsidP="0077583B">
      <w:pPr>
        <w:rPr>
          <w:rFonts w:ascii="Arial" w:hAnsi="Arial" w:cs="Arial"/>
        </w:rPr>
      </w:pPr>
    </w:p>
    <w:p w:rsidR="00D06CEA" w:rsidRDefault="00D06CEA"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Default="001314C0" w:rsidP="0077583B">
      <w:pPr>
        <w:rPr>
          <w:rFonts w:ascii="Arial" w:hAnsi="Arial" w:cs="Arial"/>
        </w:rPr>
      </w:pPr>
    </w:p>
    <w:p w:rsidR="001314C0" w:rsidRPr="00A13142" w:rsidRDefault="001314C0" w:rsidP="0077583B">
      <w:pPr>
        <w:rPr>
          <w:rFonts w:ascii="Arial" w:hAnsi="Arial" w:cs="Arial"/>
        </w:rPr>
      </w:pPr>
    </w:p>
    <w:p w:rsidR="0077583B" w:rsidRPr="00A13142" w:rsidRDefault="008D1E88" w:rsidP="0077583B">
      <w:pPr>
        <w:rPr>
          <w:rFonts w:ascii="Arial" w:hAnsi="Arial" w:cs="Arial"/>
          <w:b/>
          <w:u w:val="single"/>
        </w:rPr>
      </w:pPr>
      <w:r w:rsidRPr="00A13142">
        <w:rPr>
          <w:rFonts w:ascii="Arial" w:hAnsi="Arial" w:cs="Arial"/>
          <w:b/>
          <w:u w:val="single"/>
        </w:rPr>
        <w:t>Load w</w:t>
      </w:r>
      <w:r w:rsidR="00A367F8" w:rsidRPr="00A13142">
        <w:rPr>
          <w:rFonts w:ascii="Arial" w:hAnsi="Arial" w:cs="Arial"/>
          <w:b/>
          <w:u w:val="single"/>
        </w:rPr>
        <w:t xml:space="preserve">eapon shop </w:t>
      </w:r>
    </w:p>
    <w:p w:rsidR="00110125" w:rsidRPr="00A13142" w:rsidRDefault="002D29FA" w:rsidP="0077583B">
      <w:pPr>
        <w:rPr>
          <w:rFonts w:ascii="Arial" w:hAnsi="Arial" w:cs="Arial"/>
          <w:b/>
          <w:u w:val="single"/>
        </w:rPr>
      </w:pPr>
      <w:r w:rsidRPr="00A13142">
        <w:rPr>
          <w:rFonts w:ascii="Arial" w:hAnsi="Arial" w:cs="Arial"/>
          <w:b/>
          <w:u w:val="single"/>
        </w:rPr>
        <w:t xml:space="preserve"> </w:t>
      </w:r>
    </w:p>
    <w:p w:rsidR="00110125" w:rsidRPr="00A13142" w:rsidRDefault="008F528C" w:rsidP="00110125">
      <w:pPr>
        <w:rPr>
          <w:rFonts w:ascii="Arial" w:hAnsi="Arial" w:cs="Arial"/>
        </w:rPr>
      </w:pPr>
      <w:r w:rsidRPr="00A13142">
        <w:rPr>
          <w:rFonts w:ascii="Arial" w:hAnsi="Arial" w:cs="Arial"/>
          <w:noProof/>
          <w:lang w:eastAsia="en-GB"/>
        </w:rPr>
        <mc:AlternateContent>
          <mc:Choice Requires="wpg">
            <w:drawing>
              <wp:anchor distT="0" distB="0" distL="114300" distR="114300" simplePos="0" relativeHeight="251726848" behindDoc="0" locked="0" layoutInCell="1" allowOverlap="1" wp14:anchorId="01CF6A4A" wp14:editId="0D2D4206">
                <wp:simplePos x="0" y="0"/>
                <wp:positionH relativeFrom="margin">
                  <wp:align>left</wp:align>
                </wp:positionH>
                <wp:positionV relativeFrom="paragraph">
                  <wp:posOffset>29210</wp:posOffset>
                </wp:positionV>
                <wp:extent cx="5629275" cy="2800350"/>
                <wp:effectExtent l="0" t="19050" r="28575" b="19050"/>
                <wp:wrapNone/>
                <wp:docPr id="97" name="Group 97"/>
                <wp:cNvGraphicFramePr/>
                <a:graphic xmlns:a="http://schemas.openxmlformats.org/drawingml/2006/main">
                  <a:graphicData uri="http://schemas.microsoft.com/office/word/2010/wordprocessingGroup">
                    <wpg:wgp>
                      <wpg:cNvGrpSpPr/>
                      <wpg:grpSpPr>
                        <a:xfrm>
                          <a:off x="0" y="0"/>
                          <a:ext cx="5629275" cy="2800350"/>
                          <a:chOff x="0" y="0"/>
                          <a:chExt cx="5629275" cy="2838450"/>
                        </a:xfrm>
                      </wpg:grpSpPr>
                      <wps:wsp>
                        <wps:cNvPr id="98" name="Flowchart: Terminator 98"/>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110125" w:rsidP="00110125">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Flowchart: Process 100"/>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110125" w:rsidP="00110125">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ect to database</w:t>
                              </w:r>
                              <w:r w:rsidR="00A367F8">
                                <w:rPr>
                                  <w:rFonts w:ascii="Arial" w:hAnsi="Arial" w:cs="Arial"/>
                                  <w:color w:val="000000" w:themeColor="text1"/>
                                </w:rPr>
                                <w:t>.</w:t>
                              </w:r>
                              <w:r w:rsidR="00024F12">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owchart: Decision 101"/>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110125" w:rsidP="00110125">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owchart: Process 102"/>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110125" w:rsidP="00110125">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Flowchart: Process 104"/>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110125" w:rsidP="00110125">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lowchart: Process 105"/>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A367F8" w:rsidP="00110125">
                              <w:pPr>
                                <w:rPr>
                                  <w:rFonts w:ascii="Arial" w:hAnsi="Arial" w:cs="Arial"/>
                                  <w:color w:val="000000" w:themeColor="text1"/>
                                </w:rPr>
                              </w:pPr>
                              <w:r>
                                <w:rPr>
                                  <w:rFonts w:ascii="Arial" w:hAnsi="Arial" w:cs="Arial"/>
                                  <w:color w:val="000000" w:themeColor="text1"/>
                                </w:rPr>
                                <w:t>Search weapon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Process 106"/>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0125" w:rsidRPr="005548E9" w:rsidRDefault="00A367F8" w:rsidP="00110125">
                              <w:pPr>
                                <w:rPr>
                                  <w:rFonts w:ascii="Arial" w:hAnsi="Arial" w:cs="Arial"/>
                                  <w:color w:val="000000" w:themeColor="text1"/>
                                </w:rPr>
                              </w:pPr>
                              <w:r>
                                <w:rPr>
                                  <w:rFonts w:ascii="Arial" w:hAnsi="Arial" w:cs="Arial"/>
                                  <w:color w:val="000000" w:themeColor="text1"/>
                                </w:rPr>
                                <w:t xml:space="preserve">Display all weapons equal to the </w:t>
                              </w:r>
                              <w:r w:rsidR="008D1E88">
                                <w:rPr>
                                  <w:rFonts w:ascii="Arial" w:hAnsi="Arial" w:cs="Arial"/>
                                  <w:color w:val="000000" w:themeColor="text1"/>
                                </w:rPr>
                                <w:t>player’s</w:t>
                              </w:r>
                              <w:r>
                                <w:rPr>
                                  <w:rFonts w:ascii="Arial" w:hAnsi="Arial" w:cs="Arial"/>
                                  <w:color w:val="000000" w:themeColor="text1"/>
                                </w:rPr>
                                <w:t xml:space="preserve"> level.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1CF6A4A" id="Group 97" o:spid="_x0000_s1078" style="position:absolute;margin-left:0;margin-top:2.3pt;width:443.25pt;height:220.5pt;z-index:251726848;mso-position-horizontal:left;mso-position-horizontal-relative:margin;mso-height-relative:margin" coordsize="56292,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">
                <v:shape id="Flowchart: Terminator 98" o:spid="_x0000_s1079"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CQ8AA&#10;AADbAAAADwAAAGRycy9kb3ducmV2LnhtbERPz2vCMBS+D/Y/hCd4m2l3EFeNpcgKggdd3e6P5tkW&#10;k5euibX+9+Yw2PHj+73JJ2vESIPvHCtIFwkI4trpjhsF3+fybQXCB2SNxjEpeJCHfPv6ssFMuzt/&#10;0ViFRsQQ9hkqaEPoMyl93ZJFv3A9ceQubrAYIhwaqQe8x3Br5HuSLKXFjmNDiz3tWqqv1c0q+Lyg&#10;OT3SSv7okByK3+MRSzMqNZ9NxRpEoCn8i//ce63gI46NX+IP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lCQ8AAAADbAAAADwAAAAAAAAAAAAAAAACYAgAAZHJzL2Rvd25y&#10;ZXYueG1sUEsFBgAAAAAEAAQA9QAAAIUDAAAAAA==&#10;" filled="f" strokecolor="black [3213]" strokeweight="1pt">
                  <v:textbox>
                    <w:txbxContent>
                      <w:p w:rsidR="00110125" w:rsidRPr="005548E9" w:rsidRDefault="00110125" w:rsidP="00110125">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99" o:spid="_x0000_s1080"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jpcMAAADbAAAADwAAAGRycy9kb3ducmV2LnhtbESPT2vCQBTE74LfYXmF3nRTQTHRVUxE&#10;sL35B8+P7GsSmn2bZNck/fbdQqHHYWZ+w2z3o6lFT52rLCt4m0cgiHOrKy4U3G+n2RqE88gaa8uk&#10;4Jsc7HfTyRYTbQe+UH/1hQgQdgkqKL1vEildXpJBN7cNcfA+bWfQB9kVUnc4BLip5SKKVtJgxWGh&#10;xIaykvKv69MoGNA/4vRQtFl6fD+Py7pd3e4fSr2+jIcNCE+j/w//tc9aQRzD75fw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BI6XDAAAA2wAAAA8AAAAAAAAAAAAA&#10;AAAAoQIAAGRycy9kb3ducmV2LnhtbFBLBQYAAAAABAAEAPkAAACRAwAAAAA=&#10;" strokecolor="black [3200]" strokeweight=".5pt">
                  <v:stroke endarrow="block" joinstyle="miter"/>
                </v:shape>
                <v:shape id="Flowchart: Process 100" o:spid="_x0000_s1081"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3JDMQA&#10;AADcAAAADwAAAGRycy9kb3ducmV2LnhtbESPT2/CMAzF70h8h8iTdoNkSPujjrRCCCQOXMZ22G5W&#10;47UVjVOaAOHb48Ok3Wy95/d+XlbZ9+pCY+wCW3iaG1DEdXAdNxa+PrezN1AxITvsA5OFG0Woyulk&#10;iYULV/6gyyE1SkI4FmihTWkotI51Sx7jPAzEov2G0WOSdWy0G/Eq4b7XC2NetMeOpaHFgdYt1cfD&#10;2VvQ5rx5Nuu9e/3ehJ9dfcp009nax4e8egeVKKd/89/1zgm+EXx5Rib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tyQzEAAAA3AAAAA8AAAAAAAAAAAAAAAAAmAIAAGRycy9k&#10;b3ducmV2LnhtbFBLBQYAAAAABAAEAPUAAACJAwAAAAA=&#10;" filled="f" strokecolor="black [3213]" strokeweight="1pt">
                  <v:textbox>
                    <w:txbxContent>
                      <w:p w:rsidR="00110125" w:rsidRPr="005548E9" w:rsidRDefault="00110125" w:rsidP="00110125">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ect to database</w:t>
                        </w:r>
                        <w:r w:rsidR="00A367F8">
                          <w:rPr>
                            <w:rFonts w:ascii="Arial" w:hAnsi="Arial" w:cs="Arial"/>
                            <w:color w:val="000000" w:themeColor="text1"/>
                          </w:rPr>
                          <w:t>.</w:t>
                        </w:r>
                        <w:r w:rsidR="00024F12">
                          <w:rPr>
                            <w:rFonts w:ascii="Arial" w:hAnsi="Arial" w:cs="Arial"/>
                            <w:color w:val="000000" w:themeColor="text1"/>
                          </w:rPr>
                          <w:t xml:space="preserve"> </w:t>
                        </w:r>
                      </w:p>
                    </w:txbxContent>
                  </v:textbox>
                </v:shape>
                <v:shape id="Flowchart: Decision 101" o:spid="_x0000_s1082"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2TnsIA&#10;AADcAAAADwAAAGRycy9kb3ducmV2LnhtbERPTWsCMRC9F/wPYQRvNXEPbtkaRaXS3qSrIL0Nm+lm&#10;6WayTVLd/vumUOhtHu9zVpvR9eJKIXaeNSzmCgRx403HrYbz6XD/ACImZIO9Z9LwTRE268ndCivj&#10;b/xK1zq1IodwrFCDTWmopIyNJYdx7gfizL374DBlGFppAt5yuOtlodRSOuw4N1gcaG+p+ai/nIai&#10;OFqmY6me6t3hM2wv5duzLbWeTcftI4hEY/oX/7l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zZOewgAAANwAAAAPAAAAAAAAAAAAAAAAAJgCAABkcnMvZG93&#10;bnJldi54bWxQSwUGAAAAAAQABAD1AAAAhwMAAAAA&#10;" filled="f" strokecolor="black [3213]" strokeweight="1pt">
                  <v:textbox>
                    <w:txbxContent>
                      <w:p w:rsidR="00110125" w:rsidRPr="005548E9" w:rsidRDefault="00110125" w:rsidP="00110125">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102" o:spid="_x0000_s1083"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y4MIA&#10;AADcAAAADwAAAGRycy9kb3ducmV2LnhtbERPTWvCQBC9F/wPywje6q5CraSuUsRCDl60PdTbkJ0m&#10;odnZmF2Tzb93hUJv83ifs9lF24ieOl871rCYKxDEhTM1lxq+Pj+e1yB8QDbYOCYNI3nYbSdPG8yM&#10;G/hE/TmUIoWwz1BDFUKbSemLiiz6uWuJE/fjOoshwa6UpsMhhdtGLpVaSYs1p4YKW9pXVPyeb1aD&#10;VLfDi9ofzev3wV3y4hpplFHr2TS+v4EIFMO/+M+dmzRfLeHxTLp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LgwgAAANwAAAAPAAAAAAAAAAAAAAAAAJgCAABkcnMvZG93&#10;bnJldi54bWxQSwUGAAAAAAQABAD1AAAAhwMAAAAA&#10;" filled="f" strokecolor="black [3213]" strokeweight="1pt">
                  <v:textbox>
                    <w:txbxContent>
                      <w:p w:rsidR="00110125" w:rsidRPr="005548E9" w:rsidRDefault="00110125" w:rsidP="00110125">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103" o:spid="_x0000_s1084"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W9PMIAAADcAAAADwAAAGRycy9kb3ducmV2LnhtbERPTWvCQBC9F/oflhG8FN3USJXUVUql&#10;tFdTEb2N2WkSzM6GzFbTf98VBG/zeJ+zWPWuUWfqpPZs4HmcgCIuvK25NLD9/hjNQUlAtth4JgN/&#10;JLBaPj4sMLP+whs656FUMYQlQwNVCG2mtRQVOZSxb4kj9+M7hyHCrtS2w0sMd42eJMmLdlhzbKiw&#10;pfeKilP+6wykYSqTzXQ/k/xQHp/sOk1l92nMcNC/vYIK1Ie7+Ob+snF+ksL1mXiBXv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W9PMIAAADcAAAADwAAAAAAAAAAAAAA&#10;AAChAgAAZHJzL2Rvd25yZXYueG1sUEsFBgAAAAAEAAQA+QAAAJADAAAAAA==&#10;" strokecolor="black [3200]" strokeweight=".5pt">
                  <v:stroke endarrow="block" joinstyle="miter"/>
                </v:shape>
                <v:shape id="Flowchart: Process 104" o:spid="_x0000_s1085"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PD8EA&#10;AADcAAAADwAAAGRycy9kb3ducmV2LnhtbERPS4vCMBC+C/6HMMLeNFlZXalGEVHwsBcfh/U2NGNb&#10;tpnUJmr89xtB8DYf33Nmi2hrcaPWV441fA4UCOLcmYoLDcfDpj8B4QOywdoxaXiQh8W825lhZtyd&#10;d3Tbh0KkEPYZaihDaDIpfV6SRT9wDXHizq61GBJsC2lavKdwW8uhUmNpseLUUGJDq5Lyv/3VapDq&#10;uh6p1Y/5/l270za/RHrIqPVHLy6nIALF8Ba/3FuT5qsveD6TLp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Wzw/BAAAA3AAAAA8AAAAAAAAAAAAAAAAAmAIAAGRycy9kb3du&#10;cmV2LnhtbFBLBQYAAAAABAAEAPUAAACGAwAAAAA=&#10;" filled="f" strokecolor="black [3213]" strokeweight="1pt">
                  <v:textbox>
                    <w:txbxContent>
                      <w:p w:rsidR="00110125" w:rsidRPr="005548E9" w:rsidRDefault="00110125" w:rsidP="00110125">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105" o:spid="_x0000_s1086"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qlMIA&#10;AADcAAAADwAAAGRycy9kb3ducmV2LnhtbERPTWvCQBC9F/wPywje6q4FraSuUkIKOXjR9lBvQ3aa&#10;hGZnY3Y16793hUJv83ifs9lF24krDb51rGExVyCIK2darjV8fX48r0H4gGywc0wabuRht508bTAz&#10;buQDXY+hFimEfYYamhD6TEpfNWTRz11PnLgfN1gMCQ61NAOOKdx28kWplbTYcmposKe8oer3eLEa&#10;pLoUS5Xvzet34U5ldY50k1Hr2TS+v4EIFMO/+M9dmjRfLeHxTLp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mqUwgAAANwAAAAPAAAAAAAAAAAAAAAAAJgCAABkcnMvZG93&#10;bnJldi54bWxQSwUGAAAAAAQABAD1AAAAhwMAAAAA&#10;" filled="f" strokecolor="black [3213]" strokeweight="1pt">
                  <v:textbox>
                    <w:txbxContent>
                      <w:p w:rsidR="00110125" w:rsidRPr="005548E9" w:rsidRDefault="00A367F8" w:rsidP="00110125">
                        <w:pPr>
                          <w:rPr>
                            <w:rFonts w:ascii="Arial" w:hAnsi="Arial" w:cs="Arial"/>
                            <w:color w:val="000000" w:themeColor="text1"/>
                          </w:rPr>
                        </w:pPr>
                        <w:r>
                          <w:rPr>
                            <w:rFonts w:ascii="Arial" w:hAnsi="Arial" w:cs="Arial"/>
                            <w:color w:val="000000" w:themeColor="text1"/>
                          </w:rPr>
                          <w:t>Search weapon database.</w:t>
                        </w:r>
                      </w:p>
                    </w:txbxContent>
                  </v:textbox>
                </v:shape>
                <v:shape id="Flowchart: Process 106" o:spid="_x0000_s1087"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048EA&#10;AADcAAAADwAAAGRycy9kb3ducmV2LnhtbERPS4vCMBC+C/sfwgh7s4kLq0s1iogLHrz4OLi3oRnb&#10;YjPpNlHjvzeC4G0+vudM59E24kqdrx1rGGYKBHHhTM2lhsP+d/ADwgdkg41j0nAnD/PZR2+KuXE3&#10;3tJ1F0qRQtjnqKEKoc2l9EVFFn3mWuLEnVxnMSTYldJ0eEvhtpFfSo2kxZpTQ4UtLSsqzruL1SDV&#10;ZfWtlhszPq7c37r4j3SXUevPflxMQASK4S1+udcmzVcjeD6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I9OPBAAAA3AAAAA8AAAAAAAAAAAAAAAAAmAIAAGRycy9kb3du&#10;cmV2LnhtbFBLBQYAAAAABAAEAPUAAACGAwAAAAA=&#10;" filled="f" strokecolor="black [3213]" strokeweight="1pt">
                  <v:textbox>
                    <w:txbxContent>
                      <w:p w:rsidR="00110125" w:rsidRPr="005548E9" w:rsidRDefault="00A367F8" w:rsidP="00110125">
                        <w:pPr>
                          <w:rPr>
                            <w:rFonts w:ascii="Arial" w:hAnsi="Arial" w:cs="Arial"/>
                            <w:color w:val="000000" w:themeColor="text1"/>
                          </w:rPr>
                        </w:pPr>
                        <w:r>
                          <w:rPr>
                            <w:rFonts w:ascii="Arial" w:hAnsi="Arial" w:cs="Arial"/>
                            <w:color w:val="000000" w:themeColor="text1"/>
                          </w:rPr>
                          <w:t xml:space="preserve">Display all weapons equal to the </w:t>
                        </w:r>
                        <w:r w:rsidR="008D1E88">
                          <w:rPr>
                            <w:rFonts w:ascii="Arial" w:hAnsi="Arial" w:cs="Arial"/>
                            <w:color w:val="000000" w:themeColor="text1"/>
                          </w:rPr>
                          <w:t>player’s</w:t>
                        </w:r>
                        <w:r>
                          <w:rPr>
                            <w:rFonts w:ascii="Arial" w:hAnsi="Arial" w:cs="Arial"/>
                            <w:color w:val="000000" w:themeColor="text1"/>
                          </w:rPr>
                          <w:t xml:space="preserve"> level. </w:t>
                        </w:r>
                      </w:p>
                    </w:txbxContent>
                  </v:textbox>
                </v:shape>
                <v:shape id="Straight Arrow Connector 107" o:spid="_x0000_s1088"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7P8IAAADcAAAADwAAAGRycy9kb3ducmV2LnhtbERPTWvCQBC9C/6HZQq9iG5qRCV1FWkp&#10;7dUoorcxO01Cs7Mhs9X033cLBW/zeJ+z2vSuUVfqpPZs4GmSgCIuvK25NHDYv42XoCQgW2w8k4Ef&#10;Etish4MVZtbfeEfXPJQqhrBkaKAKoc20lqIihzLxLXHkPn3nMETYldp2eIvhrtHTJJlrhzXHhgpb&#10;eqmo+Mq/nYE0zGS6m50Wkp/Ly8i+pqkc3415fOi3z6AC9eEu/nd/2Dg/WcD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7P8IAAADcAAAADwAAAAAAAAAAAAAA&#10;AAChAgAAZHJzL2Rvd25yZXYueG1sUEsFBgAAAAAEAAQA+QAAAJADAAAAAA==&#10;" strokecolor="black [3200]" strokeweight=".5pt">
                  <v:stroke endarrow="block" joinstyle="miter"/>
                </v:shape>
                <v:shape id="Straight Arrow Connector 108" o:spid="_x0000_s1089"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vTcUAAADcAAAADwAAAGRycy9kb3ducmV2LnhtbESPQUvDQBCF74L/YRnBi7Qbm2IldltE&#10;Eb02lVJvY3ZMgtnZkFnb9N93DkJvM7w3732zXI+hMwcapI3s4H6agSGuom+5dvC5fZs8gpGE7LGL&#10;TA5OJLBeXV8tsfDxyBs6lKk2GsJSoIMmpb6wVqqGAso09sSq/cQhYNJ1qK0f8KjhobOzLHuwAVvW&#10;hgZ7emmo+i3/goM8zWW2me8XUn7V33f+Nc9l9+7c7c34/AQm0Zgu5v/rD6/4mdLq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EvTcUAAADcAAAADwAAAAAAAAAA&#10;AAAAAAChAgAAZHJzL2Rvd25yZXYueG1sUEsFBgAAAAAEAAQA+QAAAJMDAAAAAA==&#10;" strokecolor="black [3200]" strokeweight=".5pt">
                  <v:stroke endarrow="block" joinstyle="miter"/>
                </v:shape>
                <v:shape id="Straight Arrow Connector 109" o:spid="_x0000_s1090"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n18AAAADcAAAADwAAAGRycy9kb3ducmV2LnhtbERPy6rCMBDdX/AfwgjurqmCcq1G8YGg&#10;7m4V10MztsVmUpto698bQXA3h/Oc2aI1pXhQ7QrLCgb9CARxanXBmYLTcfv7B8J5ZI2lZVLwJAeL&#10;eednhrG2Df/TI/GZCCHsYlSQe1/FUro0J4OubyviwF1sbdAHWGdS19iEcFPKYRSNpcGCQ0OOFa1z&#10;Sq/J3Sho0J8nq2V2W682+107Km/j4+mgVK/bLqcgPLX+K/64dzrMjybwfiZc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6J9fAAAAA3AAAAA8AAAAAAAAAAAAAAAAA&#10;oQIAAGRycy9kb3ducmV2LnhtbFBLBQYAAAAABAAEAPkAAACOAwAAAAA=&#10;" strokecolor="black [3200]" strokeweight=".5pt">
                  <v:stroke endarrow="block" joinstyle="miter"/>
                </v:shape>
                <v:shape id="Straight Arrow Connector 110" o:spid="_x0000_s1091"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w10:wrap anchorx="margin"/>
              </v:group>
            </w:pict>
          </mc:Fallback>
        </mc:AlternateContent>
      </w:r>
    </w:p>
    <w:p w:rsidR="00110125" w:rsidRPr="00A13142" w:rsidRDefault="00110125" w:rsidP="00110125">
      <w:pPr>
        <w:rPr>
          <w:rFonts w:ascii="Arial" w:hAnsi="Arial" w:cs="Arial"/>
        </w:rPr>
      </w:pPr>
    </w:p>
    <w:p w:rsidR="00110125" w:rsidRPr="00A13142" w:rsidRDefault="00110125" w:rsidP="00110125">
      <w:pPr>
        <w:rPr>
          <w:rFonts w:ascii="Arial" w:hAnsi="Arial" w:cs="Arial"/>
        </w:rPr>
      </w:pPr>
    </w:p>
    <w:p w:rsidR="00110125" w:rsidRPr="00A13142" w:rsidRDefault="00110125" w:rsidP="00110125">
      <w:pPr>
        <w:rPr>
          <w:rFonts w:ascii="Arial" w:hAnsi="Arial" w:cs="Arial"/>
        </w:rPr>
      </w:pPr>
    </w:p>
    <w:p w:rsidR="00110125" w:rsidRPr="00A13142" w:rsidRDefault="00110125" w:rsidP="00110125">
      <w:pPr>
        <w:rPr>
          <w:rFonts w:ascii="Arial" w:hAnsi="Arial" w:cs="Arial"/>
        </w:rPr>
      </w:pPr>
    </w:p>
    <w:p w:rsidR="00110125" w:rsidRPr="00A13142" w:rsidRDefault="00110125" w:rsidP="00110125">
      <w:pPr>
        <w:rPr>
          <w:rFonts w:ascii="Arial" w:hAnsi="Arial" w:cs="Arial"/>
        </w:rPr>
      </w:pPr>
    </w:p>
    <w:p w:rsidR="00110125" w:rsidRPr="00A13142" w:rsidRDefault="00110125" w:rsidP="00110125">
      <w:pPr>
        <w:rPr>
          <w:rFonts w:ascii="Arial" w:hAnsi="Arial" w:cs="Arial"/>
        </w:rPr>
      </w:pPr>
    </w:p>
    <w:p w:rsidR="00110125" w:rsidRPr="00A13142" w:rsidRDefault="00110125" w:rsidP="00110125">
      <w:pPr>
        <w:rPr>
          <w:rFonts w:ascii="Arial" w:hAnsi="Arial" w:cs="Arial"/>
        </w:rPr>
      </w:pPr>
    </w:p>
    <w:p w:rsidR="00110125" w:rsidRPr="00A13142" w:rsidRDefault="00110125" w:rsidP="00110125">
      <w:pPr>
        <w:tabs>
          <w:tab w:val="left" w:pos="5925"/>
        </w:tabs>
        <w:rPr>
          <w:rFonts w:ascii="Arial" w:hAnsi="Arial" w:cs="Arial"/>
        </w:rPr>
      </w:pPr>
      <w:r w:rsidRPr="00A13142">
        <w:rPr>
          <w:rFonts w:ascii="Arial" w:hAnsi="Arial" w:cs="Arial"/>
        </w:rPr>
        <w:tab/>
        <w:t>NO</w:t>
      </w:r>
    </w:p>
    <w:p w:rsidR="00110125" w:rsidRPr="00A13142" w:rsidRDefault="00110125" w:rsidP="00110125">
      <w:pPr>
        <w:rPr>
          <w:rFonts w:ascii="Arial" w:hAnsi="Arial" w:cs="Arial"/>
        </w:rPr>
      </w:pPr>
    </w:p>
    <w:p w:rsidR="00110125" w:rsidRPr="00A13142" w:rsidRDefault="008D1E88" w:rsidP="00110125">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30944" behindDoc="0" locked="0" layoutInCell="1" allowOverlap="1">
                <wp:simplePos x="0" y="0"/>
                <wp:positionH relativeFrom="column">
                  <wp:posOffset>514350</wp:posOffset>
                </wp:positionH>
                <wp:positionV relativeFrom="paragraph">
                  <wp:posOffset>119239</wp:posOffset>
                </wp:positionV>
                <wp:extent cx="28575" cy="706896"/>
                <wp:effectExtent l="38100" t="0" r="66675" b="55245"/>
                <wp:wrapNone/>
                <wp:docPr id="8" name="Straight Arrow Connector 8"/>
                <wp:cNvGraphicFramePr/>
                <a:graphic xmlns:a="http://schemas.openxmlformats.org/drawingml/2006/main">
                  <a:graphicData uri="http://schemas.microsoft.com/office/word/2010/wordprocessingShape">
                    <wps:wsp>
                      <wps:cNvCnPr/>
                      <wps:spPr>
                        <a:xfrm>
                          <a:off x="0" y="0"/>
                          <a:ext cx="28575" cy="706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5FAD5" id="Straight Arrow Connector 8" o:spid="_x0000_s1026" type="#_x0000_t32" style="position:absolute;margin-left:40.5pt;margin-top:9.4pt;width:2.25pt;height:55.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" strokecolor="black [3200]" strokeweight=".5pt">
                <v:stroke endarrow="block" joinstyle="miter"/>
              </v:shape>
            </w:pict>
          </mc:Fallback>
        </mc:AlternateContent>
      </w:r>
    </w:p>
    <w:p w:rsidR="008D1E88" w:rsidRPr="00A13142" w:rsidRDefault="008D1E88" w:rsidP="00110125">
      <w:pPr>
        <w:tabs>
          <w:tab w:val="left" w:pos="6930"/>
        </w:tabs>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29920" behindDoc="0" locked="0" layoutInCell="1" allowOverlap="1">
                <wp:simplePos x="0" y="0"/>
                <wp:positionH relativeFrom="column">
                  <wp:posOffset>1076325</wp:posOffset>
                </wp:positionH>
                <wp:positionV relativeFrom="paragraph">
                  <wp:posOffset>856521</wp:posOffset>
                </wp:positionV>
                <wp:extent cx="771525" cy="14064"/>
                <wp:effectExtent l="38100" t="57150" r="0" b="100330"/>
                <wp:wrapNone/>
                <wp:docPr id="7" name="Straight Arrow Connector 7"/>
                <wp:cNvGraphicFramePr/>
                <a:graphic xmlns:a="http://schemas.openxmlformats.org/drawingml/2006/main">
                  <a:graphicData uri="http://schemas.microsoft.com/office/word/2010/wordprocessingShape">
                    <wps:wsp>
                      <wps:cNvCnPr/>
                      <wps:spPr>
                        <a:xfrm flipH="1">
                          <a:off x="0" y="0"/>
                          <a:ext cx="771525" cy="14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2AB37" id="Straight Arrow Connector 7" o:spid="_x0000_s1026" type="#_x0000_t32" style="position:absolute;margin-left:84.75pt;margin-top:67.45pt;width:60.75pt;height:1.1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" strokecolor="black [3213]"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28896" behindDoc="0" locked="0" layoutInCell="1" allowOverlap="1" wp14:anchorId="0436EBFC" wp14:editId="4A07D7BF">
                <wp:simplePos x="0" y="0"/>
                <wp:positionH relativeFrom="margin">
                  <wp:align>left</wp:align>
                </wp:positionH>
                <wp:positionV relativeFrom="paragraph">
                  <wp:posOffset>685800</wp:posOffset>
                </wp:positionV>
                <wp:extent cx="1104900" cy="457200"/>
                <wp:effectExtent l="0" t="0" r="19050" b="19050"/>
                <wp:wrapNone/>
                <wp:docPr id="5" name="Flowchart: Terminator 5"/>
                <wp:cNvGraphicFramePr/>
                <a:graphic xmlns:a="http://schemas.openxmlformats.org/drawingml/2006/main">
                  <a:graphicData uri="http://schemas.microsoft.com/office/word/2010/wordprocessingShape">
                    <wps:wsp>
                      <wps:cNvSpPr/>
                      <wps:spPr>
                        <a:xfrm>
                          <a:off x="0" y="0"/>
                          <a:ext cx="1104900" cy="457200"/>
                        </a:xfrm>
                        <a:prstGeom prst="flowChartTerminator">
                          <a:avLst/>
                        </a:prstGeom>
                        <a:noFill/>
                        <a:ln w="12700" cap="flat" cmpd="sng" algn="ctr">
                          <a:solidFill>
                            <a:sysClr val="windowText" lastClr="000000"/>
                          </a:solidFill>
                          <a:prstDash val="solid"/>
                          <a:miter lim="800000"/>
                        </a:ln>
                        <a:effectLst/>
                      </wps:spPr>
                      <wps:txbx>
                        <w:txbxContent>
                          <w:p w:rsidR="008D1E88" w:rsidRPr="001843F6" w:rsidRDefault="008D1E88" w:rsidP="008D1E88">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6EBFC" id="Flowchart: Terminator 5" o:spid="_x0000_s1092" type="#_x0000_t116" style="position:absolute;margin-left:0;margin-top:54pt;width:87pt;height:36pt;z-index:2517288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" filled="f" strokecolor="windowText" strokeweight="1pt">
                <v:textbox>
                  <w:txbxContent>
                    <w:p w:rsidR="008D1E88" w:rsidRPr="001843F6" w:rsidRDefault="008D1E88" w:rsidP="008D1E88">
                      <w:pPr>
                        <w:rPr>
                          <w:rFonts w:ascii="Arial" w:hAnsi="Arial" w:cs="Arial"/>
                          <w:b/>
                          <w:color w:val="000000" w:themeColor="text1"/>
                        </w:rPr>
                      </w:pPr>
                      <w:r w:rsidRPr="001843F6">
                        <w:rPr>
                          <w:rFonts w:ascii="Arial" w:hAnsi="Arial" w:cs="Arial"/>
                          <w:b/>
                          <w:color w:val="000000" w:themeColor="text1"/>
                        </w:rPr>
                        <w:t>End function</w:t>
                      </w:r>
                    </w:p>
                  </w:txbxContent>
                </v:textbox>
                <w10:wrap anchorx="margin"/>
              </v:shape>
            </w:pict>
          </mc:Fallback>
        </mc:AlternateContent>
      </w:r>
      <w:r w:rsidR="00110125" w:rsidRPr="00A13142">
        <w:rPr>
          <w:rFonts w:ascii="Arial" w:hAnsi="Arial" w:cs="Arial"/>
        </w:rPr>
        <w:tab/>
        <w:t>YES</w:t>
      </w: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1314C0" w:rsidP="008D1E88">
      <w:pPr>
        <w:rPr>
          <w:rFonts w:ascii="Arial" w:hAnsi="Arial" w:cs="Arial"/>
        </w:rPr>
      </w:pPr>
      <w:r>
        <w:rPr>
          <w:rFonts w:ascii="Arial" w:hAnsi="Arial" w:cs="Arial"/>
        </w:rPr>
        <w:t xml:space="preserve">The program will connect to the database and search the weapon records, then will display all weapons that match the player’s level. The player can then purchase weapons and this will automatically add it to their own inventory. </w:t>
      </w:r>
    </w:p>
    <w:p w:rsidR="008D1E88" w:rsidRPr="00A13142" w:rsidRDefault="008D1E88" w:rsidP="008D1E88">
      <w:pPr>
        <w:rPr>
          <w:rFonts w:ascii="Arial" w:hAnsi="Arial" w:cs="Arial"/>
        </w:rPr>
      </w:pPr>
    </w:p>
    <w:p w:rsidR="008D1E88" w:rsidRPr="00A13142" w:rsidRDefault="008D1E88" w:rsidP="008D1E88">
      <w:pPr>
        <w:tabs>
          <w:tab w:val="left" w:pos="3240"/>
        </w:tabs>
        <w:rPr>
          <w:rFonts w:ascii="Arial" w:hAnsi="Arial" w:cs="Arial"/>
        </w:rPr>
      </w:pPr>
      <w:r w:rsidRPr="00A13142">
        <w:rPr>
          <w:rFonts w:ascii="Arial" w:hAnsi="Arial" w:cs="Arial"/>
        </w:rPr>
        <w:tab/>
      </w: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1314C0" w:rsidRDefault="001314C0" w:rsidP="008D1E88">
      <w:pPr>
        <w:tabs>
          <w:tab w:val="left" w:pos="3240"/>
        </w:tabs>
        <w:rPr>
          <w:rFonts w:ascii="Arial" w:hAnsi="Arial" w:cs="Arial"/>
          <w:b/>
          <w:u w:val="single"/>
        </w:rPr>
      </w:pPr>
    </w:p>
    <w:p w:rsidR="008D1E88" w:rsidRPr="00A13142" w:rsidRDefault="008D1E88" w:rsidP="008D1E88">
      <w:pPr>
        <w:tabs>
          <w:tab w:val="left" w:pos="3240"/>
        </w:tabs>
        <w:rPr>
          <w:rFonts w:ascii="Arial" w:hAnsi="Arial" w:cs="Arial"/>
          <w:b/>
          <w:u w:val="single"/>
        </w:rPr>
      </w:pPr>
      <w:r w:rsidRPr="00A13142">
        <w:rPr>
          <w:rFonts w:ascii="Arial" w:hAnsi="Arial" w:cs="Arial"/>
          <w:b/>
          <w:u w:val="single"/>
        </w:rPr>
        <w:t>Select weapon</w:t>
      </w:r>
    </w:p>
    <w:p w:rsidR="008D1E88" w:rsidRPr="00A13142" w:rsidRDefault="008D1E88" w:rsidP="008D1E88">
      <w:pPr>
        <w:tabs>
          <w:tab w:val="left" w:pos="3240"/>
        </w:tabs>
        <w:rPr>
          <w:rFonts w:ascii="Arial" w:hAnsi="Arial" w:cs="Arial"/>
          <w:b/>
          <w:u w:val="single"/>
        </w:rPr>
      </w:pPr>
      <w:r w:rsidRPr="00A13142">
        <w:rPr>
          <w:rFonts w:ascii="Arial" w:hAnsi="Arial" w:cs="Arial"/>
          <w:b/>
          <w:u w:val="single"/>
        </w:rPr>
        <w:t xml:space="preserve"> </w:t>
      </w:r>
    </w:p>
    <w:p w:rsidR="008D1E88" w:rsidRPr="00A13142" w:rsidRDefault="008D1E88" w:rsidP="008D1E88">
      <w:pPr>
        <w:tabs>
          <w:tab w:val="left" w:pos="3240"/>
        </w:tabs>
        <w:rPr>
          <w:rFonts w:ascii="Arial" w:hAnsi="Arial" w:cs="Arial"/>
          <w:b/>
          <w:u w:val="single"/>
        </w:rPr>
      </w:pPr>
      <w:r w:rsidRPr="00A13142">
        <w:rPr>
          <w:rFonts w:ascii="Arial" w:hAnsi="Arial" w:cs="Arial"/>
          <w:noProof/>
          <w:lang w:eastAsia="en-GB"/>
        </w:rPr>
        <mc:AlternateContent>
          <mc:Choice Requires="wps">
            <w:drawing>
              <wp:anchor distT="0" distB="0" distL="114300" distR="114300" simplePos="0" relativeHeight="251741184" behindDoc="0" locked="0" layoutInCell="1" allowOverlap="1" wp14:anchorId="3BF46293" wp14:editId="29766357">
                <wp:simplePos x="0" y="0"/>
                <wp:positionH relativeFrom="margin">
                  <wp:posOffset>1932305</wp:posOffset>
                </wp:positionH>
                <wp:positionV relativeFrom="paragraph">
                  <wp:posOffset>3371215</wp:posOffset>
                </wp:positionV>
                <wp:extent cx="1590675" cy="685992"/>
                <wp:effectExtent l="0" t="0" r="28575" b="19050"/>
                <wp:wrapNone/>
                <wp:docPr id="91" name="Flowchart: Process 91"/>
                <wp:cNvGraphicFramePr/>
                <a:graphic xmlns:a="http://schemas.openxmlformats.org/drawingml/2006/main">
                  <a:graphicData uri="http://schemas.microsoft.com/office/word/2010/wordprocessingShape">
                    <wps:wsp>
                      <wps:cNvSpPr/>
                      <wps:spPr>
                        <a:xfrm>
                          <a:off x="0" y="0"/>
                          <a:ext cx="1590675" cy="68599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Add weapon to player’s inventory. </w:t>
                            </w:r>
                            <w:r>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F46293" id="Flowchart: Process 91" o:spid="_x0000_s1093" type="#_x0000_t109" style="position:absolute;margin-left:152.15pt;margin-top:265.45pt;width:125.25pt;height:54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" filled="f" strokecolor="black [3213]" strokeweight="1pt">
                <v:textbo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Add weapon to player’s inventory. </w:t>
                      </w:r>
                      <w:r>
                        <w:rPr>
                          <w:rFonts w:ascii="Arial" w:hAnsi="Arial" w:cs="Arial"/>
                          <w:color w:val="000000" w:themeColor="text1"/>
                        </w:rPr>
                        <w:t xml:space="preserve">  </w:t>
                      </w:r>
                    </w:p>
                  </w:txbxContent>
                </v:textbox>
                <w10:wrap anchorx="margin"/>
              </v:shape>
            </w:pict>
          </mc:Fallback>
        </mc:AlternateContent>
      </w:r>
      <w:r w:rsidRPr="00A13142">
        <w:rPr>
          <w:rFonts w:ascii="Arial" w:hAnsi="Arial" w:cs="Arial"/>
          <w:noProof/>
          <w:lang w:eastAsia="en-GB"/>
        </w:rPr>
        <mc:AlternateContent>
          <mc:Choice Requires="wps">
            <w:drawing>
              <wp:anchor distT="0" distB="0" distL="114300" distR="114300" simplePos="0" relativeHeight="251742208" behindDoc="0" locked="0" layoutInCell="1" allowOverlap="1">
                <wp:simplePos x="0" y="0"/>
                <wp:positionH relativeFrom="column">
                  <wp:posOffset>1600200</wp:posOffset>
                </wp:positionH>
                <wp:positionV relativeFrom="paragraph">
                  <wp:posOffset>3698875</wp:posOffset>
                </wp:positionV>
                <wp:extent cx="285750" cy="0"/>
                <wp:effectExtent l="0" t="76200" r="19050" b="95250"/>
                <wp:wrapNone/>
                <wp:docPr id="111" name="Straight Arrow Connector 11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2143" id="Straight Arrow Connector 111" o:spid="_x0000_s1026" type="#_x0000_t32" style="position:absolute;margin-left:126pt;margin-top:291.25pt;width:22.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kt1AEAAPcDAAAOAAAAZHJzL2Uyb0RvYy54bWysU9uO0zAQfUfiHyy/0ySVFl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39136" behindDoc="0" locked="0" layoutInCell="1" allowOverlap="1">
                <wp:simplePos x="0" y="0"/>
                <wp:positionH relativeFrom="column">
                  <wp:posOffset>723900</wp:posOffset>
                </wp:positionH>
                <wp:positionV relativeFrom="paragraph">
                  <wp:posOffset>2803781</wp:posOffset>
                </wp:positionV>
                <wp:extent cx="9525" cy="590294"/>
                <wp:effectExtent l="38100" t="0" r="66675" b="57785"/>
                <wp:wrapNone/>
                <wp:docPr id="89" name="Straight Arrow Connector 89"/>
                <wp:cNvGraphicFramePr/>
                <a:graphic xmlns:a="http://schemas.openxmlformats.org/drawingml/2006/main">
                  <a:graphicData uri="http://schemas.microsoft.com/office/word/2010/wordprocessingShape">
                    <wps:wsp>
                      <wps:cNvCnPr/>
                      <wps:spPr>
                        <a:xfrm>
                          <a:off x="0" y="0"/>
                          <a:ext cx="9525" cy="590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7BFD7" id="Straight Arrow Connector 89" o:spid="_x0000_s1026" type="#_x0000_t32" style="position:absolute;margin-left:57pt;margin-top:220.75pt;width:.75pt;height:4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38112" behindDoc="0" locked="0" layoutInCell="1" allowOverlap="1" wp14:anchorId="3BF46293" wp14:editId="29766357">
                <wp:simplePos x="0" y="0"/>
                <wp:positionH relativeFrom="margin">
                  <wp:align>left</wp:align>
                </wp:positionH>
                <wp:positionV relativeFrom="paragraph">
                  <wp:posOffset>3375025</wp:posOffset>
                </wp:positionV>
                <wp:extent cx="1590675" cy="685992"/>
                <wp:effectExtent l="0" t="0" r="28575" b="19050"/>
                <wp:wrapNone/>
                <wp:docPr id="84" name="Flowchart: Process 84"/>
                <wp:cNvGraphicFramePr/>
                <a:graphic xmlns:a="http://schemas.openxmlformats.org/drawingml/2006/main">
                  <a:graphicData uri="http://schemas.microsoft.com/office/word/2010/wordprocessingShape">
                    <wps:wsp>
                      <wps:cNvSpPr/>
                      <wps:spPr>
                        <a:xfrm>
                          <a:off x="0" y="0"/>
                          <a:ext cx="1590675" cy="68599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Take cost of weapon and minus from the amount of gold the player has. </w:t>
                            </w:r>
                            <w:r>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F46293" id="Flowchart: Process 84" o:spid="_x0000_s1094" type="#_x0000_t109" style="position:absolute;margin-left:0;margin-top:265.75pt;width:125.25pt;height:54pt;z-index:2517381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" filled="f" strokecolor="black [3213]" strokeweight="1pt">
                <v:textbo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Take cost of weapon and minus from the amount of gold the player has. </w:t>
                      </w:r>
                      <w:r>
                        <w:rPr>
                          <w:rFonts w:ascii="Arial" w:hAnsi="Arial" w:cs="Arial"/>
                          <w:color w:val="000000" w:themeColor="text1"/>
                        </w:rPr>
                        <w:t xml:space="preserve">  </w:t>
                      </w:r>
                    </w:p>
                  </w:txbxContent>
                </v:textbox>
                <w10:wrap anchorx="margin"/>
              </v:shape>
            </w:pict>
          </mc:Fallback>
        </mc:AlternateContent>
      </w:r>
      <w:r w:rsidRPr="00A13142">
        <w:rPr>
          <w:rFonts w:ascii="Arial" w:hAnsi="Arial" w:cs="Arial"/>
          <w:noProof/>
          <w:lang w:eastAsia="en-GB"/>
        </w:rPr>
        <mc:AlternateContent>
          <mc:Choice Requires="wps">
            <w:drawing>
              <wp:anchor distT="0" distB="0" distL="114300" distR="114300" simplePos="0" relativeHeight="251736064" behindDoc="0" locked="0" layoutInCell="1" allowOverlap="1">
                <wp:simplePos x="0" y="0"/>
                <wp:positionH relativeFrom="column">
                  <wp:posOffset>1571625</wp:posOffset>
                </wp:positionH>
                <wp:positionV relativeFrom="paragraph">
                  <wp:posOffset>2479675</wp:posOffset>
                </wp:positionV>
                <wp:extent cx="276225"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D01E9" id="Straight Arrow Connector 78" o:spid="_x0000_s1026" type="#_x0000_t32" style="position:absolute;margin-left:123.75pt;margin-top:195.25pt;width:21.7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35040" behindDoc="0" locked="0" layoutInCell="1" allowOverlap="1" wp14:anchorId="60EFD2F2" wp14:editId="6B7C71CB">
                <wp:simplePos x="0" y="0"/>
                <wp:positionH relativeFrom="margin">
                  <wp:align>left</wp:align>
                </wp:positionH>
                <wp:positionV relativeFrom="paragraph">
                  <wp:posOffset>2108200</wp:posOffset>
                </wp:positionV>
                <wp:extent cx="1590675" cy="685992"/>
                <wp:effectExtent l="0" t="0" r="28575" b="19050"/>
                <wp:wrapNone/>
                <wp:docPr id="73" name="Flowchart: Process 73"/>
                <wp:cNvGraphicFramePr/>
                <a:graphic xmlns:a="http://schemas.openxmlformats.org/drawingml/2006/main">
                  <a:graphicData uri="http://schemas.microsoft.com/office/word/2010/wordprocessingShape">
                    <wps:wsp>
                      <wps:cNvSpPr/>
                      <wps:spPr>
                        <a:xfrm>
                          <a:off x="0" y="0"/>
                          <a:ext cx="1590675" cy="68599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Select weapon and purchase. </w:t>
                            </w:r>
                            <w:r>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FD2F2" id="Flowchart: Process 73" o:spid="_x0000_s1095" type="#_x0000_t109" style="position:absolute;margin-left:0;margin-top:166pt;width:125.25pt;height:54pt;z-index:251735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" filled="f" strokecolor="black [3213]" strokeweight="1pt">
                <v:textbo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Select weapon and purchase. </w:t>
                      </w:r>
                      <w:r>
                        <w:rPr>
                          <w:rFonts w:ascii="Arial" w:hAnsi="Arial" w:cs="Arial"/>
                          <w:color w:val="000000" w:themeColor="text1"/>
                        </w:rPr>
                        <w:t xml:space="preserve"> </w:t>
                      </w:r>
                    </w:p>
                  </w:txbxContent>
                </v:textbox>
                <w10:wrap anchorx="margin"/>
              </v:shape>
            </w:pict>
          </mc:Fallback>
        </mc:AlternateContent>
      </w:r>
      <w:r w:rsidRPr="00A13142">
        <w:rPr>
          <w:rFonts w:ascii="Arial" w:hAnsi="Arial" w:cs="Arial"/>
          <w:noProof/>
          <w:lang w:eastAsia="en-GB"/>
        </w:rPr>
        <mc:AlternateContent>
          <mc:Choice Requires="wpg">
            <w:drawing>
              <wp:anchor distT="0" distB="0" distL="114300" distR="114300" simplePos="0" relativeHeight="251732992" behindDoc="0" locked="0" layoutInCell="1" allowOverlap="1" wp14:anchorId="71B3F4AD" wp14:editId="1FBE8331">
                <wp:simplePos x="0" y="0"/>
                <wp:positionH relativeFrom="margin">
                  <wp:posOffset>0</wp:posOffset>
                </wp:positionH>
                <wp:positionV relativeFrom="paragraph">
                  <wp:posOffset>18415</wp:posOffset>
                </wp:positionV>
                <wp:extent cx="5629275" cy="2800350"/>
                <wp:effectExtent l="0" t="19050" r="28575" b="19050"/>
                <wp:wrapNone/>
                <wp:docPr id="11" name="Group 11"/>
                <wp:cNvGraphicFramePr/>
                <a:graphic xmlns:a="http://schemas.openxmlformats.org/drawingml/2006/main">
                  <a:graphicData uri="http://schemas.microsoft.com/office/word/2010/wordprocessingGroup">
                    <wpg:wgp>
                      <wpg:cNvGrpSpPr/>
                      <wpg:grpSpPr>
                        <a:xfrm>
                          <a:off x="0" y="0"/>
                          <a:ext cx="5629275" cy="2800350"/>
                          <a:chOff x="0" y="0"/>
                          <a:chExt cx="5629275" cy="2838450"/>
                        </a:xfrm>
                      </wpg:grpSpPr>
                      <wps:wsp>
                        <wps:cNvPr id="15" name="Flowchart: Terminator 15"/>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Flowchart: Process 18"/>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Decision 19"/>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Process 20"/>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Process 23"/>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Process 24"/>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Pr>
                                  <w:rFonts w:ascii="Arial" w:hAnsi="Arial" w:cs="Arial"/>
                                  <w:color w:val="000000" w:themeColor="text1"/>
                                </w:rPr>
                                <w:t>Search weapon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Display all weapons equal to the player’s level.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1B3F4AD" id="Group 11" o:spid="_x0000_s1096" style="position:absolute;margin-left:0;margin-top:1.45pt;width:443.25pt;height:220.5pt;z-index:251732992;mso-position-horizontal-relative:margin;mso-height-relative:margin" coordsize="56292,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">
                <v:shape id="Flowchart: Terminator 15" o:spid="_x0000_s1097"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uh8EA&#10;AADbAAAADwAAAGRycy9kb3ducmV2LnhtbERPyWrDMBC9F/IPYgK91XIKD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L7ofBAAAA2wAAAA8AAAAAAAAAAAAAAAAAmAIAAGRycy9kb3du&#10;cmV2LnhtbFBLBQYAAAAABAAEAPUAAACGAwAAAAA=&#10;" filled="f" strokecolor="black [3213]" strokeweight="1pt">
                  <v:textbox>
                    <w:txbxContent>
                      <w:p w:rsidR="008D1E88" w:rsidRPr="005548E9" w:rsidRDefault="008D1E88" w:rsidP="008D1E88">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17" o:spid="_x0000_s1098"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Flowchart: Process 18" o:spid="_x0000_s1099"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cWSsMA&#10;AADbAAAADwAAAGRycy9kb3ducmV2LnhtbESPQWsCMRCF7wX/QxjBW00s2MpqFBELHrzU9lBvw2bc&#10;XdxM1k3U+O+dQ6G3Gd6b975ZrLJv1Y362AS2MBkbUMRlcA1XFn6+P19noGJCdtgGJgsPirBaDl4W&#10;WLhw5y+6HVKlJIRjgRbqlLpC61jW5DGOQ0cs2in0HpOsfaVdj3cJ961+M+Zde2xYGmrsaFNTeT5c&#10;vQVtrtup2ezdx+82HHflJdNDZ2tHw7yeg0qU07/573rnBF9g5Rc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cWSsMAAADbAAAADwAAAAAAAAAAAAAAAACYAgAAZHJzL2Rv&#10;d25yZXYueG1sUEsFBgAAAAAEAAQA9QAAAIgDAAAAAA==&#10;" filled="f" strokecolor="black [3213]" strokeweight="1pt">
                  <v:textbox>
                    <w:txbxContent>
                      <w:p w:rsidR="008D1E88" w:rsidRPr="005548E9" w:rsidRDefault="008D1E88" w:rsidP="008D1E88">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v:textbox>
                </v:shape>
                <v:shape id="Flowchart: Decision 19" o:spid="_x0000_s1100"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TmMEA&#10;AADbAAAADwAAAGRycy9kb3ducmV2LnhtbERPTWsCMRC9F/wPYQq91Wz30NWtUVQq9iauhdLbsJlu&#10;lm4ma5Lq+u8bQfA2j/c5s8VgO3EiH1rHCl7GGQji2umWGwWfh83zBESIyBo7x6TgQgEW89HDDEvt&#10;zrynUxUbkUI4lKjAxNiXUobakMUwdj1x4n6ctxgT9I3UHs8p3HYyz7JXabHl1GCwp7Wh+rf6swry&#10;fGeYdkX2Xq02R7/8Kr63plDq6XFYvoGINMS7+Ob+0Gn+FK6/p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CE5jBAAAA2wAAAA8AAAAAAAAAAAAAAAAAmAIAAGRycy9kb3du&#10;cmV2LnhtbFBLBQYAAAAABAAEAPUAAACGAwAAAAA=&#10;" filled="f" strokecolor="black [3213]" strokeweight="1pt">
                  <v:textbox>
                    <w:txbxContent>
                      <w:p w:rsidR="008D1E88" w:rsidRPr="005548E9" w:rsidRDefault="008D1E88" w:rsidP="008D1E88">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20" o:spid="_x0000_s1101"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3Q8b4A&#10;AADbAAAADwAAAGRycy9kb3ducmV2LnhtbERPPYsCMRDtBf9DGMFOEwU9WY0iomBxjZ6FdsNm3F3c&#10;TNZN1PjvL4Vg+Xjfi1W0tXhS6yvHGkZDBYI4d6biQsPpbzeYgfAB2WDtmDS8ycNq2e0sMDPuxQd6&#10;HkMhUgj7DDWUITSZlD4vyaIfuoY4cVfXWgwJtoU0Lb5SuK3lWKmptFhxaiixoU1J+e34sBqkemwn&#10;avNrfs5bd9nn90hvGbXu9+J6DiJQDF/xx703GsZpffqSf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90PG+AAAA2wAAAA8AAAAAAAAAAAAAAAAAmAIAAGRycy9kb3ducmV2&#10;LnhtbFBLBQYAAAAABAAEAPUAAACDAwAAAAA=&#10;" filled="f" strokecolor="black [3213]" strokeweight="1pt">
                  <v:textbox>
                    <w:txbxContent>
                      <w:p w:rsidR="008D1E88" w:rsidRPr="005548E9" w:rsidRDefault="008D1E88" w:rsidP="008D1E88">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22" o:spid="_x0000_s1102"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RcQAAADbAAAADwAAAGRycy9kb3ducmV2LnhtbESPQWvCQBSE74X+h+UJXkrdNBFboquU&#10;irRXYynt7TX7TILZtyFv1fTfdwXB4zAz3zCL1eBadaJeGs8GniYJKOLS24YrA5+7zeMLKAnIFlvP&#10;ZOCPBFbL+7sF5tafeUunIlQqQlhyNFCH0OVaS1mTQ5n4jjh6e987DFH2lbY9niPctTpNkpl22HBc&#10;qLGjt5rKQ3F0BrIwlXQ7/X6W4qf6fbDrLJOvd2PGo+F1DirQEG7ha/vDGkhT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D5FxAAAANsAAAAPAAAAAAAAAAAA&#10;AAAAAKECAABkcnMvZG93bnJldi54bWxQSwUGAAAAAAQABAD5AAAAkgMAAAAA&#10;" strokecolor="black [3200]" strokeweight=".5pt">
                  <v:stroke endarrow="block" joinstyle="miter"/>
                </v:shape>
                <v:shape id="Flowchart: Process 23" o:spid="_x0000_s1103"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9OhsMA&#10;AADbAAAADwAAAGRycy9kb3ducmV2LnhtbESPS4sCMRCE74L/IbSwN0108cFoFBEFD3vxcdi9NZPe&#10;mWEnnXESNf77jSB4LKrqK2qxirYWN2p95VjDcKBAEOfOVFxoOJ92/RkIH5AN1o5Jw4M8rJbdzgIz&#10;4+58oNsxFCJB2GeooQyhyaT0eUkW/cA1xMn7da3FkGRbSNPiPcFtLUdKTaTFitNCiQ1tSsr/jler&#10;Qarrdqw2X2b6vXU/+/wS6SGj1h+9uJ6DCBTDO/xq742G0Sc8v6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9OhsMAAADbAAAADwAAAAAAAAAAAAAAAACYAgAAZHJzL2Rv&#10;d25yZXYueG1sUEsFBgAAAAAEAAQA9QAAAIgDAAAAAA==&#10;" filled="f" strokecolor="black [3213]" strokeweight="1pt">
                  <v:textbo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24" o:spid="_x0000_s1104"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bW8sMA&#10;AADbAAAADwAAAGRycy9kb3ducmV2LnhtbESPS4sCMRCE74L/IbSwN02U9cFoFBEFD3vxcdi9NZPe&#10;mWEnnXESNf77jSB4LKrqK2qxirYWN2p95VjDcKBAEOfOVFxoOJ92/RkIH5AN1o5Jw4M8rJbdzgIz&#10;4+58oNsxFCJB2GeooQyhyaT0eUkW/cA1xMn7da3FkGRbSNPiPcFtLUdKTaTFitNCiQ1tSsr/jler&#10;Qarrdqw2X2b6vXU/+/wS6SGj1h+9uJ6DCBTDO/xq742G0Sc8v6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bW8sMAAADbAAAADwAAAAAAAAAAAAAAAACYAgAAZHJzL2Rv&#10;d25yZXYueG1sUEsFBgAAAAAEAAQA9QAAAIgDAAAAAA==&#10;" filled="f" strokecolor="black [3213]" strokeweight="1pt">
                  <v:textbox>
                    <w:txbxContent>
                      <w:p w:rsidR="008D1E88" w:rsidRPr="005548E9" w:rsidRDefault="008D1E88" w:rsidP="008D1E88">
                        <w:pPr>
                          <w:rPr>
                            <w:rFonts w:ascii="Arial" w:hAnsi="Arial" w:cs="Arial"/>
                            <w:color w:val="000000" w:themeColor="text1"/>
                          </w:rPr>
                        </w:pPr>
                        <w:r>
                          <w:rPr>
                            <w:rFonts w:ascii="Arial" w:hAnsi="Arial" w:cs="Arial"/>
                            <w:color w:val="000000" w:themeColor="text1"/>
                          </w:rPr>
                          <w:t>Search weapon database.</w:t>
                        </w:r>
                      </w:p>
                    </w:txbxContent>
                  </v:textbox>
                </v:shape>
                <v:shape id="Flowchart: Process 25" o:spid="_x0000_s1105"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zacMA&#10;AADbAAAADwAAAGRycy9kb3ducmV2LnhtbESPQWvCQBSE7wX/w/IEb3W3Aa2krlIkhRy81Hqwt0f2&#10;mQSzb9PsatZ/3xUKPQ4z8w2z3kbbiRsNvnWs4WWuQBBXzrRcazh+fTyvQPiAbLBzTBru5GG7mTyt&#10;MTdu5E+6HUItEoR9jhqaEPpcSl81ZNHPXU+cvLMbLIYkh1qaAccEt53MlFpKiy2nhQZ72jVUXQ5X&#10;q0Gqa7FQu715PRXuu6x+It1l1Ho2je9vIALF8B/+a5dGQ7aAx5f0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zacMAAADbAAAADwAAAAAAAAAAAAAAAACYAgAAZHJzL2Rv&#10;d25yZXYueG1sUEsFBgAAAAAEAAQA9QAAAIgDAAAAAA==&#10;" filled="f" strokecolor="black [3213]" strokeweight="1pt">
                  <v:textbox>
                    <w:txbxContent>
                      <w:p w:rsidR="008D1E88" w:rsidRPr="005548E9" w:rsidRDefault="008D1E88" w:rsidP="008D1E88">
                        <w:pPr>
                          <w:rPr>
                            <w:rFonts w:ascii="Arial" w:hAnsi="Arial" w:cs="Arial"/>
                            <w:color w:val="000000" w:themeColor="text1"/>
                          </w:rPr>
                        </w:pPr>
                        <w:r>
                          <w:rPr>
                            <w:rFonts w:ascii="Arial" w:hAnsi="Arial" w:cs="Arial"/>
                            <w:color w:val="000000" w:themeColor="text1"/>
                          </w:rPr>
                          <w:t xml:space="preserve">Display all weapons equal to the player’s level. </w:t>
                        </w:r>
                      </w:p>
                    </w:txbxContent>
                  </v:textbox>
                </v:shape>
                <v:shape id="Straight Arrow Connector 26" o:spid="_x0000_s1106"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Straight Arrow Connector 31" o:spid="_x0000_s1107"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278MAAADbAAAADwAAAGRycy9kb3ducmV2LnhtbESPQWvCQBSE74X+h+UVeim60YhKdJXS&#10;IvVqKqK3Z/Y1Cc2+DXmrpv/eLRR6HGa+GWa57l2jrtRJ7dnAaJiAIi68rbk0sP/cDOagJCBbbDyT&#10;gR8SWK8eH5aYWX/jHV3zUKpYwpKhgSqENtNaioocytC3xNH78p3DEGVXatvhLZa7Ro+TZKod1hwX&#10;KmzpraLiO784A2mYyHg3Oc4kP5XnF/uepnL4MOb5qX9dgArUh//wH721kRvB7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Nu/DAAAA2wAAAA8AAAAAAAAAAAAA&#10;AAAAoQIAAGRycy9kb3ducmV2LnhtbFBLBQYAAAAABAAEAPkAAACRAwAAAAA=&#10;" strokecolor="black [3200]" strokeweight=".5pt">
                  <v:stroke endarrow="block" joinstyle="miter"/>
                </v:shape>
                <v:shape id="Straight Arrow Connector 34" o:spid="_x0000_s1108"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 id="Straight Arrow Connector 51" o:spid="_x0000_s1109"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TT8QAAADbAAAADwAAAGRycy9kb3ducmV2LnhtbESPQWvCQBSE74X+h+UVeil1o9G2RFeR&#10;llKvRhF7e80+k2D2bcjbavrv3YLgcZiZb5jZoneNOlEntWcDw0ECirjwtubSwHbz+fwGSgKyxcYz&#10;GfgjgcX8/m6GmfVnXtMpD6WKEJYMDVQhtJnWUlTkUAa+JY7ewXcOQ5RdqW2H5wh3jR4lyYt2WHNc&#10;qLCl94qKY/7rDKRhLKP1eP8q+Xf582Q/0lR2X8Y8PvTLKahAfbiFr+2VNTAZwv+X+AP0/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NNPxAAAANsAAAAPAAAAAAAAAAAA&#10;AAAAAKECAABkcnMvZG93bnJldi54bWxQSwUGAAAAAAQABAD5AAAAkgMAAAAA&#10;" strokecolor="black [3200]" strokeweight=".5pt">
                  <v:stroke endarrow="block" joinstyle="miter"/>
                </v:shape>
                <w10:wrap anchorx="margin"/>
              </v:group>
            </w:pict>
          </mc:Fallback>
        </mc:AlternateContent>
      </w: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7F1106" w:rsidP="007F1106">
      <w:pPr>
        <w:tabs>
          <w:tab w:val="left" w:pos="6015"/>
        </w:tabs>
        <w:rPr>
          <w:rFonts w:ascii="Arial" w:hAnsi="Arial" w:cs="Arial"/>
        </w:rPr>
      </w:pPr>
      <w:r w:rsidRPr="00A13142">
        <w:rPr>
          <w:rFonts w:ascii="Arial" w:hAnsi="Arial" w:cs="Arial"/>
        </w:rPr>
        <w:tab/>
        <w:t>NO</w:t>
      </w:r>
    </w:p>
    <w:p w:rsidR="008D1E88" w:rsidRPr="00A13142" w:rsidRDefault="008D1E88" w:rsidP="008D1E88">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47328" behindDoc="0" locked="0" layoutInCell="1" allowOverlap="1">
                <wp:simplePos x="0" y="0"/>
                <wp:positionH relativeFrom="column">
                  <wp:posOffset>-695325</wp:posOffset>
                </wp:positionH>
                <wp:positionV relativeFrom="paragraph">
                  <wp:posOffset>149224</wp:posOffset>
                </wp:positionV>
                <wp:extent cx="19050" cy="3190875"/>
                <wp:effectExtent l="0" t="0" r="19050" b="28575"/>
                <wp:wrapNone/>
                <wp:docPr id="115" name="Straight Connector 115"/>
                <wp:cNvGraphicFramePr/>
                <a:graphic xmlns:a="http://schemas.openxmlformats.org/drawingml/2006/main">
                  <a:graphicData uri="http://schemas.microsoft.com/office/word/2010/wordprocessingShape">
                    <wps:wsp>
                      <wps:cNvCnPr/>
                      <wps:spPr>
                        <a:xfrm>
                          <a:off x="0" y="0"/>
                          <a:ext cx="19050" cy="319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0390B" id="Straight Connector 11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4.75pt,11.75pt" to="-53.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" strokecolor="black [3200]" strokeweight=".5pt">
                <v:stroke joinstyle="miter"/>
              </v:line>
            </w:pict>
          </mc:Fallback>
        </mc:AlternateContent>
      </w:r>
      <w:r w:rsidRPr="00A13142">
        <w:rPr>
          <w:rFonts w:ascii="Arial" w:hAnsi="Arial" w:cs="Arial"/>
          <w:noProof/>
          <w:lang w:eastAsia="en-GB"/>
        </w:rPr>
        <mc:AlternateContent>
          <mc:Choice Requires="wps">
            <w:drawing>
              <wp:anchor distT="0" distB="0" distL="114300" distR="114300" simplePos="0" relativeHeight="251746304" behindDoc="0" locked="0" layoutInCell="1" allowOverlap="1">
                <wp:simplePos x="0" y="0"/>
                <wp:positionH relativeFrom="column">
                  <wp:posOffset>-695325</wp:posOffset>
                </wp:positionH>
                <wp:positionV relativeFrom="paragraph">
                  <wp:posOffset>139700</wp:posOffset>
                </wp:positionV>
                <wp:extent cx="800100" cy="9525"/>
                <wp:effectExtent l="0" t="0" r="19050" b="28575"/>
                <wp:wrapNone/>
                <wp:docPr id="114" name="Straight Connector 114"/>
                <wp:cNvGraphicFramePr/>
                <a:graphic xmlns:a="http://schemas.openxmlformats.org/drawingml/2006/main">
                  <a:graphicData uri="http://schemas.microsoft.com/office/word/2010/wordprocessingShape">
                    <wps:wsp>
                      <wps:cNvCnPr/>
                      <wps:spPr>
                        <a:xfrm flipH="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A9DD4" id="Straight Connector 114"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54.75pt,11pt" to="8.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" strokecolor="black [3200]" strokeweight=".5pt">
                <v:stroke joinstyle="miter"/>
              </v:line>
            </w:pict>
          </mc:Fallback>
        </mc:AlternateContent>
      </w: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7F1106" w:rsidP="007F1106">
      <w:pPr>
        <w:tabs>
          <w:tab w:val="left" w:pos="6930"/>
        </w:tabs>
        <w:rPr>
          <w:rFonts w:ascii="Arial" w:hAnsi="Arial" w:cs="Arial"/>
        </w:rPr>
      </w:pPr>
      <w:r w:rsidRPr="00A13142">
        <w:rPr>
          <w:rFonts w:ascii="Arial" w:hAnsi="Arial" w:cs="Arial"/>
        </w:rPr>
        <w:tab/>
        <w:t>YES</w:t>
      </w: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44256" behindDoc="0" locked="0" layoutInCell="1" allowOverlap="1" wp14:anchorId="5527F105" wp14:editId="78563CE8">
                <wp:simplePos x="0" y="0"/>
                <wp:positionH relativeFrom="margin">
                  <wp:align>right</wp:align>
                </wp:positionH>
                <wp:positionV relativeFrom="paragraph">
                  <wp:posOffset>12700</wp:posOffset>
                </wp:positionV>
                <wp:extent cx="1104900" cy="457200"/>
                <wp:effectExtent l="0" t="0" r="19050" b="19050"/>
                <wp:wrapNone/>
                <wp:docPr id="112" name="Flowchart: Terminator 112"/>
                <wp:cNvGraphicFramePr/>
                <a:graphic xmlns:a="http://schemas.openxmlformats.org/drawingml/2006/main">
                  <a:graphicData uri="http://schemas.microsoft.com/office/word/2010/wordprocessingShape">
                    <wps:wsp>
                      <wps:cNvSpPr/>
                      <wps:spPr>
                        <a:xfrm>
                          <a:off x="0" y="0"/>
                          <a:ext cx="1104900" cy="457200"/>
                        </a:xfrm>
                        <a:prstGeom prst="flowChartTerminator">
                          <a:avLst/>
                        </a:prstGeom>
                        <a:noFill/>
                        <a:ln w="12700" cap="flat" cmpd="sng" algn="ctr">
                          <a:solidFill>
                            <a:sysClr val="windowText" lastClr="000000"/>
                          </a:solidFill>
                          <a:prstDash val="solid"/>
                          <a:miter lim="800000"/>
                        </a:ln>
                        <a:effectLst/>
                      </wps:spPr>
                      <wps:txbx>
                        <w:txbxContent>
                          <w:p w:rsidR="008D1E88" w:rsidRPr="001843F6" w:rsidRDefault="008D1E88" w:rsidP="008D1E88">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7F105" id="Flowchart: Terminator 112" o:spid="_x0000_s1110" type="#_x0000_t116" style="position:absolute;margin-left:35.8pt;margin-top:1pt;width:87pt;height:36pt;z-index:2517442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" filled="f" strokecolor="windowText" strokeweight="1pt">
                <v:textbox>
                  <w:txbxContent>
                    <w:p w:rsidR="008D1E88" w:rsidRPr="001843F6" w:rsidRDefault="008D1E88" w:rsidP="008D1E88">
                      <w:pPr>
                        <w:rPr>
                          <w:rFonts w:ascii="Arial" w:hAnsi="Arial" w:cs="Arial"/>
                          <w:b/>
                          <w:color w:val="000000" w:themeColor="text1"/>
                        </w:rPr>
                      </w:pPr>
                      <w:r w:rsidRPr="001843F6">
                        <w:rPr>
                          <w:rFonts w:ascii="Arial" w:hAnsi="Arial" w:cs="Arial"/>
                          <w:b/>
                          <w:color w:val="000000" w:themeColor="text1"/>
                        </w:rPr>
                        <w:t>End function</w:t>
                      </w:r>
                    </w:p>
                  </w:txbxContent>
                </v:textbox>
                <w10:wrap anchorx="margin"/>
              </v:shape>
            </w:pict>
          </mc:Fallback>
        </mc:AlternateContent>
      </w:r>
    </w:p>
    <w:p w:rsidR="008D1E88" w:rsidRPr="00A13142" w:rsidRDefault="008D1E88" w:rsidP="008D1E88">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45280" behindDoc="0" locked="0" layoutInCell="1" allowOverlap="1">
                <wp:simplePos x="0" y="0"/>
                <wp:positionH relativeFrom="column">
                  <wp:posOffset>3524250</wp:posOffset>
                </wp:positionH>
                <wp:positionV relativeFrom="paragraph">
                  <wp:posOffset>48260</wp:posOffset>
                </wp:positionV>
                <wp:extent cx="638175" cy="9525"/>
                <wp:effectExtent l="0" t="57150" r="28575" b="85725"/>
                <wp:wrapNone/>
                <wp:docPr id="113" name="Straight Arrow Connector 113"/>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63478" id="Straight Arrow Connector 113" o:spid="_x0000_s1026" type="#_x0000_t32" style="position:absolute;margin-left:277.5pt;margin-top:3.8pt;width:50.25pt;height:.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" strokecolor="black [3200]" strokeweight=".5pt">
                <v:stroke endarrow="block" joinstyle="miter"/>
              </v:shape>
            </w:pict>
          </mc:Fallback>
        </mc:AlternateContent>
      </w:r>
    </w:p>
    <w:p w:rsidR="008D1E88" w:rsidRPr="00A13142" w:rsidRDefault="008D1E88" w:rsidP="008D1E88">
      <w:pPr>
        <w:rPr>
          <w:rFonts w:ascii="Arial" w:hAnsi="Arial" w:cs="Arial"/>
        </w:rPr>
      </w:pPr>
    </w:p>
    <w:p w:rsidR="008D1E88" w:rsidRPr="00A13142" w:rsidRDefault="008D1E88" w:rsidP="008D1E88">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49376" behindDoc="0" locked="0" layoutInCell="1" allowOverlap="1">
                <wp:simplePos x="0" y="0"/>
                <wp:positionH relativeFrom="column">
                  <wp:posOffset>4810125</wp:posOffset>
                </wp:positionH>
                <wp:positionV relativeFrom="paragraph">
                  <wp:posOffset>22860</wp:posOffset>
                </wp:positionV>
                <wp:extent cx="9525" cy="504825"/>
                <wp:effectExtent l="76200" t="38100" r="66675" b="28575"/>
                <wp:wrapNone/>
                <wp:docPr id="117" name="Straight Arrow Connector 117"/>
                <wp:cNvGraphicFramePr/>
                <a:graphic xmlns:a="http://schemas.openxmlformats.org/drawingml/2006/main">
                  <a:graphicData uri="http://schemas.microsoft.com/office/word/2010/wordprocessingShape">
                    <wps:wsp>
                      <wps:cNvCnPr/>
                      <wps:spPr>
                        <a:xfrm flipH="1" flipV="1">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6DDE2" id="Straight Arrow Connector 117" o:spid="_x0000_s1026" type="#_x0000_t32" style="position:absolute;margin-left:378.75pt;margin-top:1.8pt;width:.75pt;height:39.7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" strokecolor="black [3200]" strokeweight=".5pt">
                <v:stroke endarrow="block" joinstyle="miter"/>
              </v:shape>
            </w:pict>
          </mc:Fallback>
        </mc:AlternateContent>
      </w:r>
    </w:p>
    <w:p w:rsidR="008D1E88" w:rsidRPr="00A13142" w:rsidRDefault="008D1E88" w:rsidP="008D1E88">
      <w:pPr>
        <w:rPr>
          <w:rFonts w:ascii="Arial" w:hAnsi="Arial" w:cs="Arial"/>
        </w:rPr>
      </w:pPr>
    </w:p>
    <w:p w:rsidR="008D1E88" w:rsidRPr="00A13142" w:rsidRDefault="008D1E88" w:rsidP="008D1E88">
      <w:pP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48352" behindDoc="0" locked="0" layoutInCell="1" allowOverlap="1">
                <wp:simplePos x="0" y="0"/>
                <wp:positionH relativeFrom="column">
                  <wp:posOffset>-666750</wp:posOffset>
                </wp:positionH>
                <wp:positionV relativeFrom="paragraph">
                  <wp:posOffset>226060</wp:posOffset>
                </wp:positionV>
                <wp:extent cx="5476875" cy="38100"/>
                <wp:effectExtent l="0" t="0" r="28575" b="19050"/>
                <wp:wrapNone/>
                <wp:docPr id="116" name="Straight Connector 116"/>
                <wp:cNvGraphicFramePr/>
                <a:graphic xmlns:a="http://schemas.openxmlformats.org/drawingml/2006/main">
                  <a:graphicData uri="http://schemas.microsoft.com/office/word/2010/wordprocessingShape">
                    <wps:wsp>
                      <wps:cNvCnPr/>
                      <wps:spPr>
                        <a:xfrm flipV="1">
                          <a:off x="0" y="0"/>
                          <a:ext cx="5476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8ED4D" id="Straight Connector 116"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7.8pt" to="378.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" strokecolor="black [3200]" strokeweight=".5pt">
                <v:stroke joinstyle="miter"/>
              </v:line>
            </w:pict>
          </mc:Fallback>
        </mc:AlternateContent>
      </w: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8D1E88" w:rsidRPr="00A13142" w:rsidRDefault="008D1E88" w:rsidP="008D1E88">
      <w:pPr>
        <w:rPr>
          <w:rFonts w:ascii="Arial" w:hAnsi="Arial" w:cs="Arial"/>
        </w:rPr>
      </w:pPr>
    </w:p>
    <w:p w:rsidR="001314C0" w:rsidRPr="001314C0" w:rsidRDefault="001314C0" w:rsidP="008D1E88">
      <w:pPr>
        <w:rPr>
          <w:rFonts w:ascii="Arial" w:hAnsi="Arial" w:cs="Arial"/>
        </w:rPr>
      </w:pPr>
      <w:r>
        <w:rPr>
          <w:rFonts w:ascii="Arial" w:hAnsi="Arial" w:cs="Arial"/>
        </w:rPr>
        <w:t xml:space="preserve">The program will connect to the database and search through all of the weapon records, then the program will find specific weapons that are equal to the users level; once this has been done the program will then display all weapons that the player can purchase and add to their own inventory. </w:t>
      </w: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1314C0" w:rsidRDefault="001314C0" w:rsidP="008D1E88">
      <w:pPr>
        <w:rPr>
          <w:rFonts w:ascii="Arial" w:hAnsi="Arial" w:cs="Arial"/>
          <w:b/>
          <w:u w:val="single"/>
        </w:rPr>
      </w:pPr>
    </w:p>
    <w:p w:rsidR="008D1E88" w:rsidRPr="00A13142" w:rsidRDefault="00936BEA" w:rsidP="008D1E88">
      <w:pPr>
        <w:rPr>
          <w:rFonts w:ascii="Arial" w:hAnsi="Arial" w:cs="Arial"/>
          <w:b/>
          <w:u w:val="single"/>
        </w:rPr>
      </w:pPr>
      <w:r w:rsidRPr="00A13142">
        <w:rPr>
          <w:rFonts w:ascii="Arial" w:hAnsi="Arial" w:cs="Arial"/>
          <w:b/>
          <w:u w:val="single"/>
        </w:rPr>
        <w:t xml:space="preserve">Hunting </w:t>
      </w:r>
    </w:p>
    <w:p w:rsidR="00936BEA" w:rsidRPr="00A13142" w:rsidRDefault="00936BEA" w:rsidP="008D1E88">
      <w:pPr>
        <w:rPr>
          <w:rFonts w:ascii="Arial" w:hAnsi="Arial" w:cs="Arial"/>
          <w:b/>
          <w:u w:val="single"/>
        </w:rPr>
      </w:pPr>
      <w:r w:rsidRPr="00A13142">
        <w:rPr>
          <w:rFonts w:ascii="Arial" w:hAnsi="Arial" w:cs="Arial"/>
          <w:noProof/>
          <w:lang w:eastAsia="en-GB"/>
        </w:rPr>
        <mc:AlternateContent>
          <mc:Choice Requires="wpg">
            <w:drawing>
              <wp:anchor distT="0" distB="0" distL="114300" distR="114300" simplePos="0" relativeHeight="251751424" behindDoc="0" locked="0" layoutInCell="1" allowOverlap="1" wp14:anchorId="3430D5FE" wp14:editId="508E4438">
                <wp:simplePos x="0" y="0"/>
                <wp:positionH relativeFrom="margin">
                  <wp:align>right</wp:align>
                </wp:positionH>
                <wp:positionV relativeFrom="paragraph">
                  <wp:posOffset>184150</wp:posOffset>
                </wp:positionV>
                <wp:extent cx="5629275" cy="2800350"/>
                <wp:effectExtent l="0" t="19050" r="28575" b="19050"/>
                <wp:wrapNone/>
                <wp:docPr id="132" name="Group 132"/>
                <wp:cNvGraphicFramePr/>
                <a:graphic xmlns:a="http://schemas.openxmlformats.org/drawingml/2006/main">
                  <a:graphicData uri="http://schemas.microsoft.com/office/word/2010/wordprocessingGroup">
                    <wpg:wgp>
                      <wpg:cNvGrpSpPr/>
                      <wpg:grpSpPr>
                        <a:xfrm>
                          <a:off x="0" y="0"/>
                          <a:ext cx="5629275" cy="2800350"/>
                          <a:chOff x="0" y="0"/>
                          <a:chExt cx="5629275" cy="2838450"/>
                        </a:xfrm>
                      </wpg:grpSpPr>
                      <wps:wsp>
                        <wps:cNvPr id="133" name="Flowchart: Terminator 133"/>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Flowchart: Process 135"/>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Flowchart: Decision 136"/>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Flowchart: Process 137"/>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Flowchart: Process 139"/>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Flowchart: Process 140"/>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rPr>
                                  <w:rFonts w:ascii="Arial" w:hAnsi="Arial" w:cs="Arial"/>
                                  <w:color w:val="000000" w:themeColor="text1"/>
                                </w:rPr>
                              </w:pPr>
                              <w:r>
                                <w:rPr>
                                  <w:rFonts w:ascii="Arial" w:hAnsi="Arial" w:cs="Arial"/>
                                  <w:color w:val="000000" w:themeColor="text1"/>
                                </w:rPr>
                                <w:t xml:space="preserve">Gather player’s ID and monster ID e.g. health, name, </w:t>
                              </w:r>
                              <w:proofErr w:type="spellStart"/>
                              <w:r>
                                <w:rPr>
                                  <w:rFonts w:ascii="Arial" w:hAnsi="Arial" w:cs="Arial"/>
                                  <w:color w:val="000000" w:themeColor="text1"/>
                                </w:rPr>
                                <w:t>exp</w:t>
                              </w:r>
                              <w:proofErr w:type="spellEnd"/>
                              <w:r>
                                <w:rPr>
                                  <w:rFonts w:ascii="Arial" w:hAnsi="Arial" w:cs="Arial"/>
                                  <w:color w:val="000000" w:themeColor="text1"/>
                                </w:rPr>
                                <w:t xml:space="preserve">, potions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Flowchart: Process 141"/>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BEA" w:rsidRPr="005548E9" w:rsidRDefault="00936BEA" w:rsidP="00936BEA">
                              <w:pPr>
                                <w:rPr>
                                  <w:rFonts w:ascii="Arial" w:hAnsi="Arial" w:cs="Arial"/>
                                  <w:color w:val="000000" w:themeColor="text1"/>
                                </w:rPr>
                              </w:pPr>
                              <w:r>
                                <w:rPr>
                                  <w:rFonts w:ascii="Arial" w:hAnsi="Arial" w:cs="Arial"/>
                                  <w:color w:val="000000" w:themeColor="text1"/>
                                </w:rPr>
                                <w:t xml:space="preserve">Display </w:t>
                              </w:r>
                              <w:r>
                                <w:rPr>
                                  <w:rFonts w:ascii="Arial" w:hAnsi="Arial" w:cs="Arial"/>
                                  <w:color w:val="000000" w:themeColor="text1"/>
                                </w:rPr>
                                <w:t xml:space="preserve">fighting menu e.g. flee, attack, heavy attack, drink potion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Straight Arrow Connector 143"/>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430D5FE" id="Group 132" o:spid="_x0000_s1111" style="position:absolute;margin-left:392.05pt;margin-top:14.5pt;width:443.25pt;height:220.5pt;z-index:251751424;mso-position-horizontal:right;mso-position-horizontal-relative:margin;mso-height-relative:margin" coordsize="56292,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">
                <v:shape id="Flowchart: Terminator 133" o:spid="_x0000_s1112"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sMcEA&#10;AADcAAAADwAAAGRycy9kb3ducmV2LnhtbERPTWvCQBC9F/wPywje6iYNlBJdJUiFggfbqPchOybB&#10;3dmY3cbk33cLhd7m8T5nvR2tEQP1vnWsIF0mIIgrp1uuFZxP++c3ED4gazSOScFEHrab2dMac+0e&#10;/EVDGWoRQ9jnqKAJocul9FVDFv3SdcSRu7reYoiwr6Xu8RHDrZEvSfIqLbYcGxrsaNdQdSu/rYL3&#10;K5rPKS3lRYfkUNyPR9ybQanFfCxWIAKN4V/85/7QcX6Wwe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TrDHBAAAA3AAAAA8AAAAAAAAAAAAAAAAAmAIAAGRycy9kb3du&#10;cmV2LnhtbFBLBQYAAAAABAAEAPUAAACGAwAAAAA=&#10;" filled="f" strokecolor="black [3213]" strokeweight="1pt">
                  <v:textbox>
                    <w:txbxContent>
                      <w:p w:rsidR="00936BEA" w:rsidRPr="005548E9" w:rsidRDefault="00936BEA" w:rsidP="00936BEA">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134" o:spid="_x0000_s1113"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dC9MIAAADcAAAADwAAAGRycy9kb3ducmV2LnhtbERPS2vCQBC+C/0PyxS8mU1foU1dRSOC&#10;9VYNPQ/ZaRKanY3ZNUn/vSsI3ubje858OZpG9NS52rKCpygGQVxYXXOpID9uZ+8gnEfW2FgmBf/k&#10;YLl4mMwx1Xbgb+oPvhQhhF2KCirv21RKV1Rk0EW2JQ7cr+0M+gC7UuoOhxBuGvkcx4k0WHNoqLCl&#10;rKLi73A2Cgb0Px/rVXnK1puv3fjWnJJjvldq+jiuPkF4Gv1dfHPvdJj/8grXZ8IFcn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dC9MIAAADcAAAADwAAAAAAAAAAAAAA&#10;AAChAgAAZHJzL2Rvd25yZXYueG1sUEsFBgAAAAAEAAQA+QAAAJADAAAAAA==&#10;" strokecolor="black [3200]" strokeweight=".5pt">
                  <v:stroke endarrow="block" joinstyle="miter"/>
                </v:shape>
                <v:shape id="Flowchart: Process 135" o:spid="_x0000_s1114"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gKcEA&#10;AADcAAAADwAAAGRycy9kb3ducmV2LnhtbERPS4vCMBC+C/sfwgjeNFHxQTXKIgoevKx62L0NzWxb&#10;tpnUJmr890ZY8DYf33OW62hrcaPWV441DAcKBHHuTMWFhvNp15+D8AHZYO2YNDzIw3r10VliZtyd&#10;v+h2DIVIIewz1FCG0GRS+rwki37gGuLE/brWYkiwLaRp8Z7CbS1HSk2lxYpTQ4kNbUrK/45Xq0Gq&#10;63aiNgcz+966n31+ifSQUeteN34uQASK4S3+d+9Nmj+ewOuZd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2oCnBAAAA3AAAAA8AAAAAAAAAAAAAAAAAmAIAAGRycy9kb3du&#10;cmV2LnhtbFBLBQYAAAAABAAEAPUAAACGAwAAAAA=&#10;" filled="f" strokecolor="black [3213]" strokeweight="1pt">
                  <v:textbox>
                    <w:txbxContent>
                      <w:p w:rsidR="00936BEA" w:rsidRPr="005548E9" w:rsidRDefault="00936BEA" w:rsidP="00936BEA">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v:textbox>
                </v:shape>
                <v:shape id="Flowchart: Decision 136" o:spid="_x0000_s1115"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BV8IA&#10;AADcAAAADwAAAGRycy9kb3ducmV2LnhtbERP32vCMBB+F/wfwgl703Qd2NEZRUXZ3mR1MPZ2NLem&#10;rLnUJNPuvzfCwLf7+H7eYjXYTpzJh9axgsdZBoK4drrlRsHHcT99BhEissbOMSn4owCr5Xi0wFK7&#10;C7/TuYqNSCEcSlRgYuxLKUNtyGKYuZ44cd/OW4wJ+kZqj5cUbjuZZ9lcWmw5NRjsaWuo/ql+rYI8&#10;PximQ5Htqs3+5NefxderKZR6mAzrFxCRhngX/7vfdJr/NIfbM+kC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MFXwgAAANwAAAAPAAAAAAAAAAAAAAAAAJgCAABkcnMvZG93&#10;bnJldi54bWxQSwUGAAAAAAQABAD1AAAAhwMAAAAA&#10;" filled="f" strokecolor="black [3213]" strokeweight="1pt">
                  <v:textbox>
                    <w:txbxContent>
                      <w:p w:rsidR="00936BEA" w:rsidRPr="005548E9" w:rsidRDefault="00936BEA" w:rsidP="00936BEA">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137" o:spid="_x0000_s1116"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bxcMA&#10;AADcAAAADwAAAGRycy9kb3ducmV2LnhtbERPTWvCQBC9F/wPywi91d22tJboKiIWcvDS6MHehuyY&#10;hGZnY3aNm3/vFgq9zeN9znIdbSsG6n3jWMPzTIEgLp1puNJwPHw+fYDwAdlg65g0jORhvZo8LDEz&#10;7sZfNBShEimEfYYa6hC6TEpf1mTRz1xHnLiz6y2GBPtKmh5vKdy28kWpd2mx4dRQY0fbmsqf4mo1&#10;SHXdvant3sxPO/edl5dIo4xaP07jZgEiUAz/4j93btL81zn8Pp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ibxcMAAADcAAAADwAAAAAAAAAAAAAAAACYAgAAZHJzL2Rv&#10;d25yZXYueG1sUEsFBgAAAAAEAAQA9QAAAIgDAAAAAA==&#10;" filled="f" strokecolor="black [3213]" strokeweight="1pt">
                  <v:textbox>
                    <w:txbxContent>
                      <w:p w:rsidR="00936BEA" w:rsidRPr="005548E9" w:rsidRDefault="00936BEA" w:rsidP="00936BEA">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138" o:spid="_x0000_s1117"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3l8MUAAADcAAAADwAAAGRycy9kb3ducmV2LnhtbESPQUvDQBCF74L/YRnBi7Qbm2IldltE&#10;Eb02lVJvY3ZMgtnZkFnb9N93DkJvM7w3732zXI+hMwcapI3s4H6agSGuom+5dvC5fZs8gpGE7LGL&#10;TA5OJLBeXV8tsfDxyBs6lKk2GsJSoIMmpb6wVqqGAso09sSq/cQhYNJ1qK0f8KjhobOzLHuwAVvW&#10;hgZ7emmo+i3/goM8zWW2me8XUn7V33f+Nc9l9+7c7c34/AQm0Zgu5v/rD6/4udLq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3l8MUAAADcAAAADwAAAAAAAAAA&#10;AAAAAAChAgAAZHJzL2Rvd25yZXYueG1sUEsFBgAAAAAEAAQA+QAAAJMDAAAAAA==&#10;" strokecolor="black [3200]" strokeweight=".5pt">
                  <v:stroke endarrow="block" joinstyle="miter"/>
                </v:shape>
                <v:shape id="Flowchart: Process 139" o:spid="_x0000_s1118"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qLMIA&#10;AADcAAAADwAAAGRycy9kb3ducmV2LnhtbERPTWsCMRC9C/6HMAVvbtJKrW6NUsSCBy9aD3obNuPu&#10;0s1k3USN/94UCt7m8T5ntoi2EVfqfO1Yw2umQBAXztRcatj/fA8nIHxANtg4Jg138rCY93szzI27&#10;8Zauu1CKFMI+Rw1VCG0upS8qsugz1xIn7uQ6iyHBrpSmw1sKt418U2osLdacGipsaVlR8bu7WA1S&#10;XVbvarkxH4eVO66Lc6S7jFoPXuLXJ4hAMTzF/+61SfNHU/h7Jl0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6oswgAAANwAAAAPAAAAAAAAAAAAAAAAAJgCAABkcnMvZG93&#10;bnJldi54bWxQSwUGAAAAAAQABAD1AAAAhwMAAAAA&#10;" filled="f" strokecolor="black [3213]" strokeweight="1pt">
                  <v:textbox>
                    <w:txbxContent>
                      <w:p w:rsidR="00936BEA" w:rsidRPr="005548E9" w:rsidRDefault="00936BEA" w:rsidP="00936BEA">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140" o:spid="_x0000_s1119"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wzMUA&#10;AADcAAAADwAAAGRycy9kb3ducmV2LnhtbESPQW/CMAyF75P2HyIj7bYmTIOhQkATYhIHLoMdtpvV&#10;mLaicbomQPj382ESN1vv+b3Pi1X2nbrQENvAFsaFAUVcBddybeHr8PE8AxUTssMuMFm4UYTV8vFh&#10;gaULV/6kyz7VSkI4lmihSakvtY5VQx5jEXpi0Y5h8JhkHWrtBrxKuO/0izFT7bFlaWiwp3VD1Wl/&#10;9ha0OW8mZr1zb9+b8LOtfjPddLb2aZTf56AS5XQ3/19vneC/Cr48Ix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3DMxQAAANwAAAAPAAAAAAAAAAAAAAAAAJgCAABkcnMv&#10;ZG93bnJldi54bWxQSwUGAAAAAAQABAD1AAAAigMAAAAA&#10;" filled="f" strokecolor="black [3213]" strokeweight="1pt">
                  <v:textbox>
                    <w:txbxContent>
                      <w:p w:rsidR="00936BEA" w:rsidRPr="005548E9" w:rsidRDefault="00936BEA" w:rsidP="00936BEA">
                        <w:pPr>
                          <w:rPr>
                            <w:rFonts w:ascii="Arial" w:hAnsi="Arial" w:cs="Arial"/>
                            <w:color w:val="000000" w:themeColor="text1"/>
                          </w:rPr>
                        </w:pPr>
                        <w:r>
                          <w:rPr>
                            <w:rFonts w:ascii="Arial" w:hAnsi="Arial" w:cs="Arial"/>
                            <w:color w:val="000000" w:themeColor="text1"/>
                          </w:rPr>
                          <w:t xml:space="preserve">Gather player’s ID and monster ID e.g. health, name, </w:t>
                        </w:r>
                        <w:proofErr w:type="spellStart"/>
                        <w:r>
                          <w:rPr>
                            <w:rFonts w:ascii="Arial" w:hAnsi="Arial" w:cs="Arial"/>
                            <w:color w:val="000000" w:themeColor="text1"/>
                          </w:rPr>
                          <w:t>exp</w:t>
                        </w:r>
                        <w:proofErr w:type="spellEnd"/>
                        <w:r>
                          <w:rPr>
                            <w:rFonts w:ascii="Arial" w:hAnsi="Arial" w:cs="Arial"/>
                            <w:color w:val="000000" w:themeColor="text1"/>
                          </w:rPr>
                          <w:t xml:space="preserve">, potions etc. </w:t>
                        </w:r>
                      </w:p>
                    </w:txbxContent>
                  </v:textbox>
                </v:shape>
                <v:shape id="Flowchart: Process 141" o:spid="_x0000_s1120"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VV8EA&#10;AADcAAAADwAAAGRycy9kb3ducmV2LnhtbERPTYvCMBC9C/6HMII3TRR3V6pRFlHw4EXdg96GZmyL&#10;zaTbRI3/3iwIe5vH+5z5Mtpa3Kn1lWMNo6ECQZw7U3Gh4ee4GUxB+IBssHZMGp7kYbnoduaYGffg&#10;Pd0PoRAphH2GGsoQmkxKn5dk0Q9dQ5y4i2sthgTbQpoWHync1nKs1Ke0WHFqKLGhVUn59XCzGqS6&#10;rT/Uame+Tmt33ua/kZ4yat3vxe8ZiEAx/Ivf7q1J8ycj+HsmXS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1VfBAAAA3AAAAA8AAAAAAAAAAAAAAAAAmAIAAGRycy9kb3du&#10;cmV2LnhtbFBLBQYAAAAABAAEAPUAAACGAwAAAAA=&#10;" filled="f" strokecolor="black [3213]" strokeweight="1pt">
                  <v:textbox>
                    <w:txbxContent>
                      <w:p w:rsidR="00936BEA" w:rsidRPr="005548E9" w:rsidRDefault="00936BEA" w:rsidP="00936BEA">
                        <w:pPr>
                          <w:rPr>
                            <w:rFonts w:ascii="Arial" w:hAnsi="Arial" w:cs="Arial"/>
                            <w:color w:val="000000" w:themeColor="text1"/>
                          </w:rPr>
                        </w:pPr>
                        <w:r>
                          <w:rPr>
                            <w:rFonts w:ascii="Arial" w:hAnsi="Arial" w:cs="Arial"/>
                            <w:color w:val="000000" w:themeColor="text1"/>
                          </w:rPr>
                          <w:t xml:space="preserve">Display </w:t>
                        </w:r>
                        <w:r>
                          <w:rPr>
                            <w:rFonts w:ascii="Arial" w:hAnsi="Arial" w:cs="Arial"/>
                            <w:color w:val="000000" w:themeColor="text1"/>
                          </w:rPr>
                          <w:t xml:space="preserve">fighting menu e.g. flee, attack, heavy attack, drink potion etc. </w:t>
                        </w:r>
                      </w:p>
                    </w:txbxContent>
                  </v:textbox>
                </v:shape>
                <v:shape id="Straight Arrow Connector 142" o:spid="_x0000_s1121"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hZ8MAAADcAAAADwAAAGRycy9kb3ducmV2LnhtbERPTUvDQBC9C/6HZYRepN2YBFtit0Us&#10;Ra+NIu1tmh2TYHY2ZLZt/PeuIPQ2j/c5y/XoOnWmQVrPBh5mCSjiytuWawMf79vpApQEZIudZzLw&#10;QwLr1e3NEgvrL7yjcxlqFUNYCjTQhNAXWkvVkEOZ+Z44cl9+cBgiHGptB7zEcNfpNEketcOWY0OD&#10;Pb00VH2XJ2cgC7mku3w/l/JQH+/tJsvk89WYyd34/AQq0Biu4n/3m43z8xT+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DoWfDAAAA3AAAAA8AAAAAAAAAAAAA&#10;AAAAoQIAAGRycy9kb3ducmV2LnhtbFBLBQYAAAAABAAEAPkAAACRAwAAAAA=&#10;" strokecolor="black [3200]" strokeweight=".5pt">
                  <v:stroke endarrow="block" joinstyle="miter"/>
                </v:shape>
                <v:shape id="Straight Arrow Connector 143" o:spid="_x0000_s1122"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8E/MIAAADcAAAADwAAAGRycy9kb3ducmV2LnhtbERPTWvCQBC9F/wPywheim5qQpXoKlIp&#10;7dW0lPY2ZsckmJ0Nma2m/75bKHibx/uc9XZwrbpQL41nAw+zBBRx6W3DlYH3t+fpEpQEZIutZzLw&#10;QwLbzehujbn1Vz7QpQiViiEsORqoQ+hyraWsyaHMfEccuZPvHYYI+0rbHq8x3LV6niSP2mHDsaHG&#10;jp5qKs/FtzOQhkzmh+xzIcVXdby3+zSVjxdjJuNhtwIVaAg38b/71cb5WQp/z8QL9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8E/MIAAADcAAAADwAAAAAAAAAAAAAA&#10;AAChAgAAZHJzL2Rvd25yZXYueG1sUEsFBgAAAAAEAAQA+QAAAJADAAAAAA==&#10;" strokecolor="black [3200]" strokeweight=".5pt">
                  <v:stroke endarrow="block" joinstyle="miter"/>
                </v:shape>
                <v:shape id="Straight Arrow Connector 144" o:spid="_x0000_s1123"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xicMAAADcAAAADwAAAGRycy9kb3ducmV2LnhtbERPS2uDQBC+B/Iflin0lqwNNiTWNSSW&#10;gs0tD3oe3KlK3VnjbtX++26hkNt8fM9Jd5NpxUC9aywreFpGIIhLqxuuFFwvb4sNCOeRNbaWScEP&#10;Odhl81mKibYjn2g4+0qEEHYJKqi97xIpXVmTQbe0HXHgPm1v0AfYV1L3OIZw08pVFK2lwYZDQ40d&#10;5TWVX+dvo2BE/7E97Ktbfnh9L6bn9ra+XI9KPT5M+xcQniZ/F/+7Cx3mxzH8PRMu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RMYnDAAAA3AAAAA8AAAAAAAAAAAAA&#10;AAAAoQIAAGRycy9kb3ducmV2LnhtbFBLBQYAAAAABAAEAPkAAACRAwAAAAA=&#10;" strokecolor="black [3200]" strokeweight=".5pt">
                  <v:stroke endarrow="block" joinstyle="miter"/>
                </v:shape>
                <v:shape id="Straight Arrow Connector 145" o:spid="_x0000_s1124"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w10:wrap anchorx="margin"/>
              </v:group>
            </w:pict>
          </mc:Fallback>
        </mc:AlternateContent>
      </w:r>
    </w:p>
    <w:p w:rsidR="00936BEA" w:rsidRPr="00A13142" w:rsidRDefault="00936BEA" w:rsidP="008D1E88">
      <w:pPr>
        <w:rPr>
          <w:rFonts w:ascii="Arial" w:hAnsi="Arial" w:cs="Arial"/>
          <w:b/>
          <w:u w:val="single"/>
        </w:rPr>
      </w:pPr>
    </w:p>
    <w:p w:rsidR="008D1E88" w:rsidRPr="00A13142" w:rsidRDefault="008D1E88" w:rsidP="008D1E88">
      <w:pPr>
        <w:jc w:val="center"/>
        <w:rPr>
          <w:rFonts w:ascii="Arial" w:hAnsi="Arial" w:cs="Arial"/>
        </w:rPr>
      </w:pPr>
    </w:p>
    <w:p w:rsidR="00936BEA" w:rsidRPr="00A13142" w:rsidRDefault="00936BEA" w:rsidP="008D1E88">
      <w:pPr>
        <w:jc w:val="center"/>
        <w:rPr>
          <w:rFonts w:ascii="Arial" w:hAnsi="Arial" w:cs="Arial"/>
        </w:rPr>
      </w:pPr>
    </w:p>
    <w:p w:rsidR="007F1106" w:rsidRPr="00A13142" w:rsidRDefault="007C1E05" w:rsidP="008D1E88">
      <w:pPr>
        <w:jc w:val="center"/>
        <w:rPr>
          <w:rFonts w:ascii="Arial" w:hAnsi="Arial" w:cs="Arial"/>
        </w:rPr>
      </w:pPr>
      <w:r w:rsidRPr="00A13142">
        <w:rPr>
          <w:rFonts w:ascii="Arial" w:hAnsi="Arial" w:cs="Arial"/>
          <w:noProof/>
          <w:lang w:eastAsia="en-GB"/>
        </w:rPr>
        <mc:AlternateContent>
          <mc:Choice Requires="wps">
            <w:drawing>
              <wp:anchor distT="0" distB="0" distL="114300" distR="114300" simplePos="0" relativeHeight="251755520" behindDoc="0" locked="0" layoutInCell="1" allowOverlap="1">
                <wp:simplePos x="0" y="0"/>
                <wp:positionH relativeFrom="column">
                  <wp:posOffset>800100</wp:posOffset>
                </wp:positionH>
                <wp:positionV relativeFrom="paragraph">
                  <wp:posOffset>1997710</wp:posOffset>
                </wp:positionV>
                <wp:extent cx="676275" cy="0"/>
                <wp:effectExtent l="38100" t="76200" r="0" b="95250"/>
                <wp:wrapNone/>
                <wp:docPr id="149" name="Straight Arrow Connector 149"/>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0EC73" id="Straight Arrow Connector 149" o:spid="_x0000_s1026" type="#_x0000_t32" style="position:absolute;margin-left:63pt;margin-top:157.3pt;width:53.2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54496" behindDoc="0" locked="0" layoutInCell="1" allowOverlap="1">
                <wp:simplePos x="0" y="0"/>
                <wp:positionH relativeFrom="column">
                  <wp:posOffset>190500</wp:posOffset>
                </wp:positionH>
                <wp:positionV relativeFrom="paragraph">
                  <wp:posOffset>1147939</wp:posOffset>
                </wp:positionV>
                <wp:extent cx="0" cy="649746"/>
                <wp:effectExtent l="76200" t="0" r="76200" b="55245"/>
                <wp:wrapNone/>
                <wp:docPr id="148" name="Straight Arrow Connector 148"/>
                <wp:cNvGraphicFramePr/>
                <a:graphic xmlns:a="http://schemas.openxmlformats.org/drawingml/2006/main">
                  <a:graphicData uri="http://schemas.microsoft.com/office/word/2010/wordprocessingShape">
                    <wps:wsp>
                      <wps:cNvCnPr/>
                      <wps:spPr>
                        <a:xfrm>
                          <a:off x="0" y="0"/>
                          <a:ext cx="0" cy="649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B6353" id="Straight Arrow Connector 148" o:spid="_x0000_s1026" type="#_x0000_t32" style="position:absolute;margin-left:15pt;margin-top:90.4pt;width:0;height:51.1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" strokecolor="black [3200]" strokeweight=".5pt">
                <v:stroke endarrow="block" joinstyle="miter"/>
              </v:shape>
            </w:pict>
          </mc:Fallback>
        </mc:AlternateContent>
      </w:r>
      <w:r w:rsidR="00936BEA" w:rsidRPr="00A13142">
        <w:rPr>
          <w:rFonts w:ascii="Arial" w:hAnsi="Arial" w:cs="Arial"/>
          <w:noProof/>
          <w:lang w:eastAsia="en-GB"/>
        </w:rPr>
        <mc:AlternateContent>
          <mc:Choice Requires="wps">
            <w:drawing>
              <wp:anchor distT="0" distB="0" distL="114300" distR="114300" simplePos="0" relativeHeight="251753472" behindDoc="0" locked="0" layoutInCell="1" allowOverlap="1" wp14:anchorId="3790094A" wp14:editId="2BC135A6">
                <wp:simplePos x="0" y="0"/>
                <wp:positionH relativeFrom="margin">
                  <wp:posOffset>-342900</wp:posOffset>
                </wp:positionH>
                <wp:positionV relativeFrom="paragraph">
                  <wp:posOffset>1778635</wp:posOffset>
                </wp:positionV>
                <wp:extent cx="1104900" cy="457200"/>
                <wp:effectExtent l="0" t="0" r="19050" b="19050"/>
                <wp:wrapNone/>
                <wp:docPr id="146" name="Flowchart: Terminator 146"/>
                <wp:cNvGraphicFramePr/>
                <a:graphic xmlns:a="http://schemas.openxmlformats.org/drawingml/2006/main">
                  <a:graphicData uri="http://schemas.microsoft.com/office/word/2010/wordprocessingShape">
                    <wps:wsp>
                      <wps:cNvSpPr/>
                      <wps:spPr>
                        <a:xfrm>
                          <a:off x="0" y="0"/>
                          <a:ext cx="1104900" cy="457200"/>
                        </a:xfrm>
                        <a:prstGeom prst="flowChartTerminator">
                          <a:avLst/>
                        </a:prstGeom>
                        <a:noFill/>
                        <a:ln w="12700" cap="flat" cmpd="sng" algn="ctr">
                          <a:solidFill>
                            <a:sysClr val="windowText" lastClr="000000"/>
                          </a:solidFill>
                          <a:prstDash val="solid"/>
                          <a:miter lim="800000"/>
                        </a:ln>
                        <a:effectLst/>
                      </wps:spPr>
                      <wps:txbx>
                        <w:txbxContent>
                          <w:p w:rsidR="00936BEA" w:rsidRPr="001843F6" w:rsidRDefault="00936BEA" w:rsidP="00936BEA">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0094A" id="Flowchart: Terminator 146" o:spid="_x0000_s1125" type="#_x0000_t116" style="position:absolute;left:0;text-align:left;margin-left:-27pt;margin-top:140.05pt;width:87pt;height:36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" filled="f" strokecolor="windowText" strokeweight="1pt">
                <v:textbox>
                  <w:txbxContent>
                    <w:p w:rsidR="00936BEA" w:rsidRPr="001843F6" w:rsidRDefault="00936BEA" w:rsidP="00936BEA">
                      <w:pPr>
                        <w:rPr>
                          <w:rFonts w:ascii="Arial" w:hAnsi="Arial" w:cs="Arial"/>
                          <w:b/>
                          <w:color w:val="000000" w:themeColor="text1"/>
                        </w:rPr>
                      </w:pPr>
                      <w:r w:rsidRPr="001843F6">
                        <w:rPr>
                          <w:rFonts w:ascii="Arial" w:hAnsi="Arial" w:cs="Arial"/>
                          <w:b/>
                          <w:color w:val="000000" w:themeColor="text1"/>
                        </w:rPr>
                        <w:t>End function</w:t>
                      </w:r>
                    </w:p>
                  </w:txbxContent>
                </v:textbox>
                <w10:wrap anchorx="margin"/>
              </v:shape>
            </w:pict>
          </mc:Fallback>
        </mc:AlternateContent>
      </w: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tabs>
          <w:tab w:val="left" w:pos="5325"/>
        </w:tabs>
        <w:rPr>
          <w:rFonts w:ascii="Arial" w:hAnsi="Arial" w:cs="Arial"/>
        </w:rPr>
      </w:pPr>
      <w:r w:rsidRPr="00A13142">
        <w:rPr>
          <w:rFonts w:ascii="Arial" w:hAnsi="Arial" w:cs="Arial"/>
        </w:rPr>
        <w:tab/>
        <w:t>NO</w:t>
      </w: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tabs>
          <w:tab w:val="left" w:pos="6480"/>
        </w:tabs>
        <w:rPr>
          <w:rFonts w:ascii="Arial" w:hAnsi="Arial" w:cs="Arial"/>
        </w:rPr>
      </w:pPr>
      <w:r w:rsidRPr="00A13142">
        <w:rPr>
          <w:rFonts w:ascii="Arial" w:hAnsi="Arial" w:cs="Arial"/>
        </w:rPr>
        <w:tab/>
      </w:r>
      <w:r w:rsidR="001A3BD4" w:rsidRPr="00A13142">
        <w:rPr>
          <w:rFonts w:ascii="Arial" w:hAnsi="Arial" w:cs="Arial"/>
        </w:rPr>
        <w:t>YES</w:t>
      </w: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7F1106" w:rsidRPr="00A13142" w:rsidRDefault="007F1106" w:rsidP="007F1106">
      <w:pPr>
        <w:rPr>
          <w:rFonts w:ascii="Arial" w:hAnsi="Arial" w:cs="Arial"/>
        </w:rPr>
      </w:pPr>
    </w:p>
    <w:p w:rsidR="001314C0" w:rsidRDefault="00FB4FD6" w:rsidP="007F1106">
      <w:pPr>
        <w:tabs>
          <w:tab w:val="left" w:pos="6195"/>
        </w:tabs>
        <w:rPr>
          <w:rFonts w:ascii="Arial" w:hAnsi="Arial" w:cs="Arial"/>
        </w:rPr>
      </w:pPr>
      <w:r>
        <w:rPr>
          <w:rFonts w:ascii="Arial" w:hAnsi="Arial" w:cs="Arial"/>
        </w:rPr>
        <w:t xml:space="preserve">When hunting the program will connect to the database and gather all information on both player and the monster it is fighting such as HP, Mana, EXP, potions, name etc. When the monster and player both encounter the battle display menu will be displayed to the user, so that they can choose which action to take such as heavy attack, normal attack, drink potion, flee etc. </w:t>
      </w:r>
    </w:p>
    <w:p w:rsidR="001314C0" w:rsidRDefault="001314C0" w:rsidP="007F1106">
      <w:pPr>
        <w:tabs>
          <w:tab w:val="left" w:pos="6195"/>
        </w:tabs>
        <w:rPr>
          <w:rFonts w:ascii="Arial" w:hAnsi="Arial" w:cs="Arial"/>
        </w:rPr>
      </w:pPr>
    </w:p>
    <w:p w:rsidR="001314C0" w:rsidRDefault="001314C0" w:rsidP="007F1106">
      <w:pPr>
        <w:tabs>
          <w:tab w:val="left" w:pos="6195"/>
        </w:tabs>
        <w:rPr>
          <w:rFonts w:ascii="Arial" w:hAnsi="Arial" w:cs="Arial"/>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7A489A" w:rsidRDefault="007A489A" w:rsidP="007F1106">
      <w:pPr>
        <w:tabs>
          <w:tab w:val="left" w:pos="6195"/>
        </w:tabs>
        <w:rPr>
          <w:rFonts w:ascii="Arial" w:hAnsi="Arial" w:cs="Arial"/>
          <w:b/>
          <w:u w:val="single"/>
        </w:rPr>
      </w:pPr>
    </w:p>
    <w:p w:rsidR="002F5B29" w:rsidRPr="00E9567F" w:rsidRDefault="007F1106" w:rsidP="007F1106">
      <w:pPr>
        <w:tabs>
          <w:tab w:val="left" w:pos="6195"/>
        </w:tabs>
        <w:rPr>
          <w:rFonts w:ascii="Arial" w:hAnsi="Arial" w:cs="Arial"/>
        </w:rPr>
      </w:pPr>
      <w:r w:rsidRPr="00A13142">
        <w:rPr>
          <w:rFonts w:ascii="Arial" w:hAnsi="Arial" w:cs="Arial"/>
          <w:b/>
          <w:u w:val="single"/>
        </w:rPr>
        <w:lastRenderedPageBreak/>
        <w:t>Reset menu</w:t>
      </w:r>
    </w:p>
    <w:p w:rsidR="002F5B29" w:rsidRPr="00A13142" w:rsidRDefault="007F1106" w:rsidP="007F1106">
      <w:pPr>
        <w:tabs>
          <w:tab w:val="left" w:pos="6195"/>
        </w:tabs>
        <w:rPr>
          <w:rFonts w:ascii="Arial" w:hAnsi="Arial" w:cs="Arial"/>
          <w:b/>
          <w:u w:val="single"/>
        </w:rPr>
      </w:pPr>
      <w:r w:rsidRPr="00A13142">
        <w:rPr>
          <w:rFonts w:ascii="Arial" w:hAnsi="Arial" w:cs="Arial"/>
          <w:noProof/>
          <w:lang w:eastAsia="en-GB"/>
        </w:rPr>
        <mc:AlternateContent>
          <mc:Choice Requires="wpg">
            <w:drawing>
              <wp:anchor distT="0" distB="0" distL="114300" distR="114300" simplePos="0" relativeHeight="251757568" behindDoc="0" locked="0" layoutInCell="1" allowOverlap="1" wp14:anchorId="18CEAE15" wp14:editId="4BF9244F">
                <wp:simplePos x="0" y="0"/>
                <wp:positionH relativeFrom="margin">
                  <wp:posOffset>0</wp:posOffset>
                </wp:positionH>
                <wp:positionV relativeFrom="paragraph">
                  <wp:posOffset>18415</wp:posOffset>
                </wp:positionV>
                <wp:extent cx="5629275" cy="2800350"/>
                <wp:effectExtent l="0" t="19050" r="28575" b="19050"/>
                <wp:wrapNone/>
                <wp:docPr id="151" name="Group 151"/>
                <wp:cNvGraphicFramePr/>
                <a:graphic xmlns:a="http://schemas.openxmlformats.org/drawingml/2006/main">
                  <a:graphicData uri="http://schemas.microsoft.com/office/word/2010/wordprocessingGroup">
                    <wpg:wgp>
                      <wpg:cNvGrpSpPr/>
                      <wpg:grpSpPr>
                        <a:xfrm>
                          <a:off x="0" y="0"/>
                          <a:ext cx="5629275" cy="2800350"/>
                          <a:chOff x="0" y="0"/>
                          <a:chExt cx="5629275" cy="2838450"/>
                        </a:xfrm>
                      </wpg:grpSpPr>
                      <wps:wsp>
                        <wps:cNvPr id="152" name="Flowchart: Terminator 152"/>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7F1106" w:rsidP="007F1106">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Flowchart: Process 154"/>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7F1106" w:rsidP="007F1106">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Flowchart: Decision 155"/>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7F1106" w:rsidP="007F1106">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Flowchart: Process 156"/>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7F1106" w:rsidP="007F1106">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 name="Flowchart: Process 158"/>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7F1106" w:rsidP="007F1106">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lowchart: Process 159"/>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2E5866" w:rsidP="007F1106">
                              <w:pPr>
                                <w:rPr>
                                  <w:rFonts w:ascii="Arial" w:hAnsi="Arial" w:cs="Arial"/>
                                  <w:color w:val="000000" w:themeColor="text1"/>
                                </w:rPr>
                              </w:pPr>
                              <w:r>
                                <w:rPr>
                                  <w:rFonts w:ascii="Arial" w:hAnsi="Arial" w:cs="Arial"/>
                                  <w:color w:val="000000" w:themeColor="text1"/>
                                </w:rPr>
                                <w:t xml:space="preserve">Gather player’s ID and all of their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lowchart: Process 160"/>
                        <wps:cNvSpPr/>
                        <wps:spPr>
                          <a:xfrm>
                            <a:off x="1847850" y="214312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1106" w:rsidRPr="005548E9" w:rsidRDefault="007A489A" w:rsidP="007F1106">
                              <w:pPr>
                                <w:rPr>
                                  <w:rFonts w:ascii="Arial" w:hAnsi="Arial" w:cs="Arial"/>
                                  <w:color w:val="000000" w:themeColor="text1"/>
                                </w:rPr>
                              </w:pPr>
                              <w:r>
                                <w:rPr>
                                  <w:rFonts w:ascii="Arial" w:hAnsi="Arial" w:cs="Arial"/>
                                  <w:color w:val="000000" w:themeColor="text1"/>
                                </w:rPr>
                                <w:t xml:space="preserve">Reset battle menu, reset players health, </w:t>
                              </w:r>
                              <w:proofErr w:type="spellStart"/>
                              <w:r>
                                <w:rPr>
                                  <w:rFonts w:ascii="Arial" w:hAnsi="Arial" w:cs="Arial"/>
                                  <w:color w:val="000000" w:themeColor="text1"/>
                                </w:rPr>
                                <w:t>exp</w:t>
                              </w:r>
                              <w:proofErr w:type="spellEnd"/>
                              <w:r>
                                <w:rPr>
                                  <w:rFonts w:ascii="Arial" w:hAnsi="Arial" w:cs="Arial"/>
                                  <w:color w:val="000000" w:themeColor="text1"/>
                                </w:rPr>
                                <w:t xml:space="preserve"> gained, mana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Straight Arrow Connector 164"/>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8CEAE15" id="Group 151" o:spid="_x0000_s1126" style="position:absolute;margin-left:0;margin-top:1.45pt;width:443.25pt;height:220.5pt;z-index:251757568;mso-position-horizontal-relative:margin;mso-height-relative:margin" coordsize="56292,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">
                <v:shape id="Flowchart: Terminator 152" o:spid="_x0000_s1127"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DsCsEA&#10;AADcAAAADwAAAGRycy9kb3ducmV2LnhtbERPS2vCQBC+C/0PywjedBPBUlJXCaJQ6EEb2/uQHZPQ&#10;3dk0u+bx791Cobf5+J6z3Y/WiJ463zhWkK4SEMSl0w1XCj6vp+ULCB+QNRrHpGAiD/vd02yLmXYD&#10;f1BfhErEEPYZKqhDaDMpfVmTRb9yLXHkbq6zGCLsKqk7HGK4NXKdJM/SYsOxocaWDjWV38XdKjje&#10;0FymtJBfOiTv+c/5jCfTK7WYj/kriEBj+Bf/ud90nL9Zw+8z8QK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A7ArBAAAA3AAAAA8AAAAAAAAAAAAAAAAAmAIAAGRycy9kb3du&#10;cmV2LnhtbFBLBQYAAAAABAAEAPUAAACGAwAAAAA=&#10;" filled="f" strokecolor="black [3213]" strokeweight="1pt">
                  <v:textbox>
                    <w:txbxContent>
                      <w:p w:rsidR="007F1106" w:rsidRPr="005548E9" w:rsidRDefault="007F1106" w:rsidP="007F1106">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153" o:spid="_x0000_s1128"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IMAAAADcAAAADwAAAGRycy9kb3ducmV2LnhtbERPy6rCMBDdC/5DGOHuNNWLotUoPhC8&#10;7nzgemjGtthMahNt/fsbQXA3h/Oc2aIxhXhS5XLLCvq9CARxYnXOqYLzadsdg3AeWWNhmRS8yMFi&#10;3m7NMNa25gM9jz4VIYRdjAoy78tYSpdkZND1bEkcuKutDPoAq1TqCusQbgo5iKKRNJhzaMiwpHVG&#10;ye34MApq9JfJapne16vN364ZFvfR6bxX6qfTLKcgPDX+K/64dzrMH/7C+5lwgZ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hPyDAAAAA3AAAAA8AAAAAAAAAAAAAAAAA&#10;oQIAAGRycy9kb3ducmV2LnhtbFBLBQYAAAAABAAEAPkAAACOAwAAAAA=&#10;" strokecolor="black [3200]" strokeweight=".5pt">
                  <v:stroke endarrow="block" joinstyle="miter"/>
                </v:shape>
                <v:shape id="Flowchart: Process 154" o:spid="_x0000_s1129"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EsEA&#10;AADcAAAADwAAAGRycy9kb3ducmV2LnhtbERPS4vCMBC+C/sfwgjeNFF8UY2yiIIHL6sedm9DM9uW&#10;bSa1iRr/vREWvM3H95zlOtpa3Kj1lWMNw4ECQZw7U3Gh4Xza9ecgfEA2WDsmDQ/ysF59dJaYGXfn&#10;L7odQyFSCPsMNZQhNJmUPi/Joh+4hjhxv661GBJsC2lavKdwW8uRUlNpseLUUGJDm5Lyv+PVapDq&#10;up2ozcHMvrfuZ59fIj1k1LrXjZ8LEIFieIv/3XuT5k/G8Ho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l4BLBAAAA3AAAAA8AAAAAAAAAAAAAAAAAmAIAAGRycy9kb3du&#10;cmV2LnhtbFBLBQYAAAAABAAEAPUAAACGAwAAAAA=&#10;" filled="f" strokecolor="black [3213]" strokeweight="1pt">
                  <v:textbox>
                    <w:txbxContent>
                      <w:p w:rsidR="007F1106" w:rsidRPr="005548E9" w:rsidRDefault="007F1106" w:rsidP="007F1106">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v:textbox>
                </v:shape>
                <v:shape id="Flowchart: Decision 155" o:spid="_x0000_s1130"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6gMIA&#10;AADcAAAADwAAAGRycy9kb3ducmV2LnhtbERP32vCMBB+F/wfwgl703QF7eiMomMy38Q6GHs7mltT&#10;1lxqkmn33y8Dwbf7+H7ecj3YTlzIh9axgsdZBoK4drrlRsH7aTd9AhEissbOMSn4pQDr1Xi0xFK7&#10;Kx/pUsVGpBAOJSowMfallKE2ZDHMXE+cuC/nLcYEfSO1x2sKt53Ms2whLbacGgz29GKo/q5+rII8&#10;PximQ5G9Vtvd2W8+is83Uyj1MBk2zyAiDfEuvrn3Os2fz+H/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bqAwgAAANwAAAAPAAAAAAAAAAAAAAAAAJgCAABkcnMvZG93&#10;bnJldi54bWxQSwUGAAAAAAQABAD1AAAAhwMAAAAA&#10;" filled="f" strokecolor="black [3213]" strokeweight="1pt">
                  <v:textbox>
                    <w:txbxContent>
                      <w:p w:rsidR="007F1106" w:rsidRPr="005548E9" w:rsidRDefault="007F1106" w:rsidP="007F1106">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156" o:spid="_x0000_s1131"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vb/sEA&#10;AADcAAAADwAAAGRycy9kb3ducmV2LnhtbERPS4vCMBC+C/sfwix400RBXapRRBQ87MXHYb0NzdgW&#10;m0ltUo3/fiMs7G0+vucsVtHW4kGtrxxrGA0VCOLcmYoLDefTbvAFwgdkg7Vj0vAiD6vlR2+BmXFP&#10;PtDjGAqRQthnqKEMocmk9HlJFv3QNcSJu7rWYkiwLaRp8ZnCbS3HSk2lxYpTQ4kNbUrKb8fOapCq&#10;207U5tvMfrbuss/vkV4yat3/jOs5iEAx/Iv/3HuT5k+m8H4mXS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2/7BAAAA3AAAAA8AAAAAAAAAAAAAAAAAmAIAAGRycy9kb3du&#10;cmV2LnhtbFBLBQYAAAAABAAEAPUAAACGAwAAAAA=&#10;" filled="f" strokecolor="black [3213]" strokeweight="1pt">
                  <v:textbox>
                    <w:txbxContent>
                      <w:p w:rsidR="007F1106" w:rsidRPr="005548E9" w:rsidRDefault="007F1106" w:rsidP="007F1106">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157" o:spid="_x0000_s1132"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2UIsMAAADcAAAADwAAAGRycy9kb3ducmV2LnhtbERPTWvCQBC9C/0PyxS8SN3UaC3RVYpF&#10;6tW0lPY2ZqdJaHY2ZLYa/71bELzN433Oct27Rh2pk9qzgcdxAoq48Lbm0sDH+/bhGZQEZIuNZzJw&#10;JoH16m6wxMz6E+/pmIdSxRCWDA1UIbSZ1lJU5FDGviWO3I/vHIYIu1LbDk8x3DV6kiRP2mHNsaHC&#10;ljYVFb/5nzOQhqlM9tOvueTf5WFkX9NUPt+MGd73LwtQgfpwE1/dOxvnz+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lCLDAAAA3AAAAA8AAAAAAAAAAAAA&#10;AAAAoQIAAGRycy9kb3ducmV2LnhtbFBLBQYAAAAABAAEAPkAAACRAwAAAAA=&#10;" strokecolor="black [3200]" strokeweight=".5pt">
                  <v:stroke endarrow="block" joinstyle="miter"/>
                </v:shape>
                <v:shape id="Flowchart: Process 158" o:spid="_x0000_s1133"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qF8QA&#10;AADcAAAADwAAAGRycy9kb3ducmV2LnhtbESPQWsCMRCF70L/Q5iCN00qWMtqlCIKHnqpeqi3YTPu&#10;Lm4m6yZq/PedQ6G3Gd6b975ZrLJv1Z362AS28DY2oIjL4BquLBwP29EHqJiQHbaBycKTIqyWL4MF&#10;Fi48+Jvu+1QpCeFYoIU6pa7QOpY1eYzj0BGLdg69xyRrX2nX40PCfasnxrxrjw1LQ40drWsqL/ub&#10;t6DNbTM16y83+9mE0668ZnrqbO3wNX/OQSXK6d/8d71zgj8VWnlGJt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hfEAAAA3AAAAA8AAAAAAAAAAAAAAAAAmAIAAGRycy9k&#10;b3ducmV2LnhtbFBLBQYAAAAABAAEAPUAAACJAwAAAAA=&#10;" filled="f" strokecolor="black [3213]" strokeweight="1pt">
                  <v:textbox>
                    <w:txbxContent>
                      <w:p w:rsidR="007F1106" w:rsidRPr="005548E9" w:rsidRDefault="007F1106" w:rsidP="007F1106">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159" o:spid="_x0000_s1134"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PjMEA&#10;AADcAAAADwAAAGRycy9kb3ducmV2LnhtbERPS4vCMBC+C/6HMMLeNFHwVY0i4oKHvfg47N6GZrYt&#10;20xqEzX++40geJuP7znLdbS1uFHrK8cahgMFgjh3puJCw/n02Z+B8AHZYO2YNDzIw3rV7SwxM+7O&#10;B7odQyFSCPsMNZQhNJmUPi/Joh+4hjhxv661GBJsC2lavKdwW8uRUhNpseLUUGJD25Lyv+PVapDq&#10;uhur7ZeZfu/czz6/RHrIqPVHL24WIALF8Ba/3HuT5o/n8HwmXS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kT4zBAAAA3AAAAA8AAAAAAAAAAAAAAAAAmAIAAGRycy9kb3du&#10;cmV2LnhtbFBLBQYAAAAABAAEAPUAAACGAwAAAAA=&#10;" filled="f" strokecolor="black [3213]" strokeweight="1pt">
                  <v:textbox>
                    <w:txbxContent>
                      <w:p w:rsidR="007F1106" w:rsidRPr="005548E9" w:rsidRDefault="002E5866" w:rsidP="007F1106">
                        <w:pPr>
                          <w:rPr>
                            <w:rFonts w:ascii="Arial" w:hAnsi="Arial" w:cs="Arial"/>
                            <w:color w:val="000000" w:themeColor="text1"/>
                          </w:rPr>
                        </w:pPr>
                        <w:r>
                          <w:rPr>
                            <w:rFonts w:ascii="Arial" w:hAnsi="Arial" w:cs="Arial"/>
                            <w:color w:val="000000" w:themeColor="text1"/>
                          </w:rPr>
                          <w:t xml:space="preserve">Gather player’s ID and all of their information. </w:t>
                        </w:r>
                      </w:p>
                    </w:txbxContent>
                  </v:textbox>
                </v:shape>
                <v:shape id="Flowchart: Process 160" o:spid="_x0000_s1135" type="#_x0000_t109" style="position:absolute;left:18478;top:21431;width:15907;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srMQA&#10;AADcAAAADwAAAGRycy9kb3ducmV2LnhtbESPQWsCMRCF74X+hzAFbzVpQSurUYooePBS60Fvw2bc&#10;XdxMtpuo8d93DoK3Gd6b976ZLbJv1ZX62AS28DE0oIjL4BquLOx/1+8TUDEhO2wDk4U7RVjMX19m&#10;WLhw4x+67lKlJIRjgRbqlLpC61jW5DEOQ0cs2in0HpOsfaVdjzcJ963+NGasPTYsDTV2tKypPO8u&#10;3oI2l9XILLfu67AKx035l+mus7WDt/w9BZUop6f5cb1xgj8WfHlGJ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yLKzEAAAA3AAAAA8AAAAAAAAAAAAAAAAAmAIAAGRycy9k&#10;b3ducmV2LnhtbFBLBQYAAAAABAAEAPUAAACJAwAAAAA=&#10;" filled="f" strokecolor="black [3213]" strokeweight="1pt">
                  <v:textbox>
                    <w:txbxContent>
                      <w:p w:rsidR="007F1106" w:rsidRPr="005548E9" w:rsidRDefault="007A489A" w:rsidP="007F1106">
                        <w:pPr>
                          <w:rPr>
                            <w:rFonts w:ascii="Arial" w:hAnsi="Arial" w:cs="Arial"/>
                            <w:color w:val="000000" w:themeColor="text1"/>
                          </w:rPr>
                        </w:pPr>
                        <w:r>
                          <w:rPr>
                            <w:rFonts w:ascii="Arial" w:hAnsi="Arial" w:cs="Arial"/>
                            <w:color w:val="000000" w:themeColor="text1"/>
                          </w:rPr>
                          <w:t xml:space="preserve">Reset battle menu, reset players health, </w:t>
                        </w:r>
                        <w:proofErr w:type="spellStart"/>
                        <w:r>
                          <w:rPr>
                            <w:rFonts w:ascii="Arial" w:hAnsi="Arial" w:cs="Arial"/>
                            <w:color w:val="000000" w:themeColor="text1"/>
                          </w:rPr>
                          <w:t>exp</w:t>
                        </w:r>
                        <w:proofErr w:type="spellEnd"/>
                        <w:r>
                          <w:rPr>
                            <w:rFonts w:ascii="Arial" w:hAnsi="Arial" w:cs="Arial"/>
                            <w:color w:val="000000" w:themeColor="text1"/>
                          </w:rPr>
                          <w:t xml:space="preserve"> gained, mana etc. </w:t>
                        </w:r>
                      </w:p>
                    </w:txbxContent>
                  </v:textbox>
                </v:shape>
                <v:shape id="Straight Arrow Connector 161" o:spid="_x0000_s1136"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RjcMIAAADcAAAADwAAAGRycy9kb3ducmV2LnhtbERPTWvCQBC9F/oflil4KXWjEVuiq4gi&#10;9WpaSnsbs9MkNDsbMqum/94VBG/zeJ8zX/auUSfqpPZsYDRMQBEX3tZcGvj82L68gZKAbLHxTAb+&#10;SWC5eHyYY2b9mfd0ykOpYghLhgaqENpMaykqcihD3xJH7td3DkOEXalth+cY7ho9TpKpdlhzbKiw&#10;pXVFxV9+dAbSMJHxfvL9KvlPeXi2mzSVr3djBk/9agYqUB/u4pt7Z+P86Qi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RjcMIAAADcAAAADwAAAAAAAAAAAAAA&#10;AAChAgAAZHJzL2Rvd25yZXYueG1sUEsFBgAAAAAEAAQA+QAAAJADAAAAAA==&#10;" strokecolor="black [3200]" strokeweight=".5pt">
                  <v:stroke endarrow="block" joinstyle="miter"/>
                </v:shape>
                <v:shape id="Straight Arrow Connector 162" o:spid="_x0000_s1137"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b9B8MAAADcAAAADwAAAGRycy9kb3ducmV2LnhtbERPTWvCQBC9C/0PywhepG6aiC3RVUql&#10;2KupSHubZsckmJ0Nma3Gf98tFHqbx/uc1WZwrbpQL41nAw+zBBRx6W3DlYHD++v9EygJyBZbz2Tg&#10;RgKb9d1ohbn1V97TpQiViiEsORqoQ+hyraWsyaHMfEccuZPvHYYI+0rbHq8x3LU6TZKFdthwbKix&#10;o5eaynPx7QxkYS7pfv7xKMVn9TW12yyT486YyXh4XoIKNIR/8Z/7zcb5ixR+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2/QfDAAAA3AAAAA8AAAAAAAAAAAAA&#10;AAAAoQIAAGRycy9kb3ducmV2LnhtbFBLBQYAAAAABAAEAPkAAACRAwAAAAA=&#10;" strokecolor="black [3200]" strokeweight=".5pt">
                  <v:stroke endarrow="block" joinstyle="miter"/>
                </v:shape>
                <v:shape id="Straight Arrow Connector 163" o:spid="_x0000_s1138"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31ncIAAADcAAAADwAAAGRycy9kb3ducmV2LnhtbERPTWvCQBC9F/oflin0Vje1GDS6SrQU&#10;0t6M4nnIjklodjbJrkn8991Cobd5vM/Z7CbTiIF6V1tW8DqLQBAXVtdcKjifPl6WIJxH1thYJgV3&#10;crDbPj5sMNF25CMNuS9FCGGXoILK+zaR0hUVGXQz2xIH7mp7gz7AvpS6xzGEm0bOoyiWBmsODRW2&#10;dKio+M5vRsGI/rLap2V32L9/ZtOi6eLT+Uup56cpXYPwNPl/8Z8702F+/Aa/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31ncIAAADcAAAADwAAAAAAAAAAAAAA&#10;AAChAgAAZHJzL2Rvd25yZXYueG1sUEsFBgAAAAAEAAQA+QAAAJADAAAAAA==&#10;" strokecolor="black [3200]" strokeweight=".5pt">
                  <v:stroke endarrow="block" joinstyle="miter"/>
                </v:shape>
                <v:shape id="Straight Arrow Connector 164" o:spid="_x0000_s1139"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PA6MMAAADcAAAADwAAAGRycy9kb3ducmV2LnhtbERPTUvDQBC9C/6HZYRexG7ahCix2yIt&#10;pV6biuhtzI5JMDsbMts2/feuIPQ2j/c5i9XoOnWiQVrPBmbTBBRx5W3LtYG3w/bhCZQEZIudZzJw&#10;IYHV8vZmgYX1Z97TqQy1iiEsBRpoQugLraVqyKFMfU8cuW8/OAwRDrW2A55juOv0PEly7bDl2NBg&#10;T+uGqp/y6AykIZP5Pvt4lPKz/rq3mzSV950xk7vx5RlUoDFcxf/uVxvn5xn8PRMv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TwOjDAAAA3AAAAA8AAAAAAAAAAAAA&#10;AAAAoQIAAGRycy9kb3ducmV2LnhtbFBLBQYAAAAABAAEAPkAAACRAwAAAAA=&#10;" strokecolor="black [3200]" strokeweight=".5pt">
                  <v:stroke endarrow="block" joinstyle="miter"/>
                </v:shape>
                <w10:wrap anchorx="margin"/>
              </v:group>
            </w:pict>
          </mc:Fallback>
        </mc:AlternateContent>
      </w: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7A489A" w:rsidP="002E5866">
      <w:pPr>
        <w:tabs>
          <w:tab w:val="left" w:pos="6030"/>
        </w:tabs>
        <w:rPr>
          <w:rFonts w:ascii="Arial" w:hAnsi="Arial" w:cs="Arial"/>
        </w:rPr>
      </w:pPr>
      <w:r>
        <w:rPr>
          <w:rFonts w:ascii="Arial" w:hAnsi="Arial" w:cs="Arial"/>
          <w:noProof/>
          <w:lang w:eastAsia="en-GB"/>
        </w:rPr>
        <mc:AlternateContent>
          <mc:Choice Requires="wps">
            <w:drawing>
              <wp:anchor distT="0" distB="0" distL="114300" distR="114300" simplePos="0" relativeHeight="251765760" behindDoc="0" locked="0" layoutInCell="1" allowOverlap="1">
                <wp:simplePos x="0" y="0"/>
                <wp:positionH relativeFrom="column">
                  <wp:posOffset>-790575</wp:posOffset>
                </wp:positionH>
                <wp:positionV relativeFrom="paragraph">
                  <wp:posOffset>238759</wp:posOffset>
                </wp:positionV>
                <wp:extent cx="28575" cy="2200275"/>
                <wp:effectExtent l="0" t="0" r="28575" b="28575"/>
                <wp:wrapNone/>
                <wp:docPr id="171" name="Straight Connector 171"/>
                <wp:cNvGraphicFramePr/>
                <a:graphic xmlns:a="http://schemas.openxmlformats.org/drawingml/2006/main">
                  <a:graphicData uri="http://schemas.microsoft.com/office/word/2010/wordprocessingShape">
                    <wps:wsp>
                      <wps:cNvCnPr/>
                      <wps:spPr>
                        <a:xfrm>
                          <a:off x="0" y="0"/>
                          <a:ext cx="2857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B96E1" id="Straight Connector 17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2.25pt,18.8pt" to="-60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" strokecolor="black [3200]" strokeweight=".5pt">
                <v:stroke joinstyle="miter"/>
              </v:line>
            </w:pict>
          </mc:Fallback>
        </mc:AlternateContent>
      </w:r>
      <w:r>
        <w:rPr>
          <w:rFonts w:ascii="Arial" w:hAnsi="Arial" w:cs="Arial"/>
          <w:noProof/>
          <w:lang w:eastAsia="en-GB"/>
        </w:rPr>
        <mc:AlternateContent>
          <mc:Choice Requires="wps">
            <w:drawing>
              <wp:anchor distT="0" distB="0" distL="114300" distR="114300" simplePos="0" relativeHeight="251764736" behindDoc="0" locked="0" layoutInCell="1" allowOverlap="1">
                <wp:simplePos x="0" y="0"/>
                <wp:positionH relativeFrom="column">
                  <wp:posOffset>-790575</wp:posOffset>
                </wp:positionH>
                <wp:positionV relativeFrom="paragraph">
                  <wp:posOffset>219710</wp:posOffset>
                </wp:positionV>
                <wp:extent cx="895350" cy="9525"/>
                <wp:effectExtent l="0" t="0" r="19050" b="28575"/>
                <wp:wrapNone/>
                <wp:docPr id="170" name="Straight Connector 170"/>
                <wp:cNvGraphicFramePr/>
                <a:graphic xmlns:a="http://schemas.openxmlformats.org/drawingml/2006/main">
                  <a:graphicData uri="http://schemas.microsoft.com/office/word/2010/wordprocessingShape">
                    <wps:wsp>
                      <wps:cNvCnPr/>
                      <wps:spPr>
                        <a:xfrm flipH="1">
                          <a:off x="0" y="0"/>
                          <a:ext cx="895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FF2F61" id="Straight Connector 170"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62.25pt,17.3pt" to="8.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" strokecolor="black [3200]" strokeweight=".5pt">
                <v:stroke joinstyle="miter"/>
              </v:line>
            </w:pict>
          </mc:Fallback>
        </mc:AlternateContent>
      </w:r>
      <w:r w:rsidR="002E5866">
        <w:rPr>
          <w:rFonts w:ascii="Arial" w:hAnsi="Arial" w:cs="Arial"/>
        </w:rPr>
        <w:tab/>
        <w:t>NO</w:t>
      </w: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2E5866" w:rsidP="002E5866">
      <w:pPr>
        <w:tabs>
          <w:tab w:val="left" w:pos="6600"/>
        </w:tabs>
        <w:rPr>
          <w:rFonts w:ascii="Arial" w:hAnsi="Arial" w:cs="Arial"/>
        </w:rPr>
      </w:pPr>
      <w:r>
        <w:rPr>
          <w:rFonts w:ascii="Arial" w:hAnsi="Arial" w:cs="Arial"/>
        </w:rPr>
        <w:tab/>
        <w:t xml:space="preserve">    YES</w:t>
      </w: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7A489A" w:rsidP="002F5B29">
      <w:pPr>
        <w:rPr>
          <w:rFonts w:ascii="Arial" w:hAnsi="Arial" w:cs="Arial"/>
        </w:rPr>
      </w:pPr>
      <w:r>
        <w:rPr>
          <w:noProof/>
          <w:lang w:eastAsia="en-GB"/>
        </w:rPr>
        <mc:AlternateContent>
          <mc:Choice Requires="wps">
            <w:drawing>
              <wp:anchor distT="0" distB="0" distL="114300" distR="114300" simplePos="0" relativeHeight="251759616" behindDoc="0" locked="0" layoutInCell="1" allowOverlap="1" wp14:anchorId="24CC2F4E" wp14:editId="483F99E1">
                <wp:simplePos x="0" y="0"/>
                <wp:positionH relativeFrom="margin">
                  <wp:align>left</wp:align>
                </wp:positionH>
                <wp:positionV relativeFrom="paragraph">
                  <wp:posOffset>121285</wp:posOffset>
                </wp:positionV>
                <wp:extent cx="1590675" cy="685800"/>
                <wp:effectExtent l="0" t="0" r="28575" b="19050"/>
                <wp:wrapNone/>
                <wp:docPr id="166" name="Flowchart: Process 166"/>
                <wp:cNvGraphicFramePr/>
                <a:graphic xmlns:a="http://schemas.openxmlformats.org/drawingml/2006/main">
                  <a:graphicData uri="http://schemas.microsoft.com/office/word/2010/wordprocessingShape">
                    <wps:wsp>
                      <wps:cNvSpPr/>
                      <wps:spPr>
                        <a:xfrm>
                          <a:off x="0" y="0"/>
                          <a:ext cx="1590675" cy="6858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89A" w:rsidRPr="005548E9" w:rsidRDefault="007A489A" w:rsidP="007A489A">
                            <w:pPr>
                              <w:rPr>
                                <w:rFonts w:ascii="Arial" w:hAnsi="Arial" w:cs="Arial"/>
                                <w:color w:val="000000" w:themeColor="text1"/>
                              </w:rPr>
                            </w:pPr>
                            <w:r>
                              <w:rPr>
                                <w:rFonts w:ascii="Arial" w:hAnsi="Arial" w:cs="Arial"/>
                                <w:color w:val="000000" w:themeColor="text1"/>
                              </w:rPr>
                              <w:t xml:space="preserve">Show new battle menu </w:t>
                            </w:r>
                            <w:r>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C2F4E" id="Flowchart: Process 166" o:spid="_x0000_s1140" type="#_x0000_t109" style="position:absolute;margin-left:0;margin-top:9.55pt;width:125.25pt;height:54pt;z-index:2517596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" filled="f" strokecolor="black [3213]" strokeweight="1pt">
                <v:textbox>
                  <w:txbxContent>
                    <w:p w:rsidR="007A489A" w:rsidRPr="005548E9" w:rsidRDefault="007A489A" w:rsidP="007A489A">
                      <w:pPr>
                        <w:rPr>
                          <w:rFonts w:ascii="Arial" w:hAnsi="Arial" w:cs="Arial"/>
                          <w:color w:val="000000" w:themeColor="text1"/>
                        </w:rPr>
                      </w:pPr>
                      <w:r>
                        <w:rPr>
                          <w:rFonts w:ascii="Arial" w:hAnsi="Arial" w:cs="Arial"/>
                          <w:color w:val="000000" w:themeColor="text1"/>
                        </w:rPr>
                        <w:t xml:space="preserve">Show new battle menu </w:t>
                      </w:r>
                      <w:r>
                        <w:rPr>
                          <w:rFonts w:ascii="Arial" w:hAnsi="Arial" w:cs="Arial"/>
                          <w:color w:val="000000" w:themeColor="text1"/>
                        </w:rPr>
                        <w:t xml:space="preserve"> </w:t>
                      </w:r>
                    </w:p>
                  </w:txbxContent>
                </v:textbox>
                <w10:wrap anchorx="margin"/>
              </v:shape>
            </w:pict>
          </mc:Fallback>
        </mc:AlternateContent>
      </w:r>
    </w:p>
    <w:p w:rsidR="002F5B29" w:rsidRPr="00A13142" w:rsidRDefault="002F5B29" w:rsidP="002F5B29">
      <w:pPr>
        <w:rPr>
          <w:rFonts w:ascii="Arial" w:hAnsi="Arial" w:cs="Arial"/>
        </w:rPr>
      </w:pPr>
    </w:p>
    <w:p w:rsidR="002F5B29" w:rsidRPr="00A13142" w:rsidRDefault="007A489A" w:rsidP="002F5B29">
      <w:pPr>
        <w:rPr>
          <w:rFonts w:ascii="Arial" w:hAnsi="Arial" w:cs="Arial"/>
        </w:rPr>
      </w:pPr>
      <w:r>
        <w:rPr>
          <w:rFonts w:ascii="Arial" w:hAnsi="Arial" w:cs="Arial"/>
          <w:noProof/>
          <w:lang w:eastAsia="en-GB"/>
        </w:rPr>
        <mc:AlternateContent>
          <mc:Choice Requires="wps">
            <w:drawing>
              <wp:anchor distT="0" distB="0" distL="114300" distR="114300" simplePos="0" relativeHeight="251760640" behindDoc="0" locked="0" layoutInCell="1" allowOverlap="1">
                <wp:simplePos x="0" y="0"/>
                <wp:positionH relativeFrom="column">
                  <wp:posOffset>1562100</wp:posOffset>
                </wp:positionH>
                <wp:positionV relativeFrom="paragraph">
                  <wp:posOffset>119921</wp:posOffset>
                </wp:positionV>
                <wp:extent cx="285750"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6EC1B2" id="Straight Arrow Connector 167" o:spid="_x0000_s1026" type="#_x0000_t32" style="position:absolute;margin-left:123pt;margin-top:9.45pt;width:22.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" strokecolor="black [3200]" strokeweight=".5pt">
                <v:stroke endarrow="block" joinstyle="miter"/>
              </v:shape>
            </w:pict>
          </mc:Fallback>
        </mc:AlternateContent>
      </w: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2F5B29" w:rsidRPr="00A13142" w:rsidRDefault="007A489A" w:rsidP="002F5B29">
      <w:pPr>
        <w:rPr>
          <w:rFonts w:ascii="Arial" w:hAnsi="Arial" w:cs="Arial"/>
        </w:rPr>
      </w:pPr>
      <w:r>
        <w:rPr>
          <w:rFonts w:ascii="Arial" w:hAnsi="Arial" w:cs="Arial"/>
          <w:noProof/>
          <w:lang w:eastAsia="en-GB"/>
        </w:rPr>
        <mc:AlternateContent>
          <mc:Choice Requires="wps">
            <w:drawing>
              <wp:anchor distT="0" distB="0" distL="114300" distR="114300" simplePos="0" relativeHeight="251763712" behindDoc="0" locked="0" layoutInCell="1" allowOverlap="1">
                <wp:simplePos x="0" y="0"/>
                <wp:positionH relativeFrom="column">
                  <wp:posOffset>695325</wp:posOffset>
                </wp:positionH>
                <wp:positionV relativeFrom="paragraph">
                  <wp:posOffset>86360</wp:posOffset>
                </wp:positionV>
                <wp:extent cx="0" cy="342900"/>
                <wp:effectExtent l="76200" t="0" r="76200" b="57150"/>
                <wp:wrapNone/>
                <wp:docPr id="169" name="Straight Arrow Connector 16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87422" id="Straight Arrow Connector 169" o:spid="_x0000_s1026" type="#_x0000_t32" style="position:absolute;margin-left:54.75pt;margin-top:6.8pt;width:0;height:2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h81AEAAPcDAAAOAAAAZHJzL2Uyb0RvYy54bWysU9uO0zAQfUfiHyy/06QFrdi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" strokecolor="black [3200]" strokeweight=".5pt">
                <v:stroke endarrow="block" joinstyle="miter"/>
              </v:shape>
            </w:pict>
          </mc:Fallback>
        </mc:AlternateContent>
      </w:r>
    </w:p>
    <w:p w:rsidR="002F5B29" w:rsidRPr="00A13142" w:rsidRDefault="002F5B29" w:rsidP="002F5B29">
      <w:pPr>
        <w:rPr>
          <w:rFonts w:ascii="Arial" w:hAnsi="Arial" w:cs="Arial"/>
        </w:rPr>
      </w:pPr>
    </w:p>
    <w:p w:rsidR="002F5B29" w:rsidRPr="00A13142" w:rsidRDefault="007A489A" w:rsidP="007A489A">
      <w:pPr>
        <w:tabs>
          <w:tab w:val="left" w:pos="3690"/>
        </w:tabs>
        <w:rPr>
          <w:rFonts w:ascii="Arial" w:hAnsi="Arial" w:cs="Arial"/>
        </w:rPr>
      </w:pPr>
      <w:r>
        <w:rPr>
          <w:rFonts w:ascii="Arial" w:hAnsi="Arial" w:cs="Arial"/>
        </w:rPr>
        <w:tab/>
      </w:r>
    </w:p>
    <w:p w:rsidR="002F5B29" w:rsidRPr="00A13142" w:rsidRDefault="007A489A" w:rsidP="002F5B29">
      <w:pPr>
        <w:rPr>
          <w:rFonts w:ascii="Arial" w:hAnsi="Arial" w:cs="Arial"/>
        </w:rPr>
      </w:pPr>
      <w:r>
        <w:rPr>
          <w:rFonts w:ascii="Arial" w:hAnsi="Arial" w:cs="Arial"/>
          <w:noProof/>
          <w:lang w:eastAsia="en-GB"/>
        </w:rPr>
        <mc:AlternateContent>
          <mc:Choice Requires="wps">
            <w:drawing>
              <wp:anchor distT="0" distB="0" distL="114300" distR="114300" simplePos="0" relativeHeight="251766784" behindDoc="0" locked="0" layoutInCell="1" allowOverlap="1">
                <wp:simplePos x="0" y="0"/>
                <wp:positionH relativeFrom="column">
                  <wp:posOffset>-762000</wp:posOffset>
                </wp:positionH>
                <wp:positionV relativeFrom="paragraph">
                  <wp:posOffset>248285</wp:posOffset>
                </wp:positionV>
                <wp:extent cx="847725" cy="0"/>
                <wp:effectExtent l="0" t="76200" r="9525" b="95250"/>
                <wp:wrapNone/>
                <wp:docPr id="172" name="Straight Arrow Connector 172"/>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53657" id="Straight Arrow Connector 172" o:spid="_x0000_s1026" type="#_x0000_t32" style="position:absolute;margin-left:-60pt;margin-top:19.55pt;width:66.7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62688" behindDoc="0" locked="0" layoutInCell="1" allowOverlap="1" wp14:anchorId="3322FEDB" wp14:editId="6097F25F">
                <wp:simplePos x="0" y="0"/>
                <wp:positionH relativeFrom="margin">
                  <wp:posOffset>133350</wp:posOffset>
                </wp:positionH>
                <wp:positionV relativeFrom="paragraph">
                  <wp:posOffset>10160</wp:posOffset>
                </wp:positionV>
                <wp:extent cx="1104900" cy="457200"/>
                <wp:effectExtent l="0" t="0" r="19050" b="19050"/>
                <wp:wrapNone/>
                <wp:docPr id="168" name="Flowchart: Terminator 168"/>
                <wp:cNvGraphicFramePr/>
                <a:graphic xmlns:a="http://schemas.openxmlformats.org/drawingml/2006/main">
                  <a:graphicData uri="http://schemas.microsoft.com/office/word/2010/wordprocessingShape">
                    <wps:wsp>
                      <wps:cNvSpPr/>
                      <wps:spPr>
                        <a:xfrm>
                          <a:off x="0" y="0"/>
                          <a:ext cx="1104900" cy="457200"/>
                        </a:xfrm>
                        <a:prstGeom prst="flowChartTerminator">
                          <a:avLst/>
                        </a:prstGeom>
                        <a:noFill/>
                        <a:ln w="12700" cap="flat" cmpd="sng" algn="ctr">
                          <a:solidFill>
                            <a:sysClr val="windowText" lastClr="000000"/>
                          </a:solidFill>
                          <a:prstDash val="solid"/>
                          <a:miter lim="800000"/>
                        </a:ln>
                        <a:effectLst/>
                      </wps:spPr>
                      <wps:txbx>
                        <w:txbxContent>
                          <w:p w:rsidR="007A489A" w:rsidRPr="001843F6" w:rsidRDefault="007A489A" w:rsidP="007A489A">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2FEDB" id="Flowchart: Terminator 168" o:spid="_x0000_s1141" type="#_x0000_t116" style="position:absolute;margin-left:10.5pt;margin-top:.8pt;width:87pt;height:36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" filled="f" strokecolor="windowText" strokeweight="1pt">
                <v:textbox>
                  <w:txbxContent>
                    <w:p w:rsidR="007A489A" w:rsidRPr="001843F6" w:rsidRDefault="007A489A" w:rsidP="007A489A">
                      <w:pPr>
                        <w:rPr>
                          <w:rFonts w:ascii="Arial" w:hAnsi="Arial" w:cs="Arial"/>
                          <w:b/>
                          <w:color w:val="000000" w:themeColor="text1"/>
                        </w:rPr>
                      </w:pPr>
                      <w:r w:rsidRPr="001843F6">
                        <w:rPr>
                          <w:rFonts w:ascii="Arial" w:hAnsi="Arial" w:cs="Arial"/>
                          <w:b/>
                          <w:color w:val="000000" w:themeColor="text1"/>
                        </w:rPr>
                        <w:t>End function</w:t>
                      </w:r>
                    </w:p>
                  </w:txbxContent>
                </v:textbox>
                <w10:wrap anchorx="margin"/>
              </v:shape>
            </w:pict>
          </mc:Fallback>
        </mc:AlternateContent>
      </w:r>
    </w:p>
    <w:p w:rsidR="002F5B29" w:rsidRPr="00A13142" w:rsidRDefault="002F5B29" w:rsidP="002F5B29">
      <w:pPr>
        <w:rPr>
          <w:rFonts w:ascii="Arial" w:hAnsi="Arial" w:cs="Arial"/>
        </w:rPr>
      </w:pPr>
    </w:p>
    <w:p w:rsidR="002F5B29" w:rsidRPr="00A13142" w:rsidRDefault="002F5B29" w:rsidP="002F5B29">
      <w:pPr>
        <w:rPr>
          <w:rFonts w:ascii="Arial" w:hAnsi="Arial" w:cs="Arial"/>
        </w:rPr>
      </w:pPr>
    </w:p>
    <w:p w:rsidR="007F1106" w:rsidRDefault="002F5B29" w:rsidP="002F5B29">
      <w:pPr>
        <w:tabs>
          <w:tab w:val="left" w:pos="1230"/>
        </w:tabs>
        <w:rPr>
          <w:rFonts w:ascii="Arial" w:hAnsi="Arial" w:cs="Arial"/>
        </w:rPr>
      </w:pPr>
      <w:r w:rsidRPr="00A13142">
        <w:rPr>
          <w:rFonts w:ascii="Arial" w:hAnsi="Arial" w:cs="Arial"/>
        </w:rPr>
        <w:tab/>
      </w:r>
    </w:p>
    <w:p w:rsidR="007A489A" w:rsidRDefault="007A489A" w:rsidP="002F5B29">
      <w:pPr>
        <w:tabs>
          <w:tab w:val="left" w:pos="1230"/>
        </w:tabs>
        <w:rPr>
          <w:rFonts w:ascii="Arial" w:hAnsi="Arial" w:cs="Arial"/>
        </w:rPr>
      </w:pPr>
      <w:r>
        <w:rPr>
          <w:rFonts w:ascii="Arial" w:hAnsi="Arial" w:cs="Arial"/>
        </w:rPr>
        <w:t xml:space="preserve">The program will run the database and connect to it, if not then an error message will be displayed, however if successfully connected then in the background of the program the reset of the battle menu will be carried once a battle has been made from a monster and the player. This will reset data such as health, mana, </w:t>
      </w:r>
      <w:proofErr w:type="spellStart"/>
      <w:r>
        <w:rPr>
          <w:rFonts w:ascii="Arial" w:hAnsi="Arial" w:cs="Arial"/>
        </w:rPr>
        <w:t>exp</w:t>
      </w:r>
      <w:proofErr w:type="spellEnd"/>
      <w:r>
        <w:rPr>
          <w:rFonts w:ascii="Arial" w:hAnsi="Arial" w:cs="Arial"/>
        </w:rPr>
        <w:t xml:space="preserve"> gained, money gained etc. </w:t>
      </w:r>
    </w:p>
    <w:p w:rsidR="007A489A" w:rsidRDefault="007A489A" w:rsidP="002F5B29">
      <w:pPr>
        <w:tabs>
          <w:tab w:val="left" w:pos="1230"/>
        </w:tabs>
        <w:rPr>
          <w:rFonts w:ascii="Arial" w:hAnsi="Arial" w:cs="Arial"/>
        </w:rPr>
      </w:pPr>
    </w:p>
    <w:p w:rsidR="00B861A0" w:rsidRDefault="00B861A0" w:rsidP="002F5B29">
      <w:pPr>
        <w:tabs>
          <w:tab w:val="left" w:pos="1230"/>
        </w:tabs>
        <w:rPr>
          <w:rFonts w:ascii="Arial" w:hAnsi="Arial" w:cs="Arial"/>
        </w:rPr>
      </w:pPr>
    </w:p>
    <w:p w:rsidR="00B861A0" w:rsidRDefault="00B861A0" w:rsidP="002F5B29">
      <w:pPr>
        <w:tabs>
          <w:tab w:val="left" w:pos="1230"/>
        </w:tabs>
        <w:rPr>
          <w:rFonts w:ascii="Arial" w:hAnsi="Arial" w:cs="Arial"/>
        </w:rPr>
      </w:pPr>
    </w:p>
    <w:p w:rsidR="00B861A0" w:rsidRDefault="00B861A0" w:rsidP="002F5B29">
      <w:pPr>
        <w:tabs>
          <w:tab w:val="left" w:pos="1230"/>
        </w:tabs>
        <w:rPr>
          <w:rFonts w:ascii="Arial" w:hAnsi="Arial" w:cs="Arial"/>
        </w:rPr>
      </w:pPr>
    </w:p>
    <w:p w:rsidR="00B861A0" w:rsidRDefault="00B861A0" w:rsidP="002F5B29">
      <w:pPr>
        <w:tabs>
          <w:tab w:val="left" w:pos="1230"/>
        </w:tabs>
        <w:rPr>
          <w:rFonts w:ascii="Arial" w:hAnsi="Arial" w:cs="Arial"/>
          <w:b/>
          <w:u w:val="single"/>
        </w:rPr>
      </w:pPr>
      <w:r>
        <w:rPr>
          <w:rFonts w:ascii="Arial" w:hAnsi="Arial" w:cs="Arial"/>
          <w:b/>
          <w:u w:val="single"/>
        </w:rPr>
        <w:t xml:space="preserve">Instruction menu </w:t>
      </w:r>
    </w:p>
    <w:p w:rsidR="00B861A0" w:rsidRDefault="00B861A0" w:rsidP="002F5B29">
      <w:pPr>
        <w:tabs>
          <w:tab w:val="left" w:pos="1230"/>
        </w:tabs>
        <w:rPr>
          <w:rFonts w:ascii="Arial" w:hAnsi="Arial" w:cs="Arial"/>
          <w:b/>
          <w:u w:val="single"/>
        </w:rPr>
      </w:pPr>
      <w:r w:rsidRPr="00A13142">
        <w:rPr>
          <w:rFonts w:ascii="Arial" w:hAnsi="Arial" w:cs="Arial"/>
          <w:noProof/>
          <w:lang w:eastAsia="en-GB"/>
        </w:rPr>
        <mc:AlternateContent>
          <mc:Choice Requires="wpg">
            <w:drawing>
              <wp:anchor distT="0" distB="0" distL="114300" distR="114300" simplePos="0" relativeHeight="251768832" behindDoc="0" locked="0" layoutInCell="1" allowOverlap="1" wp14:anchorId="53206B53" wp14:editId="1DC23668">
                <wp:simplePos x="0" y="0"/>
                <wp:positionH relativeFrom="margin">
                  <wp:posOffset>-590550</wp:posOffset>
                </wp:positionH>
                <wp:positionV relativeFrom="paragraph">
                  <wp:posOffset>181610</wp:posOffset>
                </wp:positionV>
                <wp:extent cx="5629275" cy="2800350"/>
                <wp:effectExtent l="0" t="19050" r="28575" b="19050"/>
                <wp:wrapNone/>
                <wp:docPr id="173" name="Group 173"/>
                <wp:cNvGraphicFramePr/>
                <a:graphic xmlns:a="http://schemas.openxmlformats.org/drawingml/2006/main">
                  <a:graphicData uri="http://schemas.microsoft.com/office/word/2010/wordprocessingGroup">
                    <wpg:wgp>
                      <wpg:cNvGrpSpPr/>
                      <wpg:grpSpPr>
                        <a:xfrm>
                          <a:off x="0" y="0"/>
                          <a:ext cx="5629275" cy="2800350"/>
                          <a:chOff x="0" y="0"/>
                          <a:chExt cx="5629275" cy="2838450"/>
                        </a:xfrm>
                      </wpg:grpSpPr>
                      <wps:wsp>
                        <wps:cNvPr id="174" name="Flowchart: Terminator 174"/>
                        <wps:cNvSpPr/>
                        <wps:spPr>
                          <a:xfrm>
                            <a:off x="0" y="152400"/>
                            <a:ext cx="1162050" cy="647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Arrow Connector 175"/>
                        <wps:cNvCnPr/>
                        <wps:spPr>
                          <a:xfrm>
                            <a:off x="1162050" y="38100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Flowchart: Process 176"/>
                        <wps:cNvSpPr/>
                        <wps:spPr>
                          <a:xfrm>
                            <a:off x="1790700" y="142875"/>
                            <a:ext cx="1581150"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Flowchart: Decision 177"/>
                        <wps:cNvSpPr/>
                        <wps:spPr>
                          <a:xfrm>
                            <a:off x="3933825" y="0"/>
                            <a:ext cx="1685925" cy="13811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rPr>
                                  <w:rFonts w:ascii="Arial" w:hAnsi="Arial" w:cs="Arial"/>
                                  <w:color w:val="000000" w:themeColor="text1"/>
                                </w:rPr>
                              </w:pPr>
                              <w:r w:rsidRPr="005548E9">
                                <w:rPr>
                                  <w:rFonts w:ascii="Arial" w:hAnsi="Arial" w:cs="Arial"/>
                                  <w:color w:val="000000" w:themeColor="text1"/>
                                </w:rPr>
                                <w:t>Is connection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Flowchart: Process 178"/>
                        <wps:cNvSpPr/>
                        <wps:spPr>
                          <a:xfrm>
                            <a:off x="2286000"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rPr>
                                  <w:rFonts w:ascii="Arial" w:hAnsi="Arial" w:cs="Arial"/>
                                  <w:color w:val="000000" w:themeColor="text1"/>
                                </w:rPr>
                              </w:pPr>
                              <w:r w:rsidRPr="005548E9">
                                <w:rPr>
                                  <w:rFonts w:ascii="Arial" w:hAnsi="Arial" w:cs="Arial"/>
                                  <w:color w:val="000000" w:themeColor="text1"/>
                                </w:rPr>
                                <w:t>Catch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flipH="1">
                            <a:off x="1190625" y="1209675"/>
                            <a:ext cx="1095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Flowchart: Process 180"/>
                        <wps:cNvSpPr/>
                        <wps:spPr>
                          <a:xfrm>
                            <a:off x="104775" y="962025"/>
                            <a:ext cx="1104900" cy="6096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rPr>
                                  <w:rFonts w:ascii="Arial" w:hAnsi="Arial" w:cs="Arial"/>
                                  <w:color w:val="000000" w:themeColor="text1"/>
                                </w:rPr>
                              </w:pPr>
                              <w:r>
                                <w:rPr>
                                  <w:rFonts w:ascii="Arial" w:hAnsi="Arial" w:cs="Arial"/>
                                  <w:color w:val="000000" w:themeColor="text1"/>
                                </w:rPr>
                                <w:t xml:space="preserve">Print error to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Flowchart: Process 181"/>
                        <wps:cNvSpPr/>
                        <wps:spPr>
                          <a:xfrm>
                            <a:off x="4038600" y="2124075"/>
                            <a:ext cx="1590675" cy="6953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rPr>
                                  <w:rFonts w:ascii="Arial" w:hAnsi="Arial" w:cs="Arial"/>
                                  <w:color w:val="000000" w:themeColor="text1"/>
                                </w:rPr>
                              </w:pPr>
                              <w:r>
                                <w:rPr>
                                  <w:rFonts w:ascii="Arial" w:hAnsi="Arial" w:cs="Arial"/>
                                  <w:color w:val="000000" w:themeColor="text1"/>
                                </w:rPr>
                                <w:t xml:space="preserve">Gather player’s ID and all of their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Flowchart: Process 182"/>
                        <wps:cNvSpPr/>
                        <wps:spPr>
                          <a:xfrm>
                            <a:off x="1438276" y="1834372"/>
                            <a:ext cx="2000250" cy="1004078"/>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61A0" w:rsidRPr="005548E9" w:rsidRDefault="00B861A0" w:rsidP="00B861A0">
                              <w:pPr>
                                <w:rPr>
                                  <w:rFonts w:ascii="Arial" w:hAnsi="Arial" w:cs="Arial"/>
                                  <w:color w:val="000000" w:themeColor="text1"/>
                                </w:rPr>
                              </w:pPr>
                              <w:r>
                                <w:rPr>
                                  <w:rFonts w:ascii="Arial" w:hAnsi="Arial" w:cs="Arial"/>
                                  <w:color w:val="000000" w:themeColor="text1"/>
                                </w:rPr>
                                <w:t xml:space="preserve">Display player’s information on a pop-up window; showing gold, EXP, health, level, mana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flipV="1">
                            <a:off x="3390900" y="485775"/>
                            <a:ext cx="752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H="1">
                            <a:off x="3400425" y="1190625"/>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Straight Arrow Connector 185"/>
                        <wps:cNvCnPr/>
                        <wps:spPr>
                          <a:xfrm>
                            <a:off x="4781550" y="1390650"/>
                            <a:ext cx="95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flipH="1">
                            <a:off x="3457575" y="245745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3206B53" id="Group 173" o:spid="_x0000_s1142" style="position:absolute;margin-left:-46.5pt;margin-top:14.3pt;width:443.25pt;height:220.5pt;z-index:251768832;mso-position-horizontal-relative:margin;mso-height-relative:margin" coordsize="56292,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">
                <v:shape id="Flowchart: Terminator 174" o:spid="_x0000_s1143" type="#_x0000_t116" style="position:absolute;top:1524;width:1162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NhcAA&#10;AADcAAAADwAAAGRycy9kb3ducmV2LnhtbERPTYvCMBC9C/sfwgjeNFUWXbpGkUVhwYNad+9DM7bF&#10;ZFKbWOu/N4LgbR7vc+bLzhrRUuMrxwrGowQEce50xYWCv+Nm+AXCB2SNxjEpuJOH5eKjN8dUuxsf&#10;qM1CIWII+xQVlCHUqZQ+L8miH7maOHIn11gMETaF1A3eYrg1cpIkU2mx4thQYk0/JeXn7GoVrE9o&#10;9vdxJv91SLary26HG9MqNeh3q28QgbrwFr/cvzrOn33C85l4gV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CNhcAAAADcAAAADwAAAAAAAAAAAAAAAACYAgAAZHJzL2Rvd25y&#10;ZXYueG1sUEsFBgAAAAAEAAQA9QAAAIUDAAAAAA==&#10;" filled="f" strokecolor="black [3213]" strokeweight="1pt">
                  <v:textbox>
                    <w:txbxContent>
                      <w:p w:rsidR="00B861A0" w:rsidRPr="005548E9" w:rsidRDefault="00B861A0" w:rsidP="00B861A0">
                        <w:pPr>
                          <w:jc w:val="center"/>
                          <w:rPr>
                            <w:rFonts w:ascii="Arial" w:hAnsi="Arial" w:cs="Arial"/>
                            <w:b/>
                            <w:color w:val="000000" w:themeColor="text1"/>
                          </w:rPr>
                        </w:pPr>
                        <w:r w:rsidRPr="005548E9">
                          <w:rPr>
                            <w:rFonts w:ascii="Arial" w:hAnsi="Arial" w:cs="Arial"/>
                            <w:b/>
                            <w:color w:val="000000" w:themeColor="text1"/>
                          </w:rPr>
                          <w:t xml:space="preserve">Start Function </w:t>
                        </w:r>
                      </w:p>
                    </w:txbxContent>
                  </v:textbox>
                </v:shape>
                <v:shape id="Straight Arrow Connector 175" o:spid="_x0000_s1144" type="#_x0000_t32" style="position:absolute;left:11620;top:3810;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Fer8IAAADcAAAADwAAAGRycy9kb3ducmV2LnhtbERPTWvCQBC9C/6HZYTe6kZB20ZXMZaC&#10;9WYinofsmASzs0l2a9J/3y0I3ubxPme9HUwt7tS5yrKC2TQCQZxbXXGh4Jx9vb6DcB5ZY22ZFPyS&#10;g+1mPFpjrG3PJ7qnvhAhhF2MCkrvm1hKl5dk0E1tQxy4q+0M+gC7QuoO+xBuajmPoqU0WHFoKLGh&#10;fUn5Lf0xCnr0l49kV7T75PP7MCzqdpmdj0q9TIbdCoSnwT/FD/dBh/lvC/h/Jlw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Fer8IAAADcAAAADwAAAAAAAAAAAAAA&#10;AAChAgAAZHJzL2Rvd25yZXYueG1sUEsFBgAAAAAEAAQA+QAAAJADAAAAAA==&#10;" strokecolor="black [3200]" strokeweight=".5pt">
                  <v:stroke endarrow="block" joinstyle="miter"/>
                </v:shape>
                <v:shape id="Flowchart: Process 176" o:spid="_x0000_s1145" type="#_x0000_t109" style="position:absolute;left:17907;top:1428;width:15811;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6HnsIA&#10;AADcAAAADwAAAGRycy9kb3ducmV2LnhtbERPTWvCQBC9F/wPywi91V0LVUldRcRCDr1UPdjbkB2T&#10;YHY2za7J5t93CwVv83ifs95G24ieOl871jCfKRDEhTM1lxrOp4+XFQgfkA02jknDSB62m8nTGjPj&#10;Bv6i/hhKkULYZ6ihCqHNpPRFRRb9zLXEibu6zmJIsCul6XBI4baRr0otpMWaU0OFLe0rKm7Hu9Ug&#10;1f3wpvafZnk5uO+8+Ik0yqj18zTu3kEEiuEh/nfnJs1fLu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oeewgAAANwAAAAPAAAAAAAAAAAAAAAAAJgCAABkcnMvZG93&#10;bnJldi54bWxQSwUGAAAAAAQABAD1AAAAhwMAAAAA&#10;" filled="f" strokecolor="black [3213]" strokeweight="1pt">
                  <v:textbox>
                    <w:txbxContent>
                      <w:p w:rsidR="00B861A0" w:rsidRPr="005548E9" w:rsidRDefault="00B861A0" w:rsidP="00B861A0">
                        <w:pPr>
                          <w:rPr>
                            <w:rFonts w:ascii="Arial" w:hAnsi="Arial" w:cs="Arial"/>
                            <w:color w:val="000000" w:themeColor="text1"/>
                          </w:rPr>
                        </w:pPr>
                        <w:r w:rsidRPr="005548E9">
                          <w:rPr>
                            <w:rFonts w:ascii="Arial" w:hAnsi="Arial" w:cs="Arial"/>
                            <w:color w:val="000000" w:themeColor="text1"/>
                          </w:rPr>
                          <w:t>Conn</w:t>
                        </w:r>
                        <w:r>
                          <w:rPr>
                            <w:rFonts w:ascii="Arial" w:hAnsi="Arial" w:cs="Arial"/>
                            <w:color w:val="000000" w:themeColor="text1"/>
                          </w:rPr>
                          <w:t xml:space="preserve">ect to database. </w:t>
                        </w:r>
                      </w:p>
                    </w:txbxContent>
                  </v:textbox>
                </v:shape>
                <v:shape id="Flowchart: Decision 177" o:spid="_x0000_s1146" type="#_x0000_t110" style="position:absolute;left:39338;width:16859;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dDMIA&#10;AADcAAAADwAAAGRycy9kb3ducmV2LnhtbERPTWsCMRC9F/wPYYTeatY9NGU1ikqlvUm3BfE2bMbN&#10;4mayTVLd/vumUOhtHu9zluvR9eJKIXaeNcxnBQjixpuOWw0f7/uHJxAxIRvsPZOGb4qwXk3ullgZ&#10;f+M3utapFTmEY4UabEpDJWVsLDmMMz8QZ+7sg8OUYWilCXjL4a6XZVE8Socd5waLA+0sNZf6y2ko&#10;y4NlOqjiud7uP8PmqE4vVml9Px03CxCJxvQv/nO/mjxfKfh9Jl8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t0MwgAAANwAAAAPAAAAAAAAAAAAAAAAAJgCAABkcnMvZG93&#10;bnJldi54bWxQSwUGAAAAAAQABAD1AAAAhwMAAAAA&#10;" filled="f" strokecolor="black [3213]" strokeweight="1pt">
                  <v:textbox>
                    <w:txbxContent>
                      <w:p w:rsidR="00B861A0" w:rsidRPr="005548E9" w:rsidRDefault="00B861A0" w:rsidP="00B861A0">
                        <w:pPr>
                          <w:rPr>
                            <w:rFonts w:ascii="Arial" w:hAnsi="Arial" w:cs="Arial"/>
                            <w:color w:val="000000" w:themeColor="text1"/>
                          </w:rPr>
                        </w:pPr>
                        <w:r w:rsidRPr="005548E9">
                          <w:rPr>
                            <w:rFonts w:ascii="Arial" w:hAnsi="Arial" w:cs="Arial"/>
                            <w:color w:val="000000" w:themeColor="text1"/>
                          </w:rPr>
                          <w:t>Is connection successful?</w:t>
                        </w:r>
                      </w:p>
                    </w:txbxContent>
                  </v:textbox>
                </v:shape>
                <v:shape id="Flowchart: Process 178" o:spid="_x0000_s1147" type="#_x0000_t109" style="position:absolute;left:22860;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2d8QA&#10;AADcAAAADwAAAGRycy9kb3ducmV2LnhtbESPT2sCMRDF74V+hzCF3mrSgn9YjVJEwUMvVQ96Gzbj&#10;7uJmst1Ejd++cxC8zfDevPeb2SL7Vl2pj01gC58DA4q4DK7hysJ+t/6YgIoJ2WEbmCzcKcJi/voy&#10;w8KFG//SdZsqJSEcC7RQp9QVWseyJo9xEDpi0U6h95hk7SvterxJuG/1lzEj7bFhaaixo2VN5Xl7&#10;8Ra0uayGZvnjxodVOG7Kv0x3na19f8vfU1CJcnqaH9cbJ/hjoZVnZ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dtnfEAAAA3AAAAA8AAAAAAAAAAAAAAAAAmAIAAGRycy9k&#10;b3ducmV2LnhtbFBLBQYAAAAABAAEAPUAAACJAwAAAAA=&#10;" filled="f" strokecolor="black [3213]" strokeweight="1pt">
                  <v:textbox>
                    <w:txbxContent>
                      <w:p w:rsidR="00B861A0" w:rsidRPr="005548E9" w:rsidRDefault="00B861A0" w:rsidP="00B861A0">
                        <w:pPr>
                          <w:rPr>
                            <w:rFonts w:ascii="Arial" w:hAnsi="Arial" w:cs="Arial"/>
                            <w:color w:val="000000" w:themeColor="text1"/>
                          </w:rPr>
                        </w:pPr>
                        <w:r w:rsidRPr="005548E9">
                          <w:rPr>
                            <w:rFonts w:ascii="Arial" w:hAnsi="Arial" w:cs="Arial"/>
                            <w:color w:val="000000" w:themeColor="text1"/>
                          </w:rPr>
                          <w:t>Catch error</w:t>
                        </w:r>
                      </w:p>
                    </w:txbxContent>
                  </v:textbox>
                </v:shape>
                <v:shape id="Straight Arrow Connector 179" o:spid="_x0000_s1148" type="#_x0000_t32" style="position:absolute;left:11906;top:12096;width:10954;height: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5q8MAAADcAAAADwAAAGRycy9kb3ducmV2LnhtbERPTWvCQBC9C/0PyxS8SN3UiNbUVYpF&#10;6tW0lHqbZqdJaHY2ZLYa/71bELzN433Oct27Rh2pk9qzgcdxAoq48Lbm0sDH+/bhCZQEZIuNZzJw&#10;JoH16m6wxMz6E+/pmIdSxRCWDA1UIbSZ1lJU5FDGviWO3I/vHIYIu1LbDk8x3DV6kiQz7bDm2FBh&#10;S5uKit/8zxlIw1Qm++nXXPJD+T2yr2kqn2/GDO/7l2dQgfpwE1/dOxvnzxf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L+avDAAAA3AAAAA8AAAAAAAAAAAAA&#10;AAAAoQIAAGRycy9kb3ducmV2LnhtbFBLBQYAAAAABAAEAPkAAACRAwAAAAA=&#10;" strokecolor="black [3200]" strokeweight=".5pt">
                  <v:stroke endarrow="block" joinstyle="miter"/>
                </v:shape>
                <v:shape id="Flowchart: Process 180" o:spid="_x0000_s1149" type="#_x0000_t109" style="position:absolute;left:1047;top:9620;width:1104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KVsQA&#10;AADcAAAADwAAAGRycy9kb3ducmV2LnhtbESPQWsCMRCF7wX/QxjBW00s2MrWKEUsePBS60Fvw2a6&#10;u3QzWTdR4793DoK3Gd6b976ZL7Nv1YX62AS2MBkbUMRlcA1XFva/368zUDEhO2wDk4UbRVguBi9z&#10;LFy48g9ddqlSEsKxQAt1Sl2hdSxr8hjHoSMW7S/0HpOsfaVdj1cJ961+M+Zde2xYGmrsaFVT+b87&#10;ewvanNdTs9q6j8M6HDflKdNNZ2tHw/z1CSpRTk/z43rjBH8m+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ylbEAAAA3AAAAA8AAAAAAAAAAAAAAAAAmAIAAGRycy9k&#10;b3ducmV2LnhtbFBLBQYAAAAABAAEAPUAAACJAwAAAAA=&#10;" filled="f" strokecolor="black [3213]" strokeweight="1pt">
                  <v:textbox>
                    <w:txbxContent>
                      <w:p w:rsidR="00B861A0" w:rsidRPr="005548E9" w:rsidRDefault="00B861A0" w:rsidP="00B861A0">
                        <w:pPr>
                          <w:rPr>
                            <w:rFonts w:ascii="Arial" w:hAnsi="Arial" w:cs="Arial"/>
                            <w:color w:val="000000" w:themeColor="text1"/>
                          </w:rPr>
                        </w:pPr>
                        <w:r>
                          <w:rPr>
                            <w:rFonts w:ascii="Arial" w:hAnsi="Arial" w:cs="Arial"/>
                            <w:color w:val="000000" w:themeColor="text1"/>
                          </w:rPr>
                          <w:t xml:space="preserve">Print error to screen. </w:t>
                        </w:r>
                      </w:p>
                    </w:txbxContent>
                  </v:textbox>
                </v:shape>
                <v:shape id="Flowchart: Process 181" o:spid="_x0000_s1150" type="#_x0000_t109" style="position:absolute;left:40386;top:21240;width:15906;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vzcIA&#10;AADcAAAADwAAAGRycy9kb3ducmV2LnhtbERPTWvCQBC9F/wPywi91d0ItpK6igQFD73UetDbkJ0m&#10;wexszK7J+u+7hUJv83ifs9pE24qBet841pDNFAji0pmGKw2nr/3LEoQPyAZbx6ThQR4268nTCnPj&#10;Rv6k4RgqkULY56ihDqHLpfRlTRb9zHXEift2vcWQYF9J0+OYwm0r50q9SosNp4YaOypqKq/Hu9Ug&#10;1X23UMWHeTvv3OVQ3iI9ZNT6eRq37yACxfAv/nMfTJq/zO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m/NwgAAANwAAAAPAAAAAAAAAAAAAAAAAJgCAABkcnMvZG93&#10;bnJldi54bWxQSwUGAAAAAAQABAD1AAAAhwMAAAAA&#10;" filled="f" strokecolor="black [3213]" strokeweight="1pt">
                  <v:textbox>
                    <w:txbxContent>
                      <w:p w:rsidR="00B861A0" w:rsidRPr="005548E9" w:rsidRDefault="00B861A0" w:rsidP="00B861A0">
                        <w:pPr>
                          <w:rPr>
                            <w:rFonts w:ascii="Arial" w:hAnsi="Arial" w:cs="Arial"/>
                            <w:color w:val="000000" w:themeColor="text1"/>
                          </w:rPr>
                        </w:pPr>
                        <w:r>
                          <w:rPr>
                            <w:rFonts w:ascii="Arial" w:hAnsi="Arial" w:cs="Arial"/>
                            <w:color w:val="000000" w:themeColor="text1"/>
                          </w:rPr>
                          <w:t xml:space="preserve">Gather player’s ID and all of their information. </w:t>
                        </w:r>
                      </w:p>
                    </w:txbxContent>
                  </v:textbox>
                </v:shape>
                <v:shape id="Flowchart: Process 182" o:spid="_x0000_s1151" type="#_x0000_t109" style="position:absolute;left:14382;top:18343;width:20003;height:10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xusEA&#10;AADcAAAADwAAAGRycy9kb3ducmV2LnhtbERPTYvCMBC9C/sfwgjeNFFQS9coIgoevKx62L0NzWxb&#10;bCbdJmr89xtB8DaP9zmLVbSNuFHna8caxiMFgrhwpuZSw/m0G2YgfEA22DgmDQ/ysFp+9BaYG3fn&#10;L7odQylSCPscNVQhtLmUvqjIoh+5ljhxv66zGBLsSmk6vKdw28iJUjNpsebUUGFLm4qKy/FqNUh1&#10;3U7V5mDm31v3sy/+Ij1k1HrQj+tPEIFieItf7r1J87MJPJ9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g8brBAAAA3AAAAA8AAAAAAAAAAAAAAAAAmAIAAGRycy9kb3du&#10;cmV2LnhtbFBLBQYAAAAABAAEAPUAAACGAwAAAAA=&#10;" filled="f" strokecolor="black [3213]" strokeweight="1pt">
                  <v:textbox>
                    <w:txbxContent>
                      <w:p w:rsidR="00B861A0" w:rsidRPr="005548E9" w:rsidRDefault="00B861A0" w:rsidP="00B861A0">
                        <w:pPr>
                          <w:rPr>
                            <w:rFonts w:ascii="Arial" w:hAnsi="Arial" w:cs="Arial"/>
                            <w:color w:val="000000" w:themeColor="text1"/>
                          </w:rPr>
                        </w:pPr>
                        <w:r>
                          <w:rPr>
                            <w:rFonts w:ascii="Arial" w:hAnsi="Arial" w:cs="Arial"/>
                            <w:color w:val="000000" w:themeColor="text1"/>
                          </w:rPr>
                          <w:t xml:space="preserve">Display player’s information on a pop-up window; showing gold, EXP, health, level, mana etc.  </w:t>
                        </w:r>
                      </w:p>
                    </w:txbxContent>
                  </v:textbox>
                </v:shape>
                <v:shape id="Straight Arrow Connector 183" o:spid="_x0000_s1152" type="#_x0000_t32" style="position:absolute;left:33909;top:4857;width:7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a+ZsIAAADcAAAADwAAAGRycy9kb3ducmV2LnhtbERPTWvCQBC9C/6HZYReRDc10kp0FWkp&#10;9Wosxd6m2TEJZmdDZqvpv3cLBW/zeJ+z2vSuURfqpPZs4HGagCIuvK25NPBxeJssQElAtth4JgO/&#10;JLBZDwcrzKy/8p4ueShVDGHJ0EAVQptpLUVFDmXqW+LInXznMETYldp2eI3hrtGzJHnSDmuODRW2&#10;9FJRcc5/nIE0zGW2nx+fJf8qv8f2NU3l892Yh1G/XYIK1Ie7+N+9s3H+IoW/Z+IFe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a+ZsIAAADcAAAADwAAAAAAAAAAAAAA&#10;AAChAgAAZHJzL2Rvd25yZXYueG1sUEsFBgAAAAAEAAQA+QAAAJADAAAAAA==&#10;" strokecolor="black [3200]" strokeweight=".5pt">
                  <v:stroke endarrow="block" joinstyle="miter"/>
                </v:shape>
                <v:shape id="Straight Arrow Connector 184" o:spid="_x0000_s1153" type="#_x0000_t32" style="position:absolute;left:34004;top:11906;width:1114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8mEsMAAADcAAAADwAAAGRycy9kb3ducmV2LnhtbERPTWvCQBC9F/wPyxR6KXWjCVaiq4il&#10;tFejlHobs2MSmp0Nma2m/75bKHibx/uc5XpwrbpQL41nA5NxAoq49LbhysBh//o0ByUB2WLrmQz8&#10;kMB6NbpbYm79lXd0KUKlYghLjgbqELpcaylrcihj3xFH7ux7hyHCvtK2x2sMd62eJslMO2w4NtTY&#10;0bam8qv4dgbSkMl0l30+S3GsTo/2JU3l482Yh/thswAVaAg38b/73cb58wz+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fJhLDAAAA3AAAAA8AAAAAAAAAAAAA&#10;AAAAoQIAAGRycy9kb3ducmV2LnhtbFBLBQYAAAAABAAEAPkAAACRAwAAAAA=&#10;" strokecolor="black [3200]" strokeweight=".5pt">
                  <v:stroke endarrow="block" joinstyle="miter"/>
                </v:shape>
                <v:shape id="Straight Arrow Connector 185" o:spid="_x0000_s1154" type="#_x0000_t32" style="position:absolute;left:47815;top:13906;width:95;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uiMEAAADcAAAADwAAAGRycy9kb3ducmV2LnhtbERPS4vCMBC+C/6HMAveNF1B0WpafCC4&#10;3nzgeWhm27LNpDbR1n9vFgRv8/E9Z5l2phIPalxpWcH3KAJBnFldcq7gct4NZyCcR9ZYWSYFT3KQ&#10;Jv3eEmNtWz7S4+RzEULYxaig8L6OpXRZQQbdyNbEgfu1jUEfYJNL3WAbwk0lx1E0lQZLDg0F1rQp&#10;KPs73Y2CFv11vl7lt816+7PvJtVter4clBp8dasFCE+d/4jf7r0O82cT+H8mXCC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C6IwQAAANwAAAAPAAAAAAAAAAAAAAAA&#10;AKECAABkcnMvZG93bnJldi54bWxQSwUGAAAAAAQABAD5AAAAjwMAAAAA&#10;" strokecolor="black [3200]" strokeweight=".5pt">
                  <v:stroke endarrow="block" joinstyle="miter"/>
                </v:shape>
                <v:shape id="Straight Arrow Connector 186" o:spid="_x0000_s1155" type="#_x0000_t32" style="position:absolute;left:34575;top:24574;width:5906;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Ed/sIAAADcAAAADwAAAGRycy9kb3ducmV2LnhtbERPTWvCQBC9F/wPyxR6KbqpEZXoKtJS&#10;6tUoYm/T7JiEZmdDZqvpv3cLBW/zeJ+zXPeuURfqpPZs4GWUgCIuvK25NHDYvw/noCQgW2w8k4Ff&#10;ElivBg9LzKy/8o4ueShVDGHJ0EAVQptpLUVFDmXkW+LInX3nMETYldp2eI3hrtHjJJlqhzXHhgpb&#10;eq2o+M5/nIE0TGS8m5xmkn+WX8/2LU3l+GHM02O/WYAK1Ie7+N+9tXH+fAp/z8QL9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gEd/sIAAADcAAAADwAAAAAAAAAAAAAA&#10;AAChAgAAZHJzL2Rvd25yZXYueG1sUEsFBgAAAAAEAAQA+QAAAJADAAAAAA==&#10;" strokecolor="black [3200]" strokeweight=".5pt">
                  <v:stroke endarrow="block" joinstyle="miter"/>
                </v:shape>
                <w10:wrap anchorx="margin"/>
              </v:group>
            </w:pict>
          </mc:Fallback>
        </mc:AlternateContent>
      </w:r>
    </w:p>
    <w:p w:rsidR="00105829" w:rsidRDefault="00B861A0" w:rsidP="002F5B29">
      <w:pPr>
        <w:tabs>
          <w:tab w:val="left" w:pos="1230"/>
        </w:tabs>
        <w:rPr>
          <w:rFonts w:ascii="Arial" w:hAnsi="Arial" w:cs="Arial"/>
          <w:b/>
          <w:u w:val="single"/>
        </w:rPr>
      </w:pPr>
      <w:r>
        <w:rPr>
          <w:rFonts w:ascii="Arial" w:hAnsi="Arial" w:cs="Arial"/>
          <w:noProof/>
          <w:lang w:eastAsia="en-GB"/>
        </w:rPr>
        <mc:AlternateContent>
          <mc:Choice Requires="wps">
            <w:drawing>
              <wp:anchor distT="0" distB="0" distL="114300" distR="114300" simplePos="0" relativeHeight="251772928" behindDoc="0" locked="0" layoutInCell="1" allowOverlap="1">
                <wp:simplePos x="0" y="0"/>
                <wp:positionH relativeFrom="column">
                  <wp:posOffset>-38100</wp:posOffset>
                </wp:positionH>
                <wp:positionV relativeFrom="paragraph">
                  <wp:posOffset>1586089</wp:posOffset>
                </wp:positionV>
                <wp:extent cx="0" cy="630696"/>
                <wp:effectExtent l="76200" t="0" r="76200" b="55245"/>
                <wp:wrapNone/>
                <wp:docPr id="192" name="Straight Arrow Connector 192"/>
                <wp:cNvGraphicFramePr/>
                <a:graphic xmlns:a="http://schemas.openxmlformats.org/drawingml/2006/main">
                  <a:graphicData uri="http://schemas.microsoft.com/office/word/2010/wordprocessingShape">
                    <wps:wsp>
                      <wps:cNvCnPr/>
                      <wps:spPr>
                        <a:xfrm>
                          <a:off x="0" y="0"/>
                          <a:ext cx="0" cy="6306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4167A" id="Straight Arrow Connector 192" o:spid="_x0000_s1026" type="#_x0000_t32" style="position:absolute;margin-left:-3pt;margin-top:124.9pt;width:0;height:49.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" strokecolor="black [3200]" strokeweight=".5pt">
                <v:stroke endarrow="block" joinstyle="miter"/>
              </v:shape>
            </w:pict>
          </mc:Fallback>
        </mc:AlternateContent>
      </w:r>
      <w:r>
        <w:rPr>
          <w:rFonts w:ascii="Arial" w:hAnsi="Arial" w:cs="Arial"/>
          <w:noProof/>
          <w:lang w:eastAsia="en-GB"/>
        </w:rPr>
        <mc:AlternateContent>
          <mc:Choice Requires="wps">
            <w:drawing>
              <wp:anchor distT="0" distB="0" distL="114300" distR="114300" simplePos="0" relativeHeight="251771904" behindDoc="0" locked="0" layoutInCell="1" allowOverlap="1">
                <wp:simplePos x="0" y="0"/>
                <wp:positionH relativeFrom="column">
                  <wp:posOffset>495300</wp:posOffset>
                </wp:positionH>
                <wp:positionV relativeFrom="paragraph">
                  <wp:posOffset>2426335</wp:posOffset>
                </wp:positionV>
                <wp:extent cx="352426" cy="9525"/>
                <wp:effectExtent l="19050" t="57150" r="0" b="85725"/>
                <wp:wrapNone/>
                <wp:docPr id="191" name="Straight Arrow Connector 191"/>
                <wp:cNvGraphicFramePr/>
                <a:graphic xmlns:a="http://schemas.openxmlformats.org/drawingml/2006/main">
                  <a:graphicData uri="http://schemas.microsoft.com/office/word/2010/wordprocessingShape">
                    <wps:wsp>
                      <wps:cNvCnPr/>
                      <wps:spPr>
                        <a:xfrm flipH="1">
                          <a:off x="0" y="0"/>
                          <a:ext cx="352426"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FFDF8" id="Straight Arrow Connector 191" o:spid="_x0000_s1026" type="#_x0000_t32" style="position:absolute;margin-left:39pt;margin-top:191.05pt;width:27.75pt;height:.7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" strokecolor="black [3200]" strokeweight=".5pt">
                <v:stroke endarrow="block" joinstyle="miter"/>
              </v:shape>
            </w:pict>
          </mc:Fallback>
        </mc:AlternateContent>
      </w:r>
      <w:r w:rsidRPr="00A13142">
        <w:rPr>
          <w:rFonts w:ascii="Arial" w:hAnsi="Arial" w:cs="Arial"/>
          <w:noProof/>
          <w:lang w:eastAsia="en-GB"/>
        </w:rPr>
        <mc:AlternateContent>
          <mc:Choice Requires="wps">
            <w:drawing>
              <wp:anchor distT="0" distB="0" distL="114300" distR="114300" simplePos="0" relativeHeight="251770880" behindDoc="0" locked="0" layoutInCell="1" allowOverlap="1" wp14:anchorId="5101FC9D" wp14:editId="5444E2D5">
                <wp:simplePos x="0" y="0"/>
                <wp:positionH relativeFrom="margin">
                  <wp:posOffset>-542925</wp:posOffset>
                </wp:positionH>
                <wp:positionV relativeFrom="paragraph">
                  <wp:posOffset>2207260</wp:posOffset>
                </wp:positionV>
                <wp:extent cx="1104900" cy="457200"/>
                <wp:effectExtent l="0" t="0" r="19050" b="19050"/>
                <wp:wrapNone/>
                <wp:docPr id="188" name="Flowchart: Terminator 188"/>
                <wp:cNvGraphicFramePr/>
                <a:graphic xmlns:a="http://schemas.openxmlformats.org/drawingml/2006/main">
                  <a:graphicData uri="http://schemas.microsoft.com/office/word/2010/wordprocessingShape">
                    <wps:wsp>
                      <wps:cNvSpPr/>
                      <wps:spPr>
                        <a:xfrm>
                          <a:off x="0" y="0"/>
                          <a:ext cx="1104900" cy="457200"/>
                        </a:xfrm>
                        <a:prstGeom prst="flowChartTerminator">
                          <a:avLst/>
                        </a:prstGeom>
                        <a:noFill/>
                        <a:ln w="12700" cap="flat" cmpd="sng" algn="ctr">
                          <a:solidFill>
                            <a:sysClr val="windowText" lastClr="000000"/>
                          </a:solidFill>
                          <a:prstDash val="solid"/>
                          <a:miter lim="800000"/>
                        </a:ln>
                        <a:effectLst/>
                      </wps:spPr>
                      <wps:txbx>
                        <w:txbxContent>
                          <w:p w:rsidR="00B861A0" w:rsidRPr="001843F6" w:rsidRDefault="00B861A0" w:rsidP="00B861A0">
                            <w:pPr>
                              <w:rPr>
                                <w:rFonts w:ascii="Arial" w:hAnsi="Arial" w:cs="Arial"/>
                                <w:b/>
                                <w:color w:val="000000" w:themeColor="text1"/>
                              </w:rPr>
                            </w:pPr>
                            <w:r w:rsidRPr="001843F6">
                              <w:rPr>
                                <w:rFonts w:ascii="Arial" w:hAnsi="Arial" w:cs="Arial"/>
                                <w:b/>
                                <w:color w:val="000000" w:themeColor="text1"/>
                              </w:rPr>
                              <w:t>End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1FC9D" id="Flowchart: Terminator 188" o:spid="_x0000_s1156" type="#_x0000_t116" style="position:absolute;margin-left:-42.75pt;margin-top:173.8pt;width:87pt;height:36pt;z-index:251770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" filled="f" strokecolor="windowText" strokeweight="1pt">
                <v:textbox>
                  <w:txbxContent>
                    <w:p w:rsidR="00B861A0" w:rsidRPr="001843F6" w:rsidRDefault="00B861A0" w:rsidP="00B861A0">
                      <w:pPr>
                        <w:rPr>
                          <w:rFonts w:ascii="Arial" w:hAnsi="Arial" w:cs="Arial"/>
                          <w:b/>
                          <w:color w:val="000000" w:themeColor="text1"/>
                        </w:rPr>
                      </w:pPr>
                      <w:r w:rsidRPr="001843F6">
                        <w:rPr>
                          <w:rFonts w:ascii="Arial" w:hAnsi="Arial" w:cs="Arial"/>
                          <w:b/>
                          <w:color w:val="000000" w:themeColor="text1"/>
                        </w:rPr>
                        <w:t>End function</w:t>
                      </w:r>
                    </w:p>
                  </w:txbxContent>
                </v:textbox>
                <w10:wrap anchorx="margin"/>
              </v:shape>
            </w:pict>
          </mc:Fallback>
        </mc:AlternateContent>
      </w: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Pr="00105829" w:rsidRDefault="00105829" w:rsidP="00105829">
      <w:pPr>
        <w:rPr>
          <w:rFonts w:ascii="Arial" w:hAnsi="Arial" w:cs="Arial"/>
        </w:rPr>
      </w:pPr>
    </w:p>
    <w:p w:rsidR="00105829" w:rsidRDefault="00105829" w:rsidP="00105829">
      <w:pPr>
        <w:rPr>
          <w:rFonts w:ascii="Arial" w:hAnsi="Arial" w:cs="Arial"/>
        </w:rPr>
      </w:pPr>
    </w:p>
    <w:p w:rsidR="00105829" w:rsidRDefault="00105829" w:rsidP="00105829">
      <w:pPr>
        <w:rPr>
          <w:rFonts w:ascii="Arial" w:hAnsi="Arial" w:cs="Arial"/>
        </w:rPr>
      </w:pPr>
    </w:p>
    <w:p w:rsidR="00105829" w:rsidRDefault="00105829" w:rsidP="00105829">
      <w:pPr>
        <w:tabs>
          <w:tab w:val="left" w:pos="2130"/>
        </w:tabs>
        <w:rPr>
          <w:rFonts w:ascii="Arial" w:hAnsi="Arial" w:cs="Arial"/>
        </w:rPr>
      </w:pPr>
      <w:r>
        <w:rPr>
          <w:rFonts w:ascii="Arial" w:hAnsi="Arial" w:cs="Arial"/>
        </w:rPr>
        <w:tab/>
      </w:r>
    </w:p>
    <w:p w:rsidR="00105829" w:rsidRPr="00105829" w:rsidRDefault="00B27FEA" w:rsidP="00105829">
      <w:pPr>
        <w:tabs>
          <w:tab w:val="left" w:pos="2130"/>
        </w:tabs>
        <w:rPr>
          <w:rFonts w:ascii="Arial" w:hAnsi="Arial" w:cs="Arial"/>
        </w:rPr>
      </w:pPr>
      <w:r>
        <w:rPr>
          <w:rFonts w:ascii="Arial" w:hAnsi="Arial" w:cs="Arial"/>
        </w:rPr>
        <w:t xml:space="preserve">This will be done by connecting to the database and then gathering all of the player’s ID and information. The player can then view all of this information in a small pop-up window. </w:t>
      </w:r>
      <w:bookmarkStart w:id="0" w:name="_GoBack"/>
      <w:bookmarkEnd w:id="0"/>
    </w:p>
    <w:sectPr w:rsidR="00105829" w:rsidRPr="00105829">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59"/>
    <w:rsid w:val="00024F12"/>
    <w:rsid w:val="000554F8"/>
    <w:rsid w:val="000A6DFC"/>
    <w:rsid w:val="00105829"/>
    <w:rsid w:val="00110125"/>
    <w:rsid w:val="001314C0"/>
    <w:rsid w:val="001843F6"/>
    <w:rsid w:val="001A3BD4"/>
    <w:rsid w:val="002D29FA"/>
    <w:rsid w:val="002E5866"/>
    <w:rsid w:val="002F5B29"/>
    <w:rsid w:val="00361AC6"/>
    <w:rsid w:val="003B0A04"/>
    <w:rsid w:val="003B4359"/>
    <w:rsid w:val="004F705F"/>
    <w:rsid w:val="005548E9"/>
    <w:rsid w:val="006D3E69"/>
    <w:rsid w:val="0077583B"/>
    <w:rsid w:val="007A489A"/>
    <w:rsid w:val="007C1E05"/>
    <w:rsid w:val="007F1106"/>
    <w:rsid w:val="008D1E88"/>
    <w:rsid w:val="008F528C"/>
    <w:rsid w:val="00936BEA"/>
    <w:rsid w:val="00A13142"/>
    <w:rsid w:val="00A367F8"/>
    <w:rsid w:val="00A6212D"/>
    <w:rsid w:val="00B27FEA"/>
    <w:rsid w:val="00B861A0"/>
    <w:rsid w:val="00D06CEA"/>
    <w:rsid w:val="00E51F7F"/>
    <w:rsid w:val="00E5774F"/>
    <w:rsid w:val="00E9567F"/>
    <w:rsid w:val="00F22F0A"/>
    <w:rsid w:val="00FB4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F839A5-A4D3-4310-A964-C36603EA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B51CA127.dotm</Template>
  <TotalTime>163</TotalTime>
  <Pages>7</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Pankhania</dc:creator>
  <cp:keywords/>
  <dc:description/>
  <cp:lastModifiedBy>Dipesh Pankhania</cp:lastModifiedBy>
  <cp:revision>18</cp:revision>
  <dcterms:created xsi:type="dcterms:W3CDTF">2017-02-08T09:08:00Z</dcterms:created>
  <dcterms:modified xsi:type="dcterms:W3CDTF">2017-02-13T14:17:00Z</dcterms:modified>
</cp:coreProperties>
</file>