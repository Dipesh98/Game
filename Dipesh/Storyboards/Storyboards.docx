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8D7" w:rsidRPr="003648D7" w:rsidRDefault="003648D7">
      <w:pPr>
        <w:rPr>
          <w:rFonts w:ascii="Arial" w:hAnsi="Arial" w:cs="Arial"/>
          <w:b/>
          <w:sz w:val="24"/>
          <w:u w:val="single"/>
        </w:rPr>
      </w:pPr>
      <w:r w:rsidRPr="003648D7">
        <w:rPr>
          <w:rFonts w:ascii="Arial" w:hAnsi="Arial" w:cs="Arial"/>
          <w:b/>
          <w:sz w:val="24"/>
          <w:u w:val="single"/>
        </w:rPr>
        <w:t xml:space="preserve">Instruction menu </w:t>
      </w:r>
    </w:p>
    <w:p w:rsidR="00A42B0A" w:rsidRPr="00453E87" w:rsidRDefault="000014AA">
      <w:pPr>
        <w:rPr>
          <w:rFonts w:ascii="Arial" w:hAnsi="Arial" w:cs="Arial"/>
          <w:b/>
          <w:u w:val="single"/>
        </w:rPr>
      </w:pPr>
      <w:r w:rsidRPr="003648D7">
        <w:rPr>
          <w:rFonts w:ascii="Arial" w:hAnsi="Arial" w:cs="Arial"/>
          <w:b/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4201795</wp:posOffset>
            </wp:positionV>
            <wp:extent cx="6515100" cy="3683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2" t="14769" r="3443" b="7749"/>
                    <a:stretch/>
                  </pic:blipFill>
                  <pic:spPr bwMode="auto">
                    <a:xfrm>
                      <a:off x="0" y="0"/>
                      <a:ext cx="651510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8D7" w:rsidRPr="003648D7">
        <w:rPr>
          <w:rFonts w:ascii="Arial" w:hAnsi="Arial" w:cs="Arial"/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515100" cy="36899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14448" r="3742" b="7826"/>
                    <a:stretch/>
                  </pic:blipFill>
                  <pic:spPr bwMode="auto">
                    <a:xfrm>
                      <a:off x="0" y="0"/>
                      <a:ext cx="6515100" cy="368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8D7">
        <w:rPr>
          <w:rFonts w:ascii="Arial" w:hAnsi="Arial" w:cs="Arial"/>
          <w:b/>
          <w:u w:val="single"/>
        </w:rPr>
        <w:br w:type="page"/>
      </w:r>
      <w:r w:rsidR="003648D7">
        <w:rPr>
          <w:rFonts w:ascii="Arial" w:hAnsi="Arial" w:cs="Arial"/>
          <w:b/>
          <w:sz w:val="24"/>
          <w:u w:val="single"/>
        </w:rPr>
        <w:lastRenderedPageBreak/>
        <w:t>Reset menu</w:t>
      </w:r>
    </w:p>
    <w:p w:rsidR="000014AA" w:rsidRDefault="00453E87">
      <w:pPr>
        <w:rPr>
          <w:rFonts w:ascii="Arial" w:hAnsi="Arial" w:cs="Arial"/>
          <w:b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6524625" cy="3676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4" t="14639" r="3443" b="7816"/>
                    <a:stretch/>
                  </pic:blipFill>
                  <pic:spPr bwMode="auto">
                    <a:xfrm>
                      <a:off x="0" y="0"/>
                      <a:ext cx="65246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4AA" w:rsidRPr="000014AA" w:rsidRDefault="000014AA" w:rsidP="000014AA">
      <w:pPr>
        <w:rPr>
          <w:rFonts w:ascii="Arial" w:hAnsi="Arial" w:cs="Arial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3971290</wp:posOffset>
            </wp:positionV>
            <wp:extent cx="6524625" cy="366204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7" t="14505" r="3588" b="8225"/>
                    <a:stretch/>
                  </pic:blipFill>
                  <pic:spPr bwMode="auto">
                    <a:xfrm>
                      <a:off x="0" y="0"/>
                      <a:ext cx="6524625" cy="36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tabs>
          <w:tab w:val="left" w:pos="53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0014AA" w:rsidRP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E01D76" w:rsidP="000014AA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534150" cy="3638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15090" r="3202" b="7855"/>
                    <a:stretch/>
                  </pic:blipFill>
                  <pic:spPr bwMode="auto">
                    <a:xfrm>
                      <a:off x="0" y="0"/>
                      <a:ext cx="65341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Default="000014AA" w:rsidP="000014AA">
      <w:pPr>
        <w:rPr>
          <w:rFonts w:ascii="Arial" w:hAnsi="Arial" w:cs="Arial"/>
          <w:sz w:val="24"/>
        </w:rPr>
      </w:pPr>
    </w:p>
    <w:p w:rsidR="000014AA" w:rsidRPr="000014AA" w:rsidRDefault="000014AA" w:rsidP="000014AA">
      <w:pPr>
        <w:tabs>
          <w:tab w:val="left" w:pos="5280"/>
        </w:tabs>
        <w:rPr>
          <w:rFonts w:ascii="Arial" w:hAnsi="Arial" w:cs="Arial"/>
          <w:sz w:val="24"/>
        </w:rPr>
      </w:pPr>
    </w:p>
    <w:sectPr w:rsidR="000014AA" w:rsidRPr="000014A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8D7" w:rsidRDefault="003648D7" w:rsidP="003648D7">
      <w:r>
        <w:separator/>
      </w:r>
    </w:p>
  </w:endnote>
  <w:endnote w:type="continuationSeparator" w:id="0">
    <w:p w:rsidR="003648D7" w:rsidRDefault="003648D7" w:rsidP="0036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8D7" w:rsidRDefault="003648D7" w:rsidP="003648D7">
      <w:r>
        <w:separator/>
      </w:r>
    </w:p>
  </w:footnote>
  <w:footnote w:type="continuationSeparator" w:id="0">
    <w:p w:rsidR="003648D7" w:rsidRDefault="003648D7" w:rsidP="0036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13"/>
    <w:rsid w:val="000014AA"/>
    <w:rsid w:val="003648D7"/>
    <w:rsid w:val="00453E87"/>
    <w:rsid w:val="007C04DC"/>
    <w:rsid w:val="00A42B0A"/>
    <w:rsid w:val="00C16B81"/>
    <w:rsid w:val="00C47C13"/>
    <w:rsid w:val="00E0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C4BBA-E0AE-4F44-A513-A4818A0A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rsid w:val="003648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648D7"/>
    <w:rPr>
      <w:lang w:eastAsia="en-US"/>
    </w:rPr>
  </w:style>
  <w:style w:type="paragraph" w:styleId="Footer">
    <w:name w:val="footer"/>
    <w:basedOn w:val="Normal"/>
    <w:link w:val="FooterChar"/>
    <w:rsid w:val="003648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648D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726D867F.dotm</Template>
  <TotalTime>23</TotalTime>
  <Pages>3</Pages>
  <Words>4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Pankhania</dc:creator>
  <cp:keywords/>
  <dc:description/>
  <cp:lastModifiedBy>Dipesh Pankhania</cp:lastModifiedBy>
  <cp:revision>4</cp:revision>
  <dcterms:created xsi:type="dcterms:W3CDTF">2017-02-22T09:38:00Z</dcterms:created>
  <dcterms:modified xsi:type="dcterms:W3CDTF">2017-02-22T10:01:00Z</dcterms:modified>
</cp:coreProperties>
</file>